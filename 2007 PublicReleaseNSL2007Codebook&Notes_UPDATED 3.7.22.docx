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3062" w:rsidRPr="00E807A8" w:rsidRDefault="00023062">
      <w:pPr>
        <w:ind w:left="540" w:hanging="540"/>
        <w:jc w:val="center"/>
        <w:outlineLvl w:val="0"/>
        <w:rPr>
          <w:b/>
          <w:sz w:val="28"/>
          <w:szCs w:val="28"/>
        </w:rPr>
      </w:pPr>
      <w:smartTag w:uri="urn:schemas-microsoft-com:office:smarttags" w:element="place">
        <w:smartTag w:uri="urn:schemas-microsoft-com:office:smarttags" w:element="PlaceName">
          <w:r w:rsidRPr="00E807A8">
            <w:rPr>
              <w:b/>
              <w:sz w:val="28"/>
              <w:szCs w:val="28"/>
            </w:rPr>
            <w:t>Pew</w:t>
          </w:r>
        </w:smartTag>
        <w:r w:rsidRPr="00E807A8">
          <w:rPr>
            <w:b/>
            <w:sz w:val="28"/>
            <w:szCs w:val="28"/>
          </w:rPr>
          <w:t xml:space="preserve"> </w:t>
        </w:r>
        <w:smartTag w:uri="urn:schemas-microsoft-com:office:smarttags" w:element="PlaceName">
          <w:r w:rsidRPr="00E807A8">
            <w:rPr>
              <w:b/>
              <w:sz w:val="28"/>
              <w:szCs w:val="28"/>
            </w:rPr>
            <w:t>Hispanic</w:t>
          </w:r>
        </w:smartTag>
        <w:r w:rsidRPr="00E807A8">
          <w:rPr>
            <w:b/>
            <w:sz w:val="28"/>
            <w:szCs w:val="28"/>
          </w:rPr>
          <w:t xml:space="preserve"> </w:t>
        </w:r>
        <w:smartTag w:uri="urn:schemas-microsoft-com:office:smarttags" w:element="PlaceType">
          <w:r w:rsidRPr="00E807A8">
            <w:rPr>
              <w:b/>
              <w:sz w:val="28"/>
              <w:szCs w:val="28"/>
            </w:rPr>
            <w:t>Center</w:t>
          </w:r>
        </w:smartTag>
      </w:smartTag>
    </w:p>
    <w:p w:rsidR="003F248F" w:rsidRDefault="006C1A8C">
      <w:pPr>
        <w:ind w:left="540" w:hanging="540"/>
        <w:jc w:val="center"/>
        <w:outlineLvl w:val="0"/>
        <w:rPr>
          <w:b/>
          <w:sz w:val="28"/>
          <w:szCs w:val="28"/>
        </w:rPr>
      </w:pPr>
      <w:r w:rsidRPr="00E807A8">
        <w:rPr>
          <w:b/>
          <w:sz w:val="28"/>
          <w:szCs w:val="28"/>
        </w:rPr>
        <w:t>2007 National Survey of Latinos</w:t>
      </w:r>
    </w:p>
    <w:p w:rsidR="00DA1710" w:rsidRDefault="00DA1710">
      <w:pPr>
        <w:ind w:left="540" w:hanging="540"/>
        <w:jc w:val="center"/>
        <w:outlineLvl w:val="0"/>
        <w:rPr>
          <w:b/>
          <w:sz w:val="28"/>
          <w:szCs w:val="28"/>
        </w:rPr>
      </w:pPr>
      <w:r>
        <w:rPr>
          <w:b/>
          <w:sz w:val="28"/>
          <w:szCs w:val="28"/>
        </w:rPr>
        <w:t>Codebook</w:t>
      </w:r>
    </w:p>
    <w:p w:rsidR="00530794" w:rsidRPr="00E807A8" w:rsidRDefault="00530794">
      <w:pPr>
        <w:ind w:left="540" w:hanging="540"/>
        <w:jc w:val="center"/>
        <w:outlineLvl w:val="0"/>
        <w:rPr>
          <w:b/>
          <w:sz w:val="28"/>
          <w:szCs w:val="28"/>
        </w:rPr>
      </w:pPr>
    </w:p>
    <w:p w:rsidR="00530794" w:rsidRPr="00DA1710" w:rsidRDefault="00530794" w:rsidP="00530794">
      <w:pPr>
        <w:pBdr>
          <w:bottom w:val="single" w:sz="4" w:space="1" w:color="auto"/>
        </w:pBdr>
        <w:ind w:left="540" w:hanging="540"/>
        <w:outlineLvl w:val="0"/>
        <w:rPr>
          <w:b/>
          <w:sz w:val="28"/>
          <w:szCs w:val="28"/>
        </w:rPr>
      </w:pPr>
      <w:r w:rsidRPr="00DA1710">
        <w:rPr>
          <w:b/>
          <w:sz w:val="28"/>
          <w:szCs w:val="28"/>
        </w:rPr>
        <w:t>Background</w:t>
      </w:r>
    </w:p>
    <w:p w:rsidR="00DA1710" w:rsidRDefault="00DA1710" w:rsidP="00DA17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both"/>
      </w:pPr>
      <w:r>
        <w:t xml:space="preserve">The 2007 National Survey of Latinos </w:t>
      </w:r>
      <w:r w:rsidR="008478C0">
        <w:t xml:space="preserve">(NSL) </w:t>
      </w:r>
      <w:r>
        <w:t>was conducted via landline telephones and cell phones from October 3, 2007 through November 9, 2007 among a nationally representative sample of 2,000</w:t>
      </w:r>
      <w:r>
        <w:rPr>
          <w:rStyle w:val="FootnoteReference"/>
        </w:rPr>
        <w:footnoteReference w:id="1"/>
      </w:r>
      <w:r>
        <w:t xml:space="preserve"> Latino respondents age</w:t>
      </w:r>
      <w:r w:rsidR="00331D01">
        <w:t>s</w:t>
      </w:r>
      <w:r>
        <w:t xml:space="preserve"> 18 and older.  This coincided with a period of increased local- and state-level legislative actions, and stepped-up enforcement measures that accompanied the growing national debate over illegal immigration.</w:t>
      </w:r>
    </w:p>
    <w:p w:rsidR="00DA1710" w:rsidRDefault="00DA1710" w:rsidP="00DA17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both"/>
      </w:pPr>
    </w:p>
    <w:p w:rsidR="00DA1710" w:rsidRDefault="00DA1710" w:rsidP="00DA1710">
      <w:pPr>
        <w:tabs>
          <w:tab w:val="left" w:pos="-1620"/>
          <w:tab w:val="left" w:pos="-1440"/>
          <w:tab w:val="left" w:pos="-720"/>
          <w:tab w:val="left" w:pos="286"/>
          <w:tab w:val="left" w:pos="857"/>
          <w:tab w:val="left" w:pos="1285"/>
          <w:tab w:val="left" w:pos="1440"/>
          <w:tab w:val="left" w:pos="1868"/>
          <w:tab w:val="left" w:pos="2297"/>
          <w:tab w:val="left" w:pos="2725"/>
          <w:tab w:val="left" w:pos="3154"/>
          <w:tab w:val="left" w:pos="3582"/>
          <w:tab w:val="left" w:pos="4010"/>
          <w:tab w:val="left" w:pos="4439"/>
          <w:tab w:val="left" w:pos="4867"/>
          <w:tab w:val="left" w:pos="5296"/>
          <w:tab w:val="left" w:pos="5724"/>
          <w:tab w:val="left" w:pos="6152"/>
          <w:tab w:val="left" w:pos="6581"/>
          <w:tab w:val="left" w:pos="7009"/>
          <w:tab w:val="left" w:pos="7438"/>
          <w:tab w:val="left" w:pos="7866"/>
          <w:tab w:val="left" w:pos="8294"/>
          <w:tab w:val="left" w:pos="8723"/>
          <w:tab w:val="left" w:pos="9151"/>
          <w:tab w:val="left" w:pos="9580"/>
          <w:tab w:val="left" w:pos="10008"/>
          <w:tab w:val="left" w:pos="10436"/>
          <w:tab w:val="left" w:pos="10865"/>
          <w:tab w:val="left" w:pos="11293"/>
          <w:tab w:val="left" w:pos="11722"/>
          <w:tab w:val="left" w:pos="12150"/>
          <w:tab w:val="left" w:pos="12578"/>
          <w:tab w:val="left" w:pos="13007"/>
          <w:tab w:val="left" w:pos="13435"/>
          <w:tab w:val="left" w:pos="13864"/>
        </w:tabs>
        <w:suppressAutoHyphens/>
        <w:jc w:val="both"/>
      </w:pPr>
      <w:r>
        <w:t xml:space="preserve">In order to capture Hispanic perceptions in the presence of increased public attention, the survey included new questions regarding such issues as fears of deportation and attitudes about enforcement policies.  In addition, questions that have been asked in prior </w:t>
      </w:r>
      <w:smartTag w:uri="urn:schemas-microsoft-com:office:smarttags" w:element="place">
        <w:smartTag w:uri="urn:schemas-microsoft-com:office:smarttags" w:element="PlaceName">
          <w:r>
            <w:t>Pew</w:t>
          </w:r>
        </w:smartTag>
        <w:r>
          <w:t xml:space="preserve"> </w:t>
        </w:r>
        <w:smartTag w:uri="urn:schemas-microsoft-com:office:smarttags" w:element="PlaceName">
          <w:r>
            <w:t>Hispanic</w:t>
          </w:r>
        </w:smartTag>
        <w:r>
          <w:t xml:space="preserve"> </w:t>
        </w:r>
        <w:smartTag w:uri="urn:schemas-microsoft-com:office:smarttags" w:element="PlaceType">
          <w:r>
            <w:t>Center</w:t>
          </w:r>
        </w:smartTag>
      </w:smartTag>
      <w:r>
        <w:t xml:space="preserve"> surveys regarding such topics as attitudes towards immigrants and perceptions of discrimination were also included.</w:t>
      </w:r>
    </w:p>
    <w:p w:rsidR="00530794" w:rsidRDefault="00530794">
      <w:pPr>
        <w:ind w:left="540" w:hanging="540"/>
        <w:jc w:val="center"/>
        <w:outlineLvl w:val="0"/>
        <w:rPr>
          <w:b/>
        </w:rPr>
      </w:pPr>
    </w:p>
    <w:p w:rsidR="00DA1710" w:rsidRDefault="00DA1710">
      <w:pPr>
        <w:ind w:left="540" w:hanging="540"/>
        <w:jc w:val="center"/>
        <w:outlineLvl w:val="0"/>
        <w:rPr>
          <w:b/>
        </w:rPr>
      </w:pPr>
    </w:p>
    <w:p w:rsidR="00530794" w:rsidRPr="00DA1710" w:rsidRDefault="00530794" w:rsidP="00331D01">
      <w:pPr>
        <w:pBdr>
          <w:bottom w:val="single" w:sz="4" w:space="1" w:color="auto"/>
        </w:pBdr>
        <w:outlineLvl w:val="0"/>
        <w:rPr>
          <w:sz w:val="28"/>
          <w:szCs w:val="28"/>
        </w:rPr>
      </w:pPr>
      <w:r w:rsidRPr="00DA1710">
        <w:rPr>
          <w:b/>
          <w:sz w:val="28"/>
          <w:szCs w:val="28"/>
        </w:rPr>
        <w:t>Weighting</w:t>
      </w:r>
    </w:p>
    <w:p w:rsidR="00530794" w:rsidRPr="00DA1710" w:rsidRDefault="00DA1710" w:rsidP="00DA1710">
      <w:pPr>
        <w:jc w:val="both"/>
        <w:outlineLvl w:val="0"/>
      </w:pPr>
      <w:r w:rsidRPr="00DA1710">
        <w:t>Applying the variable WEIGHT to the NSL07 dataset results in a nationally</w:t>
      </w:r>
      <w:r w:rsidR="00481A3A">
        <w:t xml:space="preserve"> </w:t>
      </w:r>
      <w:r w:rsidRPr="00DA1710">
        <w:t>representative sample of Latinos.</w:t>
      </w:r>
    </w:p>
    <w:p w:rsidR="00530794" w:rsidRDefault="00530794">
      <w:pPr>
        <w:ind w:left="540" w:hanging="540"/>
        <w:jc w:val="center"/>
        <w:outlineLvl w:val="0"/>
        <w:rPr>
          <w:b/>
        </w:rPr>
      </w:pPr>
    </w:p>
    <w:p w:rsidR="00331D01" w:rsidRDefault="00331D01">
      <w:pPr>
        <w:ind w:left="540" w:hanging="540"/>
        <w:jc w:val="center"/>
        <w:outlineLvl w:val="0"/>
        <w:rPr>
          <w:b/>
        </w:rPr>
      </w:pPr>
    </w:p>
    <w:p w:rsidR="008E192C" w:rsidRPr="00DA1710" w:rsidRDefault="00E807A8" w:rsidP="00530794">
      <w:pPr>
        <w:pBdr>
          <w:bottom w:val="single" w:sz="4" w:space="1" w:color="auto"/>
        </w:pBdr>
        <w:ind w:left="540" w:hanging="540"/>
        <w:outlineLvl w:val="0"/>
        <w:rPr>
          <w:b/>
          <w:sz w:val="28"/>
          <w:szCs w:val="28"/>
        </w:rPr>
      </w:pPr>
      <w:r w:rsidRPr="00DA1710">
        <w:rPr>
          <w:b/>
          <w:sz w:val="28"/>
          <w:szCs w:val="28"/>
        </w:rPr>
        <w:t xml:space="preserve">Questionnaire </w:t>
      </w:r>
    </w:p>
    <w:p w:rsidR="00023062" w:rsidRPr="00530794" w:rsidRDefault="00530794" w:rsidP="00913417">
      <w:pPr>
        <w:suppressAutoHyphens/>
        <w:ind w:left="900" w:hanging="900"/>
        <w:rPr>
          <w:b/>
        </w:rPr>
      </w:pPr>
      <w:r w:rsidRPr="00530794">
        <w:rPr>
          <w:b/>
        </w:rPr>
        <w:t>ID</w:t>
      </w:r>
    </w:p>
    <w:p w:rsidR="00530794" w:rsidRDefault="00530794" w:rsidP="00913417">
      <w:pPr>
        <w:suppressAutoHyphens/>
        <w:ind w:left="900" w:hanging="900"/>
      </w:pPr>
    </w:p>
    <w:p w:rsidR="00530794" w:rsidRDefault="00530794" w:rsidP="00913417">
      <w:pPr>
        <w:suppressAutoHyphens/>
        <w:ind w:left="900" w:hanging="900"/>
      </w:pPr>
    </w:p>
    <w:p w:rsidR="00530794" w:rsidRPr="00530794" w:rsidRDefault="00530794" w:rsidP="00913417">
      <w:pPr>
        <w:suppressAutoHyphens/>
        <w:ind w:left="900" w:hanging="900"/>
        <w:rPr>
          <w:b/>
        </w:rPr>
      </w:pPr>
      <w:r w:rsidRPr="00530794">
        <w:rPr>
          <w:b/>
        </w:rPr>
        <w:t>Study</w:t>
      </w:r>
    </w:p>
    <w:p w:rsidR="00530794" w:rsidRDefault="00530794" w:rsidP="00913417">
      <w:pPr>
        <w:suppressAutoHyphens/>
        <w:ind w:left="900" w:hanging="900"/>
      </w:pPr>
    </w:p>
    <w:p w:rsidR="00530794" w:rsidRPr="00913417" w:rsidRDefault="00530794" w:rsidP="00913417">
      <w:pPr>
        <w:suppressAutoHyphens/>
        <w:ind w:left="900" w:hanging="900"/>
      </w:pPr>
    </w:p>
    <w:p w:rsidR="00E559D3" w:rsidRPr="00913417" w:rsidRDefault="00E559D3" w:rsidP="00913417">
      <w:pPr>
        <w:suppressAutoHyphens/>
      </w:pPr>
      <w:r w:rsidRPr="00913417">
        <w:t>S-5.</w:t>
      </w:r>
      <w:r w:rsidRPr="00913417">
        <w:tab/>
        <w:t>Record Gender</w:t>
      </w:r>
    </w:p>
    <w:p w:rsidR="00BF10D2" w:rsidRPr="00913417" w:rsidRDefault="00BF10D2" w:rsidP="00BF10D2">
      <w:pPr>
        <w:suppressAutoHyphens/>
        <w:rPr>
          <w:rFonts w:cs="Courier New"/>
          <w:b/>
          <w:szCs w:val="24"/>
        </w:rPr>
      </w:pPr>
      <w:r w:rsidRPr="00913417">
        <w:rPr>
          <w:rFonts w:cs="Courier New"/>
          <w:b/>
          <w:szCs w:val="24"/>
        </w:rPr>
        <w:t>qnd18</w:t>
      </w:r>
    </w:p>
    <w:p w:rsidR="00E559D3" w:rsidRPr="00913417" w:rsidRDefault="00E559D3" w:rsidP="00913417">
      <w:pPr>
        <w:suppressAutoHyphens/>
      </w:pPr>
      <w:r w:rsidRPr="00913417">
        <w:tab/>
        <w:t>1</w:t>
      </w:r>
      <w:r w:rsidRPr="00913417">
        <w:tab/>
        <w:t>Male</w:t>
      </w:r>
    </w:p>
    <w:p w:rsidR="00913417" w:rsidRDefault="00E559D3" w:rsidP="00913417">
      <w:pPr>
        <w:suppressAutoHyphens/>
        <w:ind w:left="855" w:hanging="855"/>
      </w:pPr>
      <w:r w:rsidRPr="00913417">
        <w:tab/>
        <w:t>2</w:t>
      </w:r>
      <w:r w:rsidRPr="00913417">
        <w:tab/>
        <w:t>Female</w:t>
      </w:r>
    </w:p>
    <w:p w:rsidR="00913417" w:rsidRDefault="00913417" w:rsidP="00913417">
      <w:pPr>
        <w:suppressAutoHyphens/>
        <w:ind w:left="855" w:hanging="855"/>
      </w:pPr>
    </w:p>
    <w:p w:rsidR="00913417" w:rsidRDefault="00913417" w:rsidP="00913417">
      <w:pPr>
        <w:suppressAutoHyphens/>
        <w:ind w:left="855" w:hanging="855"/>
      </w:pPr>
    </w:p>
    <w:p w:rsidR="00E53352" w:rsidRPr="00913417" w:rsidRDefault="00DA1710" w:rsidP="00913417">
      <w:pPr>
        <w:suppressAutoHyphens/>
        <w:ind w:left="855" w:hanging="855"/>
        <w:rPr>
          <w:b/>
          <w:u w:val="single"/>
        </w:rPr>
      </w:pPr>
      <w:r>
        <w:rPr>
          <w:b/>
          <w:u w:val="single"/>
        </w:rPr>
        <w:br w:type="page"/>
      </w:r>
      <w:r w:rsidR="00E53352" w:rsidRPr="00913417">
        <w:rPr>
          <w:b/>
          <w:u w:val="single"/>
        </w:rPr>
        <w:t>ETHNICITY SCREENING QUESTIONS</w:t>
      </w:r>
    </w:p>
    <w:p w:rsidR="00E53352" w:rsidRPr="00913417" w:rsidRDefault="00E53352" w:rsidP="00913417">
      <w:pPr>
        <w:suppressAutoHyphens/>
      </w:pPr>
    </w:p>
    <w:p w:rsidR="00913417" w:rsidRDefault="00023062" w:rsidP="00913417">
      <w:pPr>
        <w:suppressAutoHyphens/>
        <w:ind w:left="900" w:hanging="900"/>
      </w:pPr>
      <w:r w:rsidRPr="00913417">
        <w:t>1.</w:t>
      </w:r>
      <w:r w:rsidRPr="00913417">
        <w:tab/>
        <w:t xml:space="preserve">Are you, yourself of Hispanic or Latino origin or descent such as Mexican, Puerto </w:t>
      </w:r>
    </w:p>
    <w:p w:rsidR="00BF10D2" w:rsidRDefault="00913417" w:rsidP="00913417">
      <w:pPr>
        <w:suppressAutoHyphens/>
        <w:ind w:left="900" w:hanging="900"/>
      </w:pPr>
      <w:r>
        <w:tab/>
      </w:r>
      <w:r w:rsidR="00023062" w:rsidRPr="00913417">
        <w:t xml:space="preserve">Rican, Cuban, Dominican, Central or South American, </w:t>
      </w:r>
      <w:smartTag w:uri="urn:schemas-microsoft-com:office:smarttags" w:element="place">
        <w:r w:rsidR="00023062" w:rsidRPr="00913417">
          <w:t>Caribbean</w:t>
        </w:r>
      </w:smartTag>
      <w:r w:rsidR="00023062" w:rsidRPr="00913417">
        <w:t xml:space="preserve"> or some other Latin </w:t>
      </w:r>
    </w:p>
    <w:p w:rsidR="00023062" w:rsidRPr="00913417" w:rsidRDefault="00BF10D2" w:rsidP="00913417">
      <w:pPr>
        <w:suppressAutoHyphens/>
        <w:ind w:left="900" w:hanging="900"/>
      </w:pPr>
      <w:r>
        <w:tab/>
      </w:r>
      <w:r w:rsidR="00023062" w:rsidRPr="00913417">
        <w:t xml:space="preserve">American background? </w:t>
      </w:r>
    </w:p>
    <w:p w:rsidR="00BF10D2" w:rsidRPr="00913417" w:rsidRDefault="00BF10D2" w:rsidP="00BF10D2">
      <w:pPr>
        <w:suppressAutoHyphens/>
        <w:rPr>
          <w:rFonts w:cs="Courier New"/>
          <w:b/>
          <w:szCs w:val="24"/>
        </w:rPr>
      </w:pPr>
      <w:r w:rsidRPr="00913417">
        <w:rPr>
          <w:rFonts w:cs="Courier New"/>
          <w:b/>
          <w:szCs w:val="24"/>
        </w:rPr>
        <w:t>qn1</w:t>
      </w:r>
    </w:p>
    <w:p w:rsidR="00023062" w:rsidRPr="00913417" w:rsidRDefault="00023062" w:rsidP="00913417">
      <w:pPr>
        <w:suppressAutoHyphens/>
      </w:pPr>
      <w:r w:rsidRPr="00913417">
        <w:tab/>
        <w:t>1</w:t>
      </w:r>
      <w:r w:rsidRPr="00913417">
        <w:tab/>
        <w:t>Yes</w:t>
      </w:r>
    </w:p>
    <w:p w:rsidR="00023062" w:rsidRPr="00913417" w:rsidRDefault="00023062" w:rsidP="00913417">
      <w:pPr>
        <w:suppressAutoHyphens/>
      </w:pPr>
      <w:r w:rsidRPr="00913417">
        <w:tab/>
        <w:t>2</w:t>
      </w:r>
      <w:r w:rsidRPr="00913417">
        <w:tab/>
        <w:t>No</w:t>
      </w:r>
    </w:p>
    <w:p w:rsidR="00023062" w:rsidRPr="00913417" w:rsidRDefault="00023062" w:rsidP="00913417">
      <w:pPr>
        <w:suppressAutoHyphens/>
      </w:pPr>
      <w:r w:rsidRPr="00913417">
        <w:tab/>
      </w:r>
      <w:r w:rsidR="0010118C" w:rsidRPr="00913417">
        <w:t>9</w:t>
      </w:r>
      <w:r w:rsidRPr="00913417">
        <w:tab/>
        <w:t>Refused</w:t>
      </w:r>
    </w:p>
    <w:p w:rsidR="00913417" w:rsidRDefault="00913417" w:rsidP="00913417">
      <w:pPr>
        <w:suppressAutoHyphens/>
        <w:rPr>
          <w:b/>
          <w:i/>
        </w:rPr>
      </w:pPr>
    </w:p>
    <w:p w:rsidR="001D7CC5" w:rsidRDefault="001D7CC5" w:rsidP="00913417">
      <w:pPr>
        <w:suppressAutoHyphens/>
        <w:rPr>
          <w:b/>
          <w:i/>
        </w:rPr>
      </w:pPr>
    </w:p>
    <w:p w:rsidR="00DA1710" w:rsidRDefault="00DA1710" w:rsidP="00913417">
      <w:pPr>
        <w:suppressAutoHyphens/>
      </w:pPr>
    </w:p>
    <w:p w:rsidR="00023062" w:rsidRPr="00913417" w:rsidRDefault="00023062" w:rsidP="00913417">
      <w:pPr>
        <w:suppressAutoHyphens/>
      </w:pPr>
      <w:r w:rsidRPr="00913417">
        <w:t>MUST BE LATINO (Q1 = 1) TO CONTINUE; OTHERWISE TERMINATE</w:t>
      </w:r>
    </w:p>
    <w:p w:rsidR="00023062" w:rsidRPr="00913417" w:rsidRDefault="00023062" w:rsidP="00913417">
      <w:pPr>
        <w:suppressAutoHyphens/>
      </w:pPr>
    </w:p>
    <w:p w:rsidR="00023062" w:rsidRPr="00913417" w:rsidRDefault="00023062" w:rsidP="00913417">
      <w:pPr>
        <w:suppressAutoHyphens/>
      </w:pPr>
      <w:r w:rsidRPr="00913417">
        <w:t>2.</w:t>
      </w:r>
      <w:r w:rsidRPr="00913417">
        <w:tab/>
        <w:t>Would you prefer to be interviewed in English or Spanish?</w:t>
      </w:r>
    </w:p>
    <w:p w:rsidR="00BF10D2" w:rsidRPr="00913417" w:rsidRDefault="00BF10D2" w:rsidP="00BF10D2">
      <w:pPr>
        <w:suppressAutoHyphens/>
        <w:rPr>
          <w:rFonts w:cs="Courier New"/>
          <w:b/>
          <w:szCs w:val="24"/>
        </w:rPr>
      </w:pPr>
      <w:r w:rsidRPr="00913417">
        <w:rPr>
          <w:rFonts w:cs="Courier New"/>
          <w:b/>
          <w:szCs w:val="24"/>
        </w:rPr>
        <w:t>qn2</w:t>
      </w:r>
    </w:p>
    <w:p w:rsidR="00023062" w:rsidRPr="00913417" w:rsidRDefault="00023062" w:rsidP="00913417">
      <w:pPr>
        <w:suppressAutoHyphens/>
      </w:pPr>
      <w:r w:rsidRPr="00913417">
        <w:tab/>
        <w:t>1</w:t>
      </w:r>
      <w:r w:rsidRPr="00913417">
        <w:tab/>
        <w:t>English</w:t>
      </w:r>
    </w:p>
    <w:p w:rsidR="00913417" w:rsidRDefault="00023062" w:rsidP="00913417">
      <w:pPr>
        <w:suppressAutoHyphens/>
        <w:ind w:left="900" w:hanging="900"/>
        <w:rPr>
          <w:b/>
          <w:sz w:val="22"/>
        </w:rPr>
      </w:pPr>
      <w:r w:rsidRPr="00913417">
        <w:tab/>
        <w:t>2</w:t>
      </w:r>
      <w:r w:rsidRPr="00913417">
        <w:tab/>
        <w:t>Spanish</w:t>
      </w:r>
    </w:p>
    <w:p w:rsidR="00913417" w:rsidRDefault="00913417" w:rsidP="00913417">
      <w:pPr>
        <w:suppressAutoHyphens/>
        <w:ind w:left="900" w:hanging="900"/>
      </w:pPr>
    </w:p>
    <w:p w:rsidR="001D7CC5" w:rsidRDefault="001D7CC5" w:rsidP="00913417">
      <w:pPr>
        <w:suppressAutoHyphens/>
        <w:ind w:left="900" w:hanging="900"/>
      </w:pPr>
    </w:p>
    <w:p w:rsidR="00913417" w:rsidRDefault="00023062" w:rsidP="00913417">
      <w:pPr>
        <w:suppressAutoHyphens/>
        <w:ind w:left="900" w:hanging="900"/>
      </w:pPr>
      <w:r w:rsidRPr="00913417">
        <w:t>3.</w:t>
      </w:r>
      <w:r w:rsidRPr="00913417">
        <w:tab/>
        <w:t xml:space="preserve">The terms Hispanic and Latino are both used to describe people who are of Hispanic or </w:t>
      </w:r>
    </w:p>
    <w:p w:rsidR="00913417" w:rsidRDefault="00913417" w:rsidP="00913417">
      <w:pPr>
        <w:suppressAutoHyphens/>
        <w:ind w:left="900" w:hanging="900"/>
      </w:pPr>
      <w:r>
        <w:tab/>
      </w:r>
      <w:r w:rsidR="00023062" w:rsidRPr="00913417">
        <w:t xml:space="preserve">Latino origin or descent.  Do you happen to prefer one of these terms more than the </w:t>
      </w:r>
    </w:p>
    <w:p w:rsidR="00023062" w:rsidRPr="00913417" w:rsidRDefault="00913417" w:rsidP="00913417">
      <w:pPr>
        <w:suppressAutoHyphens/>
        <w:ind w:left="900" w:hanging="900"/>
      </w:pPr>
      <w:r>
        <w:tab/>
      </w:r>
      <w:r w:rsidR="00023062" w:rsidRPr="00913417">
        <w:t>other?  (GET ANSWER, THEN ASK: Which term do you prefer, Hispanic or Latino?)</w:t>
      </w:r>
    </w:p>
    <w:p w:rsidR="00BF10D2" w:rsidRPr="00913417" w:rsidRDefault="00BF10D2" w:rsidP="00BF10D2">
      <w:pPr>
        <w:suppressAutoHyphens/>
        <w:rPr>
          <w:rFonts w:cs="Courier New"/>
          <w:b/>
          <w:szCs w:val="24"/>
        </w:rPr>
      </w:pPr>
      <w:r w:rsidRPr="00913417">
        <w:rPr>
          <w:rFonts w:cs="Courier New"/>
          <w:b/>
          <w:szCs w:val="24"/>
        </w:rPr>
        <w:t>qn3</w:t>
      </w:r>
    </w:p>
    <w:p w:rsidR="00023062" w:rsidRPr="00913417" w:rsidRDefault="00023062" w:rsidP="00913417">
      <w:pPr>
        <w:suppressAutoHyphens/>
      </w:pPr>
      <w:r w:rsidRPr="00913417">
        <w:tab/>
        <w:t>1</w:t>
      </w:r>
      <w:r w:rsidRPr="00913417">
        <w:tab/>
        <w:t>Hispanic</w:t>
      </w:r>
    </w:p>
    <w:p w:rsidR="00023062" w:rsidRPr="00913417" w:rsidRDefault="00023062" w:rsidP="00913417">
      <w:pPr>
        <w:suppressAutoHyphens/>
      </w:pPr>
      <w:r w:rsidRPr="00913417">
        <w:tab/>
        <w:t>2</w:t>
      </w:r>
      <w:r w:rsidRPr="00913417">
        <w:tab/>
        <w:t>Latino</w:t>
      </w:r>
    </w:p>
    <w:p w:rsidR="00023062" w:rsidRPr="00913417" w:rsidRDefault="00023062" w:rsidP="00913417">
      <w:pPr>
        <w:suppressAutoHyphens/>
      </w:pPr>
      <w:r w:rsidRPr="00913417">
        <w:tab/>
        <w:t>3</w:t>
      </w:r>
      <w:r w:rsidRPr="00913417">
        <w:tab/>
        <w:t>No preference</w:t>
      </w:r>
    </w:p>
    <w:p w:rsidR="00023062" w:rsidRPr="00913417" w:rsidRDefault="00023062" w:rsidP="00913417">
      <w:pPr>
        <w:suppressAutoHyphens/>
      </w:pPr>
      <w:r w:rsidRPr="00913417">
        <w:tab/>
      </w:r>
      <w:r w:rsidR="0010118C" w:rsidRPr="00913417">
        <w:t>8</w:t>
      </w:r>
      <w:r w:rsidRPr="00913417">
        <w:tab/>
        <w:t>Don’t know</w:t>
      </w:r>
    </w:p>
    <w:p w:rsidR="00913417" w:rsidRDefault="00023062" w:rsidP="00913417">
      <w:pPr>
        <w:suppressAutoHyphens/>
        <w:ind w:left="288" w:hanging="288"/>
        <w:rPr>
          <w:b/>
          <w:sz w:val="22"/>
        </w:rPr>
      </w:pPr>
      <w:r w:rsidRPr="00913417">
        <w:tab/>
      </w:r>
      <w:r w:rsidR="0010118C" w:rsidRPr="00913417">
        <w:t>9</w:t>
      </w:r>
      <w:r w:rsidRPr="00913417">
        <w:tab/>
        <w:t>Refused</w:t>
      </w:r>
    </w:p>
    <w:p w:rsidR="00913417" w:rsidRDefault="00913417" w:rsidP="00913417">
      <w:pPr>
        <w:suppressAutoHyphens/>
        <w:ind w:left="288" w:hanging="288"/>
      </w:pPr>
    </w:p>
    <w:p w:rsidR="001D7CC5" w:rsidRDefault="001D7CC5" w:rsidP="00913417">
      <w:pPr>
        <w:suppressAutoHyphens/>
        <w:ind w:left="288" w:hanging="288"/>
      </w:pPr>
    </w:p>
    <w:p w:rsidR="00913417" w:rsidRDefault="00023062" w:rsidP="00913417">
      <w:pPr>
        <w:suppressAutoHyphens/>
        <w:ind w:left="288" w:hanging="288"/>
      </w:pPr>
      <w:r w:rsidRPr="00913417">
        <w:t xml:space="preserve">INTERVIEWER READ IF Q.3= 3 or </w:t>
      </w:r>
      <w:r w:rsidR="0010118C" w:rsidRPr="00913417">
        <w:t>8</w:t>
      </w:r>
      <w:r w:rsidRPr="00913417">
        <w:t xml:space="preserve"> or </w:t>
      </w:r>
      <w:r w:rsidR="0010118C" w:rsidRPr="00913417">
        <w:t>9</w:t>
      </w:r>
      <w:r w:rsidRPr="00913417">
        <w:t xml:space="preserve">: FOR THE PURPOSES OF THIS SURVEY, </w:t>
      </w:r>
    </w:p>
    <w:p w:rsidR="00023062" w:rsidRPr="00913417" w:rsidRDefault="00023062" w:rsidP="00913417">
      <w:pPr>
        <w:suppressAutoHyphens/>
        <w:ind w:left="288" w:hanging="288"/>
      </w:pPr>
      <w:r w:rsidRPr="00913417">
        <w:t>WE ARE GOING TO GO AHEAD AND USE THE TERM LATINO</w:t>
      </w:r>
    </w:p>
    <w:p w:rsidR="00DE72F1" w:rsidRPr="00913417" w:rsidRDefault="00DE72F1" w:rsidP="00913417">
      <w:pPr>
        <w:suppressAutoHyphens/>
        <w:ind w:left="288" w:hanging="288"/>
      </w:pPr>
    </w:p>
    <w:p w:rsidR="00023062" w:rsidRPr="00913417" w:rsidRDefault="00023062" w:rsidP="00913417">
      <w:pPr>
        <w:suppressAutoHyphens/>
        <w:ind w:left="288" w:hanging="288"/>
      </w:pPr>
      <w:r w:rsidRPr="00913417">
        <w:t>WHERE NOTED INSERT:</w:t>
      </w:r>
    </w:p>
    <w:p w:rsidR="00023062" w:rsidRPr="00913417" w:rsidRDefault="00023062" w:rsidP="00913417">
      <w:pPr>
        <w:suppressAutoHyphens/>
        <w:ind w:left="288" w:hanging="288"/>
      </w:pPr>
      <w:r w:rsidRPr="00913417">
        <w:t xml:space="preserve">HISPANIC IF Q.3=1 </w:t>
      </w:r>
    </w:p>
    <w:p w:rsidR="00023062" w:rsidRPr="00913417" w:rsidRDefault="00023062" w:rsidP="00913417">
      <w:pPr>
        <w:suppressAutoHyphens/>
        <w:ind w:left="288" w:hanging="288"/>
      </w:pPr>
      <w:r w:rsidRPr="00913417">
        <w:t xml:space="preserve">LATINO IF Q.3=2, 3, </w:t>
      </w:r>
      <w:r w:rsidR="00B11AD1" w:rsidRPr="00913417">
        <w:t>8</w:t>
      </w:r>
      <w:r w:rsidRPr="00913417">
        <w:t xml:space="preserve">, </w:t>
      </w:r>
      <w:r w:rsidR="00B11AD1" w:rsidRPr="00913417">
        <w:t>9</w:t>
      </w:r>
    </w:p>
    <w:p w:rsidR="00023062" w:rsidRPr="00913417" w:rsidRDefault="00023062" w:rsidP="00913417"/>
    <w:p w:rsidR="00C21445" w:rsidRDefault="00C21445" w:rsidP="00913417">
      <w:pPr>
        <w:suppressAutoHyphens/>
      </w:pPr>
    </w:p>
    <w:p w:rsidR="00023062" w:rsidRDefault="00DA1710" w:rsidP="00913417">
      <w:pPr>
        <w:suppressAutoHyphens/>
      </w:pPr>
      <w:r>
        <w:br w:type="page"/>
      </w:r>
      <w:r w:rsidR="00023062" w:rsidRPr="00913417">
        <w:t>4.</w:t>
      </w:r>
      <w:r w:rsidR="00023062" w:rsidRPr="00913417">
        <w:tab/>
        <w:t xml:space="preserve">Now I want to ask you about you and your family’s heritage.  Are you Mexican, </w:t>
      </w:r>
    </w:p>
    <w:p w:rsidR="00023062" w:rsidRPr="00913417" w:rsidRDefault="00023062" w:rsidP="00913417">
      <w:pPr>
        <w:suppressAutoHyphens/>
      </w:pPr>
      <w:r w:rsidRPr="00913417">
        <w:tab/>
        <w:t xml:space="preserve">Puerto Rican, Cuban, Dominican, Salvadoran or are you and your ancestors from </w:t>
      </w:r>
    </w:p>
    <w:p w:rsidR="00023062" w:rsidRPr="00913417" w:rsidRDefault="00023062" w:rsidP="00913417">
      <w:pPr>
        <w:suppressAutoHyphens/>
      </w:pPr>
      <w:r w:rsidRPr="00913417">
        <w:tab/>
        <w:t>another country? (IF ANOTHER COUNTRY: Are you and your ancestors from</w:t>
      </w:r>
    </w:p>
    <w:p w:rsidR="00023062" w:rsidRPr="00913417" w:rsidRDefault="00023062" w:rsidP="00913417">
      <w:pPr>
        <w:suppressAutoHyphens/>
      </w:pPr>
      <w:r w:rsidRPr="00913417">
        <w:tab/>
        <w:t xml:space="preserve">Central America, </w:t>
      </w:r>
      <w:smartTag w:uri="urn:schemas-microsoft-com:office:smarttags" w:element="place">
        <w:r w:rsidRPr="00913417">
          <w:t>South America</w:t>
        </w:r>
      </w:smartTag>
      <w:r w:rsidRPr="00913417">
        <w:t>, or somewhere else?)</w:t>
      </w:r>
    </w:p>
    <w:p w:rsidR="00913417" w:rsidRDefault="00023062" w:rsidP="00913417">
      <w:pPr>
        <w:suppressAutoHyphens/>
        <w:ind w:left="900" w:hanging="900"/>
      </w:pPr>
      <w:r w:rsidRPr="00913417">
        <w:tab/>
        <w:t xml:space="preserve">([ACCEPT ONE ANSWER.  IF MORE THAN ONE </w:t>
      </w:r>
      <w:r w:rsidR="00FE6ADB" w:rsidRPr="00913417">
        <w:t>ANSWERS</w:t>
      </w:r>
      <w:r w:rsidRPr="00913417">
        <w:t xml:space="preserve"> GIVEN, ASK] </w:t>
      </w:r>
    </w:p>
    <w:p w:rsidR="00023062" w:rsidRPr="00913417" w:rsidRDefault="00913417" w:rsidP="00913417">
      <w:pPr>
        <w:suppressAutoHyphens/>
        <w:ind w:left="900" w:hanging="900"/>
      </w:pPr>
      <w:r>
        <w:tab/>
      </w:r>
      <w:r w:rsidR="00023062" w:rsidRPr="00913417">
        <w:t>Which do you identify more with?)</w:t>
      </w:r>
    </w:p>
    <w:p w:rsidR="00BF10D2" w:rsidRPr="009250D2" w:rsidRDefault="00BF10D2" w:rsidP="00BF10D2">
      <w:pPr>
        <w:suppressAutoHyphens/>
        <w:rPr>
          <w:rFonts w:cs="Courier New"/>
          <w:b/>
          <w:szCs w:val="24"/>
          <w:lang w:val="es-419"/>
        </w:rPr>
      </w:pPr>
      <w:r w:rsidRPr="009250D2">
        <w:rPr>
          <w:rFonts w:cs="Courier New"/>
          <w:b/>
          <w:szCs w:val="24"/>
          <w:lang w:val="es-419"/>
        </w:rPr>
        <w:t>qn4</w:t>
      </w:r>
    </w:p>
    <w:p w:rsidR="00023062" w:rsidRPr="00913417" w:rsidRDefault="00023062" w:rsidP="00913417">
      <w:pPr>
        <w:suppressAutoHyphens/>
        <w:rPr>
          <w:lang w:val="es-ES"/>
        </w:rPr>
      </w:pPr>
      <w:r w:rsidRPr="00913417">
        <w:rPr>
          <w:lang w:val="es-ES"/>
        </w:rPr>
        <w:tab/>
      </w:r>
      <w:r w:rsidR="00913417">
        <w:rPr>
          <w:lang w:val="es-ES"/>
        </w:rPr>
        <w:t>0</w:t>
      </w:r>
      <w:r w:rsidRPr="00913417">
        <w:rPr>
          <w:lang w:val="es-ES"/>
        </w:rPr>
        <w:t>1</w:t>
      </w:r>
      <w:r w:rsidRPr="00913417">
        <w:rPr>
          <w:lang w:val="es-ES"/>
        </w:rPr>
        <w:tab/>
      </w:r>
      <w:proofErr w:type="spellStart"/>
      <w:r w:rsidRPr="00913417">
        <w:rPr>
          <w:lang w:val="es-ES"/>
        </w:rPr>
        <w:t>Mexican</w:t>
      </w:r>
      <w:proofErr w:type="spellEnd"/>
      <w:r w:rsidRPr="00913417">
        <w:rPr>
          <w:lang w:val="es-ES"/>
        </w:rPr>
        <w:t xml:space="preserve"> (</w:t>
      </w:r>
      <w:proofErr w:type="spellStart"/>
      <w:r w:rsidRPr="00913417">
        <w:rPr>
          <w:lang w:val="es-ES"/>
        </w:rPr>
        <w:t>Mexico</w:t>
      </w:r>
      <w:proofErr w:type="spellEnd"/>
      <w:r w:rsidRPr="00913417">
        <w:rPr>
          <w:lang w:val="es-ES"/>
        </w:rPr>
        <w:t>)</w:t>
      </w:r>
    </w:p>
    <w:p w:rsidR="00023062" w:rsidRPr="00913417" w:rsidRDefault="00023062" w:rsidP="00913417">
      <w:pPr>
        <w:suppressAutoHyphens/>
        <w:rPr>
          <w:lang w:val="es-ES"/>
        </w:rPr>
      </w:pPr>
      <w:r w:rsidRPr="00913417">
        <w:rPr>
          <w:lang w:val="es-ES"/>
        </w:rPr>
        <w:tab/>
      </w:r>
      <w:r w:rsidR="00913417">
        <w:rPr>
          <w:lang w:val="es-ES"/>
        </w:rPr>
        <w:t>0</w:t>
      </w:r>
      <w:r w:rsidRPr="00913417">
        <w:rPr>
          <w:lang w:val="es-ES"/>
        </w:rPr>
        <w:t>2</w:t>
      </w:r>
      <w:r w:rsidRPr="00913417">
        <w:rPr>
          <w:lang w:val="es-ES"/>
        </w:rPr>
        <w:tab/>
        <w:t xml:space="preserve">Puerto </w:t>
      </w:r>
      <w:proofErr w:type="spellStart"/>
      <w:r w:rsidRPr="00913417">
        <w:rPr>
          <w:lang w:val="es-ES"/>
        </w:rPr>
        <w:t>Rican</w:t>
      </w:r>
      <w:proofErr w:type="spellEnd"/>
      <w:r w:rsidRPr="00913417">
        <w:rPr>
          <w:lang w:val="es-ES"/>
        </w:rPr>
        <w:t xml:space="preserve"> (Puerto Rico)</w:t>
      </w:r>
    </w:p>
    <w:p w:rsidR="00023062" w:rsidRPr="00913417" w:rsidRDefault="00023062" w:rsidP="00913417">
      <w:pPr>
        <w:suppressAutoHyphens/>
        <w:rPr>
          <w:lang w:val="es-ES"/>
        </w:rPr>
      </w:pPr>
      <w:r w:rsidRPr="00913417">
        <w:rPr>
          <w:lang w:val="es-ES"/>
        </w:rPr>
        <w:tab/>
      </w:r>
      <w:r w:rsidR="00913417">
        <w:rPr>
          <w:lang w:val="es-ES"/>
        </w:rPr>
        <w:t>0</w:t>
      </w:r>
      <w:r w:rsidRPr="00913417">
        <w:rPr>
          <w:lang w:val="es-ES"/>
        </w:rPr>
        <w:t>3</w:t>
      </w:r>
      <w:r w:rsidRPr="00913417">
        <w:rPr>
          <w:lang w:val="es-ES"/>
        </w:rPr>
        <w:tab/>
        <w:t>Cuban (Cuba)</w:t>
      </w:r>
    </w:p>
    <w:p w:rsidR="00023062" w:rsidRPr="00913417" w:rsidRDefault="00023062" w:rsidP="00913417">
      <w:pPr>
        <w:suppressAutoHyphens/>
        <w:rPr>
          <w:lang w:val="es-ES"/>
        </w:rPr>
      </w:pPr>
      <w:r w:rsidRPr="00913417">
        <w:rPr>
          <w:lang w:val="es-ES"/>
        </w:rPr>
        <w:tab/>
      </w:r>
      <w:r w:rsidR="00913417">
        <w:rPr>
          <w:lang w:val="es-ES"/>
        </w:rPr>
        <w:t>0</w:t>
      </w:r>
      <w:r w:rsidRPr="00913417">
        <w:rPr>
          <w:lang w:val="es-ES"/>
        </w:rPr>
        <w:t>4</w:t>
      </w:r>
      <w:r w:rsidRPr="00913417">
        <w:rPr>
          <w:lang w:val="es-ES"/>
        </w:rPr>
        <w:tab/>
      </w:r>
      <w:proofErr w:type="spellStart"/>
      <w:r w:rsidRPr="00913417">
        <w:rPr>
          <w:lang w:val="es-ES"/>
        </w:rPr>
        <w:t>Dominican</w:t>
      </w:r>
      <w:proofErr w:type="spellEnd"/>
      <w:r w:rsidRPr="00913417">
        <w:rPr>
          <w:lang w:val="es-ES"/>
        </w:rPr>
        <w:t xml:space="preserve"> (the </w:t>
      </w:r>
      <w:proofErr w:type="spellStart"/>
      <w:r w:rsidRPr="00913417">
        <w:rPr>
          <w:lang w:val="es-ES"/>
        </w:rPr>
        <w:t>Dominican</w:t>
      </w:r>
      <w:proofErr w:type="spellEnd"/>
      <w:r w:rsidRPr="00913417">
        <w:rPr>
          <w:lang w:val="es-ES"/>
        </w:rPr>
        <w:t xml:space="preserve"> </w:t>
      </w:r>
      <w:proofErr w:type="spellStart"/>
      <w:r w:rsidRPr="00913417">
        <w:rPr>
          <w:lang w:val="es-ES"/>
        </w:rPr>
        <w:t>Republic</w:t>
      </w:r>
      <w:proofErr w:type="spellEnd"/>
      <w:r w:rsidRPr="00913417">
        <w:rPr>
          <w:lang w:val="es-ES"/>
        </w:rPr>
        <w:t>)</w:t>
      </w:r>
    </w:p>
    <w:p w:rsidR="00023062" w:rsidRPr="00913417" w:rsidRDefault="00023062" w:rsidP="00913417">
      <w:pPr>
        <w:suppressAutoHyphens/>
        <w:rPr>
          <w:lang w:val="es-ES"/>
        </w:rPr>
      </w:pPr>
      <w:r w:rsidRPr="00913417">
        <w:rPr>
          <w:lang w:val="es-ES"/>
        </w:rPr>
        <w:tab/>
      </w:r>
      <w:r w:rsidR="00913417">
        <w:rPr>
          <w:lang w:val="es-ES"/>
        </w:rPr>
        <w:t>0</w:t>
      </w:r>
      <w:r w:rsidRPr="00913417">
        <w:rPr>
          <w:lang w:val="es-ES"/>
        </w:rPr>
        <w:t>5</w:t>
      </w:r>
      <w:r w:rsidRPr="00913417">
        <w:rPr>
          <w:lang w:val="es-ES"/>
        </w:rPr>
        <w:tab/>
      </w:r>
      <w:proofErr w:type="spellStart"/>
      <w:r w:rsidRPr="00913417">
        <w:rPr>
          <w:lang w:val="es-ES"/>
        </w:rPr>
        <w:t>Salvadoran</w:t>
      </w:r>
      <w:proofErr w:type="spellEnd"/>
      <w:r w:rsidRPr="00913417">
        <w:rPr>
          <w:lang w:val="es-ES"/>
        </w:rPr>
        <w:t xml:space="preserve"> (El Salvador)</w:t>
      </w:r>
    </w:p>
    <w:p w:rsidR="00023062" w:rsidRPr="00913417" w:rsidRDefault="00023062" w:rsidP="00913417">
      <w:pPr>
        <w:suppressAutoHyphens/>
      </w:pPr>
      <w:r w:rsidRPr="00913417">
        <w:rPr>
          <w:lang w:val="es-ES"/>
        </w:rPr>
        <w:tab/>
      </w:r>
      <w:r w:rsidR="00913417" w:rsidRPr="009250D2">
        <w:t>0</w:t>
      </w:r>
      <w:r w:rsidRPr="00913417">
        <w:t>6</w:t>
      </w:r>
      <w:r w:rsidRPr="00913417">
        <w:tab/>
        <w:t>Other Central American (Central America)</w:t>
      </w:r>
    </w:p>
    <w:p w:rsidR="00023062" w:rsidRDefault="00023062" w:rsidP="00913417">
      <w:pPr>
        <w:suppressAutoHyphens/>
      </w:pPr>
      <w:r w:rsidRPr="00913417">
        <w:tab/>
      </w:r>
      <w:r w:rsidR="00913417">
        <w:t>0</w:t>
      </w:r>
      <w:r w:rsidRPr="00913417">
        <w:t>7</w:t>
      </w:r>
      <w:r w:rsidRPr="00913417">
        <w:tab/>
        <w:t>Other South American (</w:t>
      </w:r>
      <w:smartTag w:uri="urn:schemas-microsoft-com:office:smarttags" w:element="place">
        <w:r w:rsidRPr="00913417">
          <w:t>South America</w:t>
        </w:r>
      </w:smartTag>
      <w:r w:rsidRPr="00913417">
        <w:t>)</w:t>
      </w:r>
    </w:p>
    <w:p w:rsidR="001537D3" w:rsidRDefault="001537D3" w:rsidP="00913417">
      <w:pPr>
        <w:suppressAutoHyphens/>
      </w:pPr>
      <w:r>
        <w:tab/>
        <w:t>09</w:t>
      </w:r>
      <w:r>
        <w:tab/>
        <w:t>Other North American</w:t>
      </w:r>
    </w:p>
    <w:p w:rsidR="001537D3" w:rsidRPr="00913417" w:rsidRDefault="001537D3" w:rsidP="00913417">
      <w:pPr>
        <w:suppressAutoHyphens/>
      </w:pPr>
      <w:r>
        <w:tab/>
        <w:t>10</w:t>
      </w:r>
      <w:r>
        <w:tab/>
        <w:t>Other European</w:t>
      </w:r>
    </w:p>
    <w:p w:rsidR="0010118C" w:rsidRPr="00913417" w:rsidRDefault="00023062" w:rsidP="00913417">
      <w:pPr>
        <w:suppressAutoHyphens/>
      </w:pPr>
      <w:r w:rsidRPr="00913417">
        <w:tab/>
      </w:r>
      <w:r w:rsidR="00913417">
        <w:t>97</w:t>
      </w:r>
      <w:r w:rsidRPr="00913417">
        <w:tab/>
        <w:t>Other (you and your family’s country of origin)</w:t>
      </w:r>
    </w:p>
    <w:p w:rsidR="0010118C" w:rsidRPr="00913417" w:rsidRDefault="00023062" w:rsidP="00913417">
      <w:pPr>
        <w:suppressAutoHyphens/>
      </w:pPr>
      <w:r w:rsidRPr="00913417">
        <w:tab/>
      </w:r>
      <w:r w:rsidR="00913417">
        <w:t>9</w:t>
      </w:r>
      <w:r w:rsidR="0010118C" w:rsidRPr="00913417">
        <w:t>8</w:t>
      </w:r>
      <w:r w:rsidRPr="00913417">
        <w:tab/>
        <w:t>Don’t know (your country of origin)</w:t>
      </w:r>
    </w:p>
    <w:p w:rsidR="00023062" w:rsidRPr="00913417" w:rsidRDefault="00023062" w:rsidP="00913417">
      <w:pPr>
        <w:suppressAutoHyphens/>
      </w:pPr>
      <w:r w:rsidRPr="00913417">
        <w:tab/>
      </w:r>
      <w:r w:rsidR="00913417">
        <w:t>9</w:t>
      </w:r>
      <w:r w:rsidR="0010118C" w:rsidRPr="00913417">
        <w:t>9</w:t>
      </w:r>
      <w:r w:rsidRPr="00913417">
        <w:tab/>
        <w:t>Refused (your country of origin)</w:t>
      </w:r>
    </w:p>
    <w:p w:rsidR="008B37F8" w:rsidRDefault="008B37F8" w:rsidP="00E13A30">
      <w:pPr>
        <w:suppressAutoHyphens/>
        <w:rPr>
          <w:rFonts w:cs="Courier New"/>
          <w:b/>
          <w:szCs w:val="24"/>
        </w:rPr>
      </w:pPr>
    </w:p>
    <w:p w:rsidR="00913417" w:rsidRDefault="00913417" w:rsidP="00913417">
      <w:pPr>
        <w:suppressAutoHyphens/>
        <w:rPr>
          <w:b/>
        </w:rPr>
      </w:pPr>
    </w:p>
    <w:p w:rsidR="00023062" w:rsidRPr="00913417" w:rsidRDefault="00023062" w:rsidP="00913417">
      <w:pPr>
        <w:suppressAutoHyphens/>
      </w:pPr>
      <w:r w:rsidRPr="00913417">
        <w:t>5.</w:t>
      </w:r>
      <w:r w:rsidRPr="00913417">
        <w:tab/>
        <w:t xml:space="preserve">Were you born on the </w:t>
      </w:r>
      <w:smartTag w:uri="urn:schemas-microsoft-com:office:smarttags" w:element="PlaceType">
        <w:r w:rsidRPr="00913417">
          <w:t>island</w:t>
        </w:r>
      </w:smartTag>
      <w:r w:rsidRPr="00913417">
        <w:t xml:space="preserve"> of </w:t>
      </w:r>
      <w:smartTag w:uri="urn:schemas-microsoft-com:office:smarttags" w:element="PlaceName">
        <w:r w:rsidRPr="00913417">
          <w:t>Puerto Rico</w:t>
        </w:r>
      </w:smartTag>
      <w:r w:rsidRPr="00913417">
        <w:t xml:space="preserve">, in the </w:t>
      </w:r>
      <w:smartTag w:uri="urn:schemas-microsoft-com:office:smarttags" w:element="country-region">
        <w:smartTag w:uri="urn:schemas-microsoft-com:office:smarttags" w:element="place">
          <w:r w:rsidRPr="00913417">
            <w:t>United States</w:t>
          </w:r>
        </w:smartTag>
      </w:smartTag>
      <w:r w:rsidRPr="00913417">
        <w:t>, or in another</w:t>
      </w:r>
    </w:p>
    <w:p w:rsidR="00023062" w:rsidRPr="00913417" w:rsidRDefault="00023062" w:rsidP="00913417">
      <w:pPr>
        <w:suppressAutoHyphens/>
      </w:pPr>
      <w:r w:rsidRPr="00913417">
        <w:tab/>
        <w:t xml:space="preserve">country? </w:t>
      </w:r>
    </w:p>
    <w:p w:rsidR="00BF10D2" w:rsidRPr="00913417" w:rsidRDefault="00BF10D2" w:rsidP="00BF10D2">
      <w:pPr>
        <w:suppressAutoHyphens/>
        <w:rPr>
          <w:rFonts w:cs="Courier New"/>
          <w:b/>
          <w:szCs w:val="24"/>
        </w:rPr>
      </w:pPr>
      <w:r w:rsidRPr="00913417">
        <w:rPr>
          <w:rFonts w:cs="Courier New"/>
          <w:b/>
          <w:szCs w:val="24"/>
        </w:rPr>
        <w:t>qn5</w:t>
      </w:r>
    </w:p>
    <w:p w:rsidR="00023062" w:rsidRPr="00913417" w:rsidRDefault="00023062" w:rsidP="00913417">
      <w:pPr>
        <w:suppressAutoHyphens/>
      </w:pPr>
      <w:r w:rsidRPr="00913417">
        <w:tab/>
      </w:r>
      <w:r w:rsidR="00C21445">
        <w:t xml:space="preserve"> </w:t>
      </w:r>
      <w:r w:rsidRPr="00913417">
        <w:t>1</w:t>
      </w:r>
      <w:r w:rsidRPr="00913417">
        <w:tab/>
      </w:r>
      <w:smartTag w:uri="urn:schemas-microsoft-com:office:smarttags" w:element="place">
        <w:r w:rsidRPr="00913417">
          <w:t>Puerto Rico</w:t>
        </w:r>
      </w:smartTag>
    </w:p>
    <w:p w:rsidR="00023062" w:rsidRPr="00913417" w:rsidRDefault="00023062" w:rsidP="00913417">
      <w:pPr>
        <w:suppressAutoHyphens/>
      </w:pPr>
      <w:r w:rsidRPr="00913417">
        <w:tab/>
      </w:r>
      <w:r w:rsidR="00C21445">
        <w:t xml:space="preserve"> </w:t>
      </w:r>
      <w:r w:rsidRPr="00913417">
        <w:t>2</w:t>
      </w:r>
      <w:r w:rsidRPr="00913417">
        <w:tab/>
      </w:r>
      <w:smartTag w:uri="urn:schemas-microsoft-com:office:smarttags" w:element="place">
        <w:smartTag w:uri="urn:schemas-microsoft-com:office:smarttags" w:element="country-region">
          <w:r w:rsidRPr="00913417">
            <w:t>U.S.</w:t>
          </w:r>
        </w:smartTag>
      </w:smartTag>
      <w:r w:rsidRPr="00913417">
        <w:t xml:space="preserve"> </w:t>
      </w:r>
    </w:p>
    <w:p w:rsidR="00023062" w:rsidRPr="00913417" w:rsidRDefault="00023062" w:rsidP="00913417">
      <w:pPr>
        <w:suppressAutoHyphens/>
      </w:pPr>
      <w:r w:rsidRPr="00913417">
        <w:tab/>
      </w:r>
      <w:r w:rsidR="00C21445">
        <w:t xml:space="preserve"> </w:t>
      </w:r>
      <w:r w:rsidRPr="00913417">
        <w:t>3</w:t>
      </w:r>
      <w:r w:rsidRPr="00913417">
        <w:tab/>
        <w:t>Another country</w:t>
      </w:r>
    </w:p>
    <w:p w:rsidR="00023062" w:rsidRPr="00913417" w:rsidRDefault="00023062" w:rsidP="00913417">
      <w:pPr>
        <w:suppressAutoHyphens/>
      </w:pPr>
      <w:r w:rsidRPr="00913417">
        <w:tab/>
      </w:r>
      <w:r w:rsidR="00C21445">
        <w:t>9</w:t>
      </w:r>
      <w:r w:rsidR="00107CE3" w:rsidRPr="00913417">
        <w:t>8</w:t>
      </w:r>
      <w:r w:rsidR="00107CE3" w:rsidRPr="00913417">
        <w:tab/>
        <w:t>Don’t know</w:t>
      </w:r>
    </w:p>
    <w:p w:rsidR="00913417" w:rsidRDefault="00023062" w:rsidP="00913417">
      <w:pPr>
        <w:suppressAutoHyphens/>
      </w:pPr>
      <w:r w:rsidRPr="00913417">
        <w:tab/>
      </w:r>
      <w:r w:rsidR="00C21445">
        <w:t>9</w:t>
      </w:r>
      <w:r w:rsidR="00107CE3" w:rsidRPr="00913417">
        <w:t>9</w:t>
      </w:r>
      <w:r w:rsidR="00107CE3" w:rsidRPr="00913417">
        <w:tab/>
        <w:t>Refused</w:t>
      </w:r>
    </w:p>
    <w:p w:rsidR="00913417" w:rsidRDefault="00913417" w:rsidP="00913417">
      <w:pPr>
        <w:suppressAutoHyphens/>
      </w:pPr>
    </w:p>
    <w:p w:rsidR="00023062" w:rsidRPr="00913417" w:rsidRDefault="00913417" w:rsidP="00913417">
      <w:pPr>
        <w:suppressAutoHyphens/>
      </w:pPr>
      <w:r>
        <w:br w:type="page"/>
      </w:r>
      <w:r>
        <w:tab/>
      </w:r>
      <w:r w:rsidR="00023062" w:rsidRPr="00913417">
        <w:t>(ASK Q5a IF Q.5 = 3)</w:t>
      </w:r>
    </w:p>
    <w:p w:rsidR="00023062" w:rsidRPr="00913417" w:rsidRDefault="00023062" w:rsidP="00913417">
      <w:pPr>
        <w:suppressAutoHyphens/>
      </w:pPr>
      <w:r w:rsidRPr="00913417">
        <w:t>5a.</w:t>
      </w:r>
      <w:r w:rsidRPr="00913417">
        <w:tab/>
        <w:t>In what country were you born?</w:t>
      </w:r>
    </w:p>
    <w:p w:rsidR="00BF10D2" w:rsidRPr="009250D2" w:rsidRDefault="00BF10D2" w:rsidP="00BF10D2">
      <w:pPr>
        <w:suppressAutoHyphens/>
        <w:rPr>
          <w:rFonts w:cs="Courier New"/>
          <w:b/>
          <w:szCs w:val="24"/>
          <w:lang w:val="es-419"/>
        </w:rPr>
      </w:pPr>
      <w:r w:rsidRPr="009250D2">
        <w:rPr>
          <w:rFonts w:cs="Courier New"/>
          <w:b/>
          <w:szCs w:val="24"/>
          <w:lang w:val="es-419"/>
        </w:rPr>
        <w:t>qn5a</w:t>
      </w:r>
    </w:p>
    <w:p w:rsidR="00023062" w:rsidRPr="00913417" w:rsidRDefault="00023062" w:rsidP="00913417">
      <w:pPr>
        <w:suppressAutoHyphens/>
        <w:rPr>
          <w:lang w:val="es-ES"/>
        </w:rPr>
      </w:pPr>
      <w:r w:rsidRPr="00913417">
        <w:rPr>
          <w:lang w:val="es-ES"/>
        </w:rPr>
        <w:tab/>
        <w:t>01</w:t>
      </w:r>
      <w:r w:rsidRPr="00913417">
        <w:rPr>
          <w:lang w:val="es-ES"/>
        </w:rPr>
        <w:tab/>
        <w:t>Argentina</w:t>
      </w:r>
    </w:p>
    <w:p w:rsidR="00023062" w:rsidRPr="00913417" w:rsidRDefault="00023062" w:rsidP="00913417">
      <w:pPr>
        <w:suppressAutoHyphens/>
        <w:rPr>
          <w:lang w:val="es-ES"/>
        </w:rPr>
      </w:pPr>
      <w:r w:rsidRPr="00913417">
        <w:rPr>
          <w:lang w:val="es-ES"/>
        </w:rPr>
        <w:tab/>
        <w:t>02</w:t>
      </w:r>
      <w:r w:rsidRPr="00913417">
        <w:rPr>
          <w:lang w:val="es-ES"/>
        </w:rPr>
        <w:tab/>
        <w:t>Barbados</w:t>
      </w:r>
    </w:p>
    <w:p w:rsidR="00023062" w:rsidRPr="00913417" w:rsidRDefault="00023062" w:rsidP="00913417">
      <w:pPr>
        <w:suppressAutoHyphens/>
        <w:rPr>
          <w:lang w:val="es-ES"/>
        </w:rPr>
      </w:pPr>
      <w:r w:rsidRPr="00913417">
        <w:rPr>
          <w:lang w:val="es-ES"/>
        </w:rPr>
        <w:tab/>
        <w:t>03</w:t>
      </w:r>
      <w:r w:rsidRPr="00913417">
        <w:rPr>
          <w:lang w:val="es-ES"/>
        </w:rPr>
        <w:tab/>
      </w:r>
      <w:proofErr w:type="spellStart"/>
      <w:r w:rsidRPr="00913417">
        <w:rPr>
          <w:lang w:val="es-ES"/>
        </w:rPr>
        <w:t>Belize</w:t>
      </w:r>
      <w:proofErr w:type="spellEnd"/>
    </w:p>
    <w:p w:rsidR="00023062" w:rsidRPr="00913417" w:rsidRDefault="00023062" w:rsidP="00913417">
      <w:pPr>
        <w:suppressAutoHyphens/>
        <w:rPr>
          <w:lang w:val="es-ES"/>
        </w:rPr>
      </w:pPr>
      <w:r w:rsidRPr="00913417">
        <w:rPr>
          <w:lang w:val="es-ES"/>
        </w:rPr>
        <w:tab/>
        <w:t>04</w:t>
      </w:r>
      <w:r w:rsidRPr="00913417">
        <w:rPr>
          <w:lang w:val="es-ES"/>
        </w:rPr>
        <w:tab/>
        <w:t>Bolivia</w:t>
      </w:r>
    </w:p>
    <w:p w:rsidR="00023062" w:rsidRPr="00913417" w:rsidRDefault="00023062" w:rsidP="00913417">
      <w:pPr>
        <w:suppressAutoHyphens/>
        <w:rPr>
          <w:lang w:val="es-ES"/>
        </w:rPr>
      </w:pPr>
      <w:r w:rsidRPr="00913417">
        <w:rPr>
          <w:lang w:val="es-ES"/>
        </w:rPr>
        <w:tab/>
        <w:t>05</w:t>
      </w:r>
      <w:r w:rsidRPr="00913417">
        <w:rPr>
          <w:lang w:val="es-ES"/>
        </w:rPr>
        <w:tab/>
      </w:r>
      <w:proofErr w:type="spellStart"/>
      <w:r w:rsidRPr="00913417">
        <w:rPr>
          <w:lang w:val="es-ES"/>
        </w:rPr>
        <w:t>Brazil</w:t>
      </w:r>
      <w:proofErr w:type="spellEnd"/>
    </w:p>
    <w:p w:rsidR="00023062" w:rsidRPr="00913417" w:rsidRDefault="00023062" w:rsidP="00913417">
      <w:pPr>
        <w:suppressAutoHyphens/>
        <w:rPr>
          <w:lang w:val="es-ES"/>
        </w:rPr>
      </w:pPr>
      <w:r w:rsidRPr="00913417">
        <w:rPr>
          <w:lang w:val="es-ES"/>
        </w:rPr>
        <w:tab/>
        <w:t>06</w:t>
      </w:r>
      <w:r w:rsidRPr="00913417">
        <w:rPr>
          <w:lang w:val="es-ES"/>
        </w:rPr>
        <w:tab/>
        <w:t>Chile</w:t>
      </w:r>
    </w:p>
    <w:p w:rsidR="00023062" w:rsidRPr="00913417" w:rsidRDefault="00023062" w:rsidP="00913417">
      <w:pPr>
        <w:suppressAutoHyphens/>
        <w:rPr>
          <w:lang w:val="es-ES"/>
        </w:rPr>
      </w:pPr>
      <w:r w:rsidRPr="00913417">
        <w:rPr>
          <w:lang w:val="es-ES"/>
        </w:rPr>
        <w:tab/>
        <w:t>07</w:t>
      </w:r>
      <w:r w:rsidRPr="00913417">
        <w:rPr>
          <w:lang w:val="es-ES"/>
        </w:rPr>
        <w:tab/>
        <w:t>Colombia</w:t>
      </w:r>
    </w:p>
    <w:p w:rsidR="00023062" w:rsidRPr="00913417" w:rsidRDefault="00023062" w:rsidP="00913417">
      <w:pPr>
        <w:suppressAutoHyphens/>
        <w:rPr>
          <w:lang w:val="es-ES"/>
        </w:rPr>
      </w:pPr>
      <w:r w:rsidRPr="00913417">
        <w:rPr>
          <w:lang w:val="es-ES"/>
        </w:rPr>
        <w:tab/>
        <w:t>08</w:t>
      </w:r>
      <w:r w:rsidRPr="00913417">
        <w:rPr>
          <w:lang w:val="es-ES"/>
        </w:rPr>
        <w:tab/>
        <w:t>Costa Rica</w:t>
      </w:r>
    </w:p>
    <w:p w:rsidR="00023062" w:rsidRPr="00913417" w:rsidRDefault="00023062" w:rsidP="00913417">
      <w:pPr>
        <w:suppressAutoHyphens/>
        <w:rPr>
          <w:lang w:val="es-ES"/>
        </w:rPr>
      </w:pPr>
      <w:r w:rsidRPr="00913417">
        <w:rPr>
          <w:lang w:val="es-ES"/>
        </w:rPr>
        <w:tab/>
        <w:t>09</w:t>
      </w:r>
      <w:r w:rsidRPr="00913417">
        <w:rPr>
          <w:lang w:val="es-ES"/>
        </w:rPr>
        <w:tab/>
        <w:t>Cuba</w:t>
      </w:r>
    </w:p>
    <w:p w:rsidR="00023062" w:rsidRPr="00913417" w:rsidRDefault="00023062" w:rsidP="00913417">
      <w:pPr>
        <w:suppressAutoHyphens/>
        <w:rPr>
          <w:lang w:val="es-ES"/>
        </w:rPr>
      </w:pPr>
      <w:r w:rsidRPr="00913417">
        <w:rPr>
          <w:lang w:val="es-ES"/>
        </w:rPr>
        <w:tab/>
        <w:t>10</w:t>
      </w:r>
      <w:r w:rsidRPr="00913417">
        <w:rPr>
          <w:lang w:val="es-ES"/>
        </w:rPr>
        <w:tab/>
      </w:r>
      <w:proofErr w:type="spellStart"/>
      <w:r w:rsidRPr="00913417">
        <w:rPr>
          <w:lang w:val="es-ES"/>
        </w:rPr>
        <w:t>Dominican</w:t>
      </w:r>
      <w:proofErr w:type="spellEnd"/>
      <w:r w:rsidRPr="00913417">
        <w:rPr>
          <w:lang w:val="es-ES"/>
        </w:rPr>
        <w:t xml:space="preserve"> </w:t>
      </w:r>
      <w:proofErr w:type="spellStart"/>
      <w:r w:rsidRPr="00913417">
        <w:rPr>
          <w:lang w:val="es-ES"/>
        </w:rPr>
        <w:t>Republic</w:t>
      </w:r>
      <w:proofErr w:type="spellEnd"/>
    </w:p>
    <w:p w:rsidR="00023062" w:rsidRPr="00913417" w:rsidRDefault="00023062" w:rsidP="00913417">
      <w:pPr>
        <w:suppressAutoHyphens/>
        <w:rPr>
          <w:lang w:val="es-ES"/>
        </w:rPr>
      </w:pPr>
      <w:r w:rsidRPr="00913417">
        <w:rPr>
          <w:lang w:val="es-ES"/>
        </w:rPr>
        <w:tab/>
        <w:t>11</w:t>
      </w:r>
      <w:r w:rsidRPr="00913417">
        <w:rPr>
          <w:lang w:val="es-ES"/>
        </w:rPr>
        <w:tab/>
        <w:t>Ecuador</w:t>
      </w:r>
    </w:p>
    <w:p w:rsidR="00023062" w:rsidRPr="00913417" w:rsidRDefault="00023062" w:rsidP="00913417">
      <w:pPr>
        <w:suppressAutoHyphens/>
        <w:rPr>
          <w:lang w:val="es-ES"/>
        </w:rPr>
      </w:pPr>
      <w:r w:rsidRPr="00913417">
        <w:rPr>
          <w:lang w:val="es-ES"/>
        </w:rPr>
        <w:tab/>
        <w:t>12</w:t>
      </w:r>
      <w:r w:rsidRPr="00913417">
        <w:rPr>
          <w:lang w:val="es-ES"/>
        </w:rPr>
        <w:tab/>
        <w:t>El Salvador</w:t>
      </w:r>
    </w:p>
    <w:p w:rsidR="00023062" w:rsidRPr="00913417" w:rsidRDefault="00023062" w:rsidP="00913417">
      <w:pPr>
        <w:suppressAutoHyphens/>
        <w:rPr>
          <w:lang w:val="es-ES"/>
        </w:rPr>
      </w:pPr>
      <w:r w:rsidRPr="00913417">
        <w:rPr>
          <w:lang w:val="es-ES"/>
        </w:rPr>
        <w:tab/>
        <w:t>13</w:t>
      </w:r>
      <w:r w:rsidRPr="00913417">
        <w:rPr>
          <w:lang w:val="es-ES"/>
        </w:rPr>
        <w:tab/>
      </w:r>
      <w:proofErr w:type="spellStart"/>
      <w:r w:rsidRPr="00913417">
        <w:rPr>
          <w:lang w:val="es-ES"/>
        </w:rPr>
        <w:t>Falkland</w:t>
      </w:r>
      <w:proofErr w:type="spellEnd"/>
      <w:r w:rsidRPr="00913417">
        <w:rPr>
          <w:lang w:val="es-ES"/>
        </w:rPr>
        <w:t xml:space="preserve"> </w:t>
      </w:r>
      <w:proofErr w:type="spellStart"/>
      <w:r w:rsidRPr="00913417">
        <w:rPr>
          <w:lang w:val="es-ES"/>
        </w:rPr>
        <w:t>Islands</w:t>
      </w:r>
      <w:proofErr w:type="spellEnd"/>
    </w:p>
    <w:p w:rsidR="00023062" w:rsidRPr="00913417" w:rsidRDefault="00023062" w:rsidP="00913417">
      <w:pPr>
        <w:suppressAutoHyphens/>
        <w:rPr>
          <w:lang w:val="es-ES"/>
        </w:rPr>
      </w:pPr>
      <w:r w:rsidRPr="00913417">
        <w:rPr>
          <w:lang w:val="es-ES"/>
        </w:rPr>
        <w:tab/>
        <w:t>14</w:t>
      </w:r>
      <w:r w:rsidRPr="00913417">
        <w:rPr>
          <w:lang w:val="es-ES"/>
        </w:rPr>
        <w:tab/>
        <w:t>Guatemala</w:t>
      </w:r>
    </w:p>
    <w:p w:rsidR="00023062" w:rsidRPr="00913417" w:rsidRDefault="00023062" w:rsidP="00913417">
      <w:pPr>
        <w:suppressAutoHyphens/>
        <w:rPr>
          <w:lang w:val="es-ES"/>
        </w:rPr>
      </w:pPr>
      <w:r w:rsidRPr="00913417">
        <w:rPr>
          <w:lang w:val="es-ES"/>
        </w:rPr>
        <w:tab/>
        <w:t>15</w:t>
      </w:r>
      <w:r w:rsidRPr="00913417">
        <w:rPr>
          <w:lang w:val="es-ES"/>
        </w:rPr>
        <w:tab/>
        <w:t>Guyana</w:t>
      </w:r>
    </w:p>
    <w:p w:rsidR="00023062" w:rsidRPr="00913417" w:rsidRDefault="00023062" w:rsidP="00913417">
      <w:pPr>
        <w:suppressAutoHyphens/>
        <w:rPr>
          <w:lang w:val="es-ES"/>
        </w:rPr>
      </w:pPr>
      <w:r w:rsidRPr="00913417">
        <w:rPr>
          <w:lang w:val="es-ES"/>
        </w:rPr>
        <w:tab/>
        <w:t>16</w:t>
      </w:r>
      <w:r w:rsidRPr="00913417">
        <w:rPr>
          <w:lang w:val="es-ES"/>
        </w:rPr>
        <w:tab/>
      </w:r>
      <w:proofErr w:type="spellStart"/>
      <w:r w:rsidRPr="00913417">
        <w:rPr>
          <w:lang w:val="es-ES"/>
        </w:rPr>
        <w:t>Haiti</w:t>
      </w:r>
      <w:proofErr w:type="spellEnd"/>
    </w:p>
    <w:p w:rsidR="00023062" w:rsidRPr="00913417" w:rsidRDefault="00023062" w:rsidP="00913417">
      <w:pPr>
        <w:suppressAutoHyphens/>
        <w:rPr>
          <w:lang w:val="es-ES"/>
        </w:rPr>
      </w:pPr>
      <w:r w:rsidRPr="00913417">
        <w:rPr>
          <w:lang w:val="es-ES"/>
        </w:rPr>
        <w:tab/>
        <w:t>17</w:t>
      </w:r>
      <w:r w:rsidRPr="00913417">
        <w:rPr>
          <w:lang w:val="es-ES"/>
        </w:rPr>
        <w:tab/>
        <w:t>Honduras</w:t>
      </w:r>
    </w:p>
    <w:p w:rsidR="00023062" w:rsidRPr="00913417" w:rsidRDefault="00023062" w:rsidP="00913417">
      <w:pPr>
        <w:suppressAutoHyphens/>
        <w:rPr>
          <w:lang w:val="es-ES"/>
        </w:rPr>
      </w:pPr>
      <w:r w:rsidRPr="00913417">
        <w:rPr>
          <w:lang w:val="es-ES"/>
        </w:rPr>
        <w:tab/>
        <w:t>18</w:t>
      </w:r>
      <w:r w:rsidRPr="00913417">
        <w:rPr>
          <w:lang w:val="es-ES"/>
        </w:rPr>
        <w:tab/>
      </w:r>
      <w:proofErr w:type="spellStart"/>
      <w:r w:rsidRPr="00913417">
        <w:rPr>
          <w:lang w:val="es-ES"/>
        </w:rPr>
        <w:t>Mexico</w:t>
      </w:r>
      <w:proofErr w:type="spellEnd"/>
    </w:p>
    <w:p w:rsidR="00023062" w:rsidRPr="00913417" w:rsidRDefault="00023062" w:rsidP="00913417">
      <w:pPr>
        <w:suppressAutoHyphens/>
        <w:rPr>
          <w:lang w:val="es-ES"/>
        </w:rPr>
      </w:pPr>
      <w:r w:rsidRPr="00913417">
        <w:rPr>
          <w:lang w:val="es-ES"/>
        </w:rPr>
        <w:tab/>
        <w:t>19</w:t>
      </w:r>
      <w:r w:rsidRPr="00913417">
        <w:rPr>
          <w:lang w:val="es-ES"/>
        </w:rPr>
        <w:tab/>
        <w:t>Nicaragua</w:t>
      </w:r>
    </w:p>
    <w:p w:rsidR="00023062" w:rsidRPr="00913417" w:rsidRDefault="00023062" w:rsidP="00913417">
      <w:pPr>
        <w:suppressAutoHyphens/>
        <w:rPr>
          <w:lang w:val="es-ES"/>
        </w:rPr>
      </w:pPr>
      <w:r w:rsidRPr="00913417">
        <w:rPr>
          <w:lang w:val="es-ES"/>
        </w:rPr>
        <w:tab/>
        <w:t>20</w:t>
      </w:r>
      <w:r w:rsidRPr="00913417">
        <w:rPr>
          <w:lang w:val="es-ES"/>
        </w:rPr>
        <w:tab/>
      </w:r>
      <w:proofErr w:type="spellStart"/>
      <w:r w:rsidRPr="00913417">
        <w:rPr>
          <w:lang w:val="es-ES"/>
        </w:rPr>
        <w:t>Panama</w:t>
      </w:r>
      <w:proofErr w:type="spellEnd"/>
    </w:p>
    <w:p w:rsidR="00023062" w:rsidRPr="00913417" w:rsidRDefault="00023062" w:rsidP="00913417">
      <w:pPr>
        <w:suppressAutoHyphens/>
        <w:rPr>
          <w:lang w:val="es-ES"/>
        </w:rPr>
      </w:pPr>
      <w:r w:rsidRPr="00913417">
        <w:rPr>
          <w:lang w:val="es-ES"/>
        </w:rPr>
        <w:tab/>
        <w:t>21</w:t>
      </w:r>
      <w:r w:rsidRPr="00913417">
        <w:rPr>
          <w:lang w:val="es-ES"/>
        </w:rPr>
        <w:tab/>
        <w:t>Paraguay</w:t>
      </w:r>
    </w:p>
    <w:p w:rsidR="00023062" w:rsidRPr="00913417" w:rsidRDefault="00023062" w:rsidP="00913417">
      <w:pPr>
        <w:suppressAutoHyphens/>
        <w:rPr>
          <w:lang w:val="es-ES"/>
        </w:rPr>
      </w:pPr>
      <w:r w:rsidRPr="00913417">
        <w:rPr>
          <w:lang w:val="es-ES"/>
        </w:rPr>
        <w:tab/>
        <w:t>22</w:t>
      </w:r>
      <w:r w:rsidRPr="00913417">
        <w:rPr>
          <w:lang w:val="es-ES"/>
        </w:rPr>
        <w:tab/>
      </w:r>
      <w:proofErr w:type="spellStart"/>
      <w:r w:rsidRPr="00913417">
        <w:rPr>
          <w:lang w:val="es-ES"/>
        </w:rPr>
        <w:t>Peru</w:t>
      </w:r>
      <w:proofErr w:type="spellEnd"/>
    </w:p>
    <w:p w:rsidR="00023062" w:rsidRPr="00913417" w:rsidRDefault="00023062" w:rsidP="00913417">
      <w:pPr>
        <w:suppressAutoHyphens/>
        <w:rPr>
          <w:lang w:val="es-ES"/>
        </w:rPr>
      </w:pPr>
      <w:r w:rsidRPr="00913417">
        <w:rPr>
          <w:lang w:val="es-ES"/>
        </w:rPr>
        <w:tab/>
        <w:t>23</w:t>
      </w:r>
      <w:r w:rsidRPr="00913417">
        <w:rPr>
          <w:lang w:val="es-ES"/>
        </w:rPr>
        <w:tab/>
        <w:t>Portugal</w:t>
      </w:r>
    </w:p>
    <w:p w:rsidR="00023062" w:rsidRPr="00913417" w:rsidRDefault="00023062" w:rsidP="00913417">
      <w:pPr>
        <w:suppressAutoHyphens/>
        <w:rPr>
          <w:lang w:val="es-ES"/>
        </w:rPr>
      </w:pPr>
      <w:r w:rsidRPr="00913417">
        <w:rPr>
          <w:lang w:val="es-ES"/>
        </w:rPr>
        <w:tab/>
        <w:t>24</w:t>
      </w:r>
      <w:r w:rsidRPr="00913417">
        <w:rPr>
          <w:lang w:val="es-ES"/>
        </w:rPr>
        <w:tab/>
        <w:t>Puerto Rico</w:t>
      </w:r>
    </w:p>
    <w:p w:rsidR="00023062" w:rsidRPr="00913417" w:rsidRDefault="00023062" w:rsidP="00913417">
      <w:pPr>
        <w:suppressAutoHyphens/>
        <w:rPr>
          <w:lang w:val="es-ES"/>
        </w:rPr>
      </w:pPr>
      <w:r w:rsidRPr="00913417">
        <w:rPr>
          <w:lang w:val="es-ES"/>
        </w:rPr>
        <w:tab/>
        <w:t>25</w:t>
      </w:r>
      <w:r w:rsidRPr="00913417">
        <w:rPr>
          <w:lang w:val="es-ES"/>
        </w:rPr>
        <w:tab/>
      </w:r>
      <w:proofErr w:type="spellStart"/>
      <w:r w:rsidRPr="00913417">
        <w:rPr>
          <w:lang w:val="es-ES"/>
        </w:rPr>
        <w:t>Spain</w:t>
      </w:r>
      <w:proofErr w:type="spellEnd"/>
    </w:p>
    <w:p w:rsidR="00023062" w:rsidRPr="00913417" w:rsidRDefault="00023062" w:rsidP="00913417">
      <w:pPr>
        <w:suppressAutoHyphens/>
        <w:rPr>
          <w:lang w:val="es-ES"/>
        </w:rPr>
      </w:pPr>
      <w:r w:rsidRPr="00913417">
        <w:rPr>
          <w:lang w:val="es-ES"/>
        </w:rPr>
        <w:tab/>
        <w:t>26</w:t>
      </w:r>
      <w:r w:rsidRPr="00913417">
        <w:rPr>
          <w:lang w:val="es-ES"/>
        </w:rPr>
        <w:tab/>
      </w:r>
      <w:proofErr w:type="spellStart"/>
      <w:r w:rsidRPr="00913417">
        <w:rPr>
          <w:lang w:val="es-ES"/>
        </w:rPr>
        <w:t>Suriname</w:t>
      </w:r>
      <w:proofErr w:type="spellEnd"/>
    </w:p>
    <w:p w:rsidR="00023062" w:rsidRPr="00913417" w:rsidRDefault="00023062" w:rsidP="00913417">
      <w:pPr>
        <w:suppressAutoHyphens/>
        <w:rPr>
          <w:lang w:val="es-ES"/>
        </w:rPr>
      </w:pPr>
      <w:r w:rsidRPr="00913417">
        <w:rPr>
          <w:lang w:val="es-ES"/>
        </w:rPr>
        <w:tab/>
        <w:t>27</w:t>
      </w:r>
      <w:r w:rsidRPr="00913417">
        <w:rPr>
          <w:lang w:val="es-ES"/>
        </w:rPr>
        <w:tab/>
        <w:t>Uruguay</w:t>
      </w:r>
    </w:p>
    <w:p w:rsidR="00023062" w:rsidRPr="00913417" w:rsidRDefault="00023062" w:rsidP="00913417">
      <w:pPr>
        <w:suppressAutoHyphens/>
        <w:rPr>
          <w:lang w:val="es-ES"/>
        </w:rPr>
      </w:pPr>
      <w:r w:rsidRPr="00913417">
        <w:rPr>
          <w:lang w:val="es-ES"/>
        </w:rPr>
        <w:tab/>
        <w:t>28</w:t>
      </w:r>
      <w:r w:rsidRPr="00913417">
        <w:rPr>
          <w:lang w:val="es-ES"/>
        </w:rPr>
        <w:tab/>
        <w:t>Venezuela</w:t>
      </w:r>
    </w:p>
    <w:p w:rsidR="00023062" w:rsidRPr="00913417" w:rsidRDefault="00023062" w:rsidP="00913417">
      <w:pPr>
        <w:suppressAutoHyphens/>
        <w:rPr>
          <w:lang w:val="es-ES"/>
        </w:rPr>
      </w:pPr>
      <w:r w:rsidRPr="00913417">
        <w:rPr>
          <w:lang w:val="es-ES"/>
        </w:rPr>
        <w:tab/>
        <w:t>29</w:t>
      </w:r>
      <w:r w:rsidRPr="00913417">
        <w:rPr>
          <w:lang w:val="es-ES"/>
        </w:rPr>
        <w:tab/>
        <w:t>French Guyana</w:t>
      </w:r>
    </w:p>
    <w:p w:rsidR="00023062" w:rsidRPr="00913417" w:rsidRDefault="00023062" w:rsidP="00913417">
      <w:pPr>
        <w:suppressAutoHyphens/>
        <w:rPr>
          <w:lang w:val="es-ES"/>
        </w:rPr>
      </w:pPr>
      <w:r w:rsidRPr="00913417">
        <w:rPr>
          <w:lang w:val="es-ES"/>
        </w:rPr>
        <w:tab/>
        <w:t>30</w:t>
      </w:r>
      <w:r w:rsidRPr="00913417">
        <w:rPr>
          <w:lang w:val="es-ES"/>
        </w:rPr>
        <w:tab/>
        <w:t>Jamaica</w:t>
      </w:r>
    </w:p>
    <w:p w:rsidR="00023062" w:rsidRPr="00913417" w:rsidRDefault="00023062" w:rsidP="00913417">
      <w:pPr>
        <w:suppressAutoHyphens/>
      </w:pPr>
      <w:r w:rsidRPr="00913417">
        <w:rPr>
          <w:lang w:val="es-ES"/>
        </w:rPr>
        <w:tab/>
      </w:r>
      <w:r w:rsidRPr="00913417">
        <w:t>31</w:t>
      </w:r>
      <w:r w:rsidRPr="00913417">
        <w:tab/>
        <w:t xml:space="preserve">Trinidad/Caribbean </w:t>
      </w:r>
      <w:smartTag w:uri="urn:schemas-microsoft-com:office:smarttags" w:element="place">
        <w:r w:rsidRPr="00913417">
          <w:t>Islands</w:t>
        </w:r>
      </w:smartTag>
    </w:p>
    <w:p w:rsidR="00023062" w:rsidRPr="00913417" w:rsidRDefault="00023062" w:rsidP="00913417">
      <w:pPr>
        <w:suppressAutoHyphens/>
      </w:pPr>
      <w:r w:rsidRPr="00913417">
        <w:tab/>
        <w:t>32</w:t>
      </w:r>
      <w:r w:rsidRPr="00913417">
        <w:tab/>
      </w:r>
      <w:smartTag w:uri="urn:schemas-microsoft-com:office:smarttags" w:element="place">
        <w:smartTag w:uri="urn:schemas-microsoft-com:office:smarttags" w:element="country-region">
          <w:r w:rsidRPr="00913417">
            <w:t>Italy</w:t>
          </w:r>
        </w:smartTag>
      </w:smartTag>
    </w:p>
    <w:p w:rsidR="00023062" w:rsidRPr="00913417" w:rsidRDefault="00023062" w:rsidP="00913417">
      <w:pPr>
        <w:suppressAutoHyphens/>
      </w:pPr>
      <w:r w:rsidRPr="00913417">
        <w:tab/>
        <w:t>33</w:t>
      </w:r>
      <w:r w:rsidRPr="00913417">
        <w:tab/>
      </w:r>
      <w:smartTag w:uri="urn:schemas-microsoft-com:office:smarttags" w:element="place">
        <w:r w:rsidRPr="00913417">
          <w:t>Africa</w:t>
        </w:r>
      </w:smartTag>
    </w:p>
    <w:p w:rsidR="00023062" w:rsidRPr="00913417" w:rsidRDefault="00023062" w:rsidP="00913417">
      <w:pPr>
        <w:suppressAutoHyphens/>
      </w:pPr>
      <w:r w:rsidRPr="00913417">
        <w:tab/>
        <w:t>97</w:t>
      </w:r>
      <w:r w:rsidRPr="00913417">
        <w:tab/>
        <w:t xml:space="preserve">Other </w:t>
      </w:r>
    </w:p>
    <w:p w:rsidR="00023062" w:rsidRPr="00913417" w:rsidRDefault="00023062" w:rsidP="00913417">
      <w:pPr>
        <w:suppressAutoHyphens/>
      </w:pPr>
      <w:r w:rsidRPr="00913417">
        <w:tab/>
      </w:r>
      <w:r w:rsidR="005C6F0F" w:rsidRPr="00913417">
        <w:t>98</w:t>
      </w:r>
      <w:r w:rsidRPr="00913417">
        <w:tab/>
        <w:t>Don’t know</w:t>
      </w:r>
    </w:p>
    <w:p w:rsidR="008E192C" w:rsidRPr="00913417" w:rsidRDefault="00023062" w:rsidP="00913417">
      <w:pPr>
        <w:suppressAutoHyphens/>
      </w:pPr>
      <w:r w:rsidRPr="00913417">
        <w:tab/>
      </w:r>
      <w:r w:rsidR="005C6F0F" w:rsidRPr="00913417">
        <w:t>99</w:t>
      </w:r>
      <w:r w:rsidRPr="00913417">
        <w:tab/>
        <w:t>Refused</w:t>
      </w:r>
    </w:p>
    <w:p w:rsidR="001A06BD" w:rsidRPr="00913417" w:rsidRDefault="00023062" w:rsidP="00913417">
      <w:pPr>
        <w:suppressAutoHyphens/>
      </w:pPr>
      <w:r w:rsidRPr="00913417">
        <w:br w:type="page"/>
      </w:r>
      <w:r w:rsidR="001A06BD" w:rsidRPr="00913417">
        <w:tab/>
        <w:t>(ASK IF BORN IN PR OR ANOTHER COUNTRY</w:t>
      </w:r>
      <w:r w:rsidR="00092B6C" w:rsidRPr="00913417">
        <w:t>;</w:t>
      </w:r>
      <w:r w:rsidR="001A06BD" w:rsidRPr="00913417">
        <w:t xml:space="preserve"> Q5 = 1 or 3)</w:t>
      </w:r>
    </w:p>
    <w:p w:rsidR="001A06BD" w:rsidRPr="00913417" w:rsidRDefault="001A06BD" w:rsidP="00913417">
      <w:pPr>
        <w:suppressAutoHyphens/>
      </w:pPr>
      <w:r w:rsidRPr="00913417">
        <w:tab/>
        <w:t>(INSERT “CONTINENTAL” IF Q5=1</w:t>
      </w:r>
      <w:r w:rsidR="00092B6C" w:rsidRPr="00913417">
        <w:t>)</w:t>
      </w:r>
    </w:p>
    <w:p w:rsidR="001A06BD" w:rsidRPr="00913417" w:rsidRDefault="001A06BD" w:rsidP="00913417">
      <w:pPr>
        <w:suppressAutoHyphens/>
      </w:pPr>
      <w:r w:rsidRPr="00913417">
        <w:t>6.</w:t>
      </w:r>
      <w:r w:rsidRPr="00913417">
        <w:tab/>
        <w:t>How many years have you lived in the (continental) United States?</w:t>
      </w:r>
    </w:p>
    <w:p w:rsidR="00BF10D2" w:rsidRPr="00913417" w:rsidRDefault="00BF10D2" w:rsidP="00BF10D2">
      <w:pPr>
        <w:suppressAutoHyphens/>
        <w:rPr>
          <w:rFonts w:cs="Courier New"/>
          <w:b/>
          <w:szCs w:val="24"/>
        </w:rPr>
      </w:pPr>
      <w:r w:rsidRPr="00913417">
        <w:rPr>
          <w:rFonts w:cs="Courier New"/>
          <w:b/>
          <w:szCs w:val="24"/>
        </w:rPr>
        <w:t>qn6</w:t>
      </w:r>
    </w:p>
    <w:p w:rsidR="001A06BD" w:rsidRPr="00913417" w:rsidRDefault="001A06BD" w:rsidP="00913417">
      <w:pPr>
        <w:suppressAutoHyphens/>
      </w:pPr>
      <w:r w:rsidRPr="00913417">
        <w:tab/>
        <w:t>____________(RECORD YEARS FROM 1 to 97)</w:t>
      </w:r>
    </w:p>
    <w:p w:rsidR="001A06BD" w:rsidRPr="00913417" w:rsidRDefault="001A06BD" w:rsidP="00913417">
      <w:pPr>
        <w:suppressAutoHyphens/>
      </w:pPr>
      <w:r w:rsidRPr="00913417">
        <w:tab/>
      </w:r>
      <w:r w:rsidR="00BC5D7C" w:rsidRPr="00913417">
        <w:t>00</w:t>
      </w:r>
      <w:r w:rsidR="00BC5D7C" w:rsidRPr="00913417">
        <w:tab/>
        <w:t>LESS THAN 1 YEAR   (Record Months</w:t>
      </w:r>
      <w:r w:rsidR="00BC5D7C" w:rsidRPr="00913417">
        <w:tab/>
      </w:r>
      <w:r w:rsidR="00BF10D2" w:rsidRPr="00913417">
        <w:rPr>
          <w:rFonts w:cs="Courier New"/>
          <w:b/>
          <w:szCs w:val="24"/>
        </w:rPr>
        <w:t>qn6m</w:t>
      </w:r>
      <w:r w:rsidR="004A47C6" w:rsidRPr="00913417">
        <w:rPr>
          <w:b/>
        </w:rPr>
        <w:t>)</w:t>
      </w:r>
    </w:p>
    <w:p w:rsidR="001A06BD" w:rsidRPr="00913417" w:rsidRDefault="001A06BD" w:rsidP="00913417">
      <w:pPr>
        <w:suppressAutoHyphens/>
      </w:pPr>
      <w:r w:rsidRPr="00913417">
        <w:tab/>
      </w:r>
      <w:r w:rsidR="0010118C" w:rsidRPr="00913417">
        <w:t>98</w:t>
      </w:r>
      <w:r w:rsidRPr="00913417">
        <w:tab/>
        <w:t>Don’t Know</w:t>
      </w:r>
    </w:p>
    <w:p w:rsidR="001A06BD" w:rsidRDefault="001A06BD" w:rsidP="00913417">
      <w:pPr>
        <w:suppressAutoHyphens/>
        <w:rPr>
          <w:b/>
          <w:sz w:val="22"/>
        </w:rPr>
      </w:pPr>
      <w:r w:rsidRPr="00913417">
        <w:tab/>
      </w:r>
      <w:r w:rsidR="0010118C" w:rsidRPr="00913417">
        <w:t>99</w:t>
      </w:r>
      <w:r w:rsidRPr="00913417">
        <w:tab/>
        <w:t>Refused</w:t>
      </w:r>
    </w:p>
    <w:p w:rsidR="00913417" w:rsidRDefault="00913417" w:rsidP="00913417">
      <w:pPr>
        <w:suppressAutoHyphens/>
      </w:pPr>
    </w:p>
    <w:p w:rsidR="001D7CC5" w:rsidRPr="00913417" w:rsidRDefault="001D7CC5" w:rsidP="00913417">
      <w:pPr>
        <w:suppressAutoHyphens/>
      </w:pPr>
    </w:p>
    <w:p w:rsidR="00023062" w:rsidRPr="00913417" w:rsidRDefault="001A06BD" w:rsidP="00913417">
      <w:pPr>
        <w:suppressAutoHyphens/>
      </w:pPr>
      <w:r w:rsidRPr="00913417">
        <w:t>7</w:t>
      </w:r>
      <w:r w:rsidR="00023062" w:rsidRPr="00913417">
        <w:t>.</w:t>
      </w:r>
      <w:r w:rsidR="00023062" w:rsidRPr="00913417">
        <w:tab/>
        <w:t xml:space="preserve">Was your mother born on the </w:t>
      </w:r>
      <w:smartTag w:uri="urn:schemas-microsoft-com:office:smarttags" w:element="PlaceType">
        <w:r w:rsidR="00023062" w:rsidRPr="00913417">
          <w:t>island</w:t>
        </w:r>
      </w:smartTag>
      <w:r w:rsidR="00023062" w:rsidRPr="00913417">
        <w:t xml:space="preserve"> of </w:t>
      </w:r>
      <w:smartTag w:uri="urn:schemas-microsoft-com:office:smarttags" w:element="PlaceName">
        <w:r w:rsidR="00023062" w:rsidRPr="00913417">
          <w:t>Puerto Rico</w:t>
        </w:r>
      </w:smartTag>
      <w:r w:rsidR="00023062" w:rsidRPr="00913417">
        <w:t xml:space="preserve">, in the </w:t>
      </w:r>
      <w:smartTag w:uri="urn:schemas-microsoft-com:office:smarttags" w:element="country-region">
        <w:smartTag w:uri="urn:schemas-microsoft-com:office:smarttags" w:element="place">
          <w:r w:rsidR="00023062" w:rsidRPr="00913417">
            <w:t>United States</w:t>
          </w:r>
        </w:smartTag>
      </w:smartTag>
      <w:r w:rsidR="00023062" w:rsidRPr="00913417">
        <w:t>, or in</w:t>
      </w:r>
    </w:p>
    <w:p w:rsidR="00023062" w:rsidRPr="00913417" w:rsidRDefault="00023062" w:rsidP="00913417">
      <w:pPr>
        <w:suppressAutoHyphens/>
      </w:pPr>
      <w:r w:rsidRPr="00913417">
        <w:tab/>
        <w:t>another country?</w:t>
      </w:r>
    </w:p>
    <w:p w:rsidR="00BF10D2" w:rsidRPr="00913417" w:rsidRDefault="00BF10D2" w:rsidP="00BF10D2">
      <w:pPr>
        <w:suppressAutoHyphens/>
        <w:rPr>
          <w:rFonts w:cs="Courier New"/>
          <w:b/>
          <w:szCs w:val="24"/>
        </w:rPr>
      </w:pPr>
      <w:r w:rsidRPr="00913417">
        <w:rPr>
          <w:rFonts w:cs="Courier New"/>
          <w:b/>
          <w:szCs w:val="24"/>
        </w:rPr>
        <w:t>qn7</w:t>
      </w:r>
    </w:p>
    <w:p w:rsidR="00023062" w:rsidRPr="00913417" w:rsidRDefault="0010118C" w:rsidP="00913417">
      <w:pPr>
        <w:suppressAutoHyphens/>
        <w:ind w:left="855" w:hanging="855"/>
      </w:pPr>
      <w:r w:rsidRPr="00913417">
        <w:tab/>
      </w:r>
      <w:r w:rsidR="00C21445">
        <w:t xml:space="preserve"> </w:t>
      </w:r>
      <w:r w:rsidR="00023062" w:rsidRPr="00913417">
        <w:t>1</w:t>
      </w:r>
      <w:r w:rsidR="00023062" w:rsidRPr="00913417">
        <w:tab/>
      </w:r>
      <w:smartTag w:uri="urn:schemas-microsoft-com:office:smarttags" w:element="place">
        <w:r w:rsidR="00023062" w:rsidRPr="00913417">
          <w:t>Puerto Rico</w:t>
        </w:r>
      </w:smartTag>
    </w:p>
    <w:p w:rsidR="00023062" w:rsidRPr="00913417" w:rsidRDefault="00C21445" w:rsidP="00913417">
      <w:pPr>
        <w:suppressAutoHyphens/>
        <w:ind w:left="855" w:hanging="855"/>
      </w:pPr>
      <w:r>
        <w:t xml:space="preserve"> </w:t>
      </w:r>
      <w:r w:rsidR="00023062" w:rsidRPr="00913417">
        <w:tab/>
      </w:r>
      <w:r>
        <w:t xml:space="preserve"> </w:t>
      </w:r>
      <w:r w:rsidR="00023062" w:rsidRPr="00913417">
        <w:t>2</w:t>
      </w:r>
      <w:r w:rsidR="00023062" w:rsidRPr="00913417">
        <w:tab/>
      </w:r>
      <w:smartTag w:uri="urn:schemas-microsoft-com:office:smarttags" w:element="place">
        <w:smartTag w:uri="urn:schemas-microsoft-com:office:smarttags" w:element="country-region">
          <w:r w:rsidR="00023062" w:rsidRPr="00913417">
            <w:t>United States</w:t>
          </w:r>
        </w:smartTag>
      </w:smartTag>
    </w:p>
    <w:p w:rsidR="00023062" w:rsidRPr="00913417" w:rsidRDefault="00023062" w:rsidP="00913417">
      <w:pPr>
        <w:suppressAutoHyphens/>
        <w:ind w:left="855" w:hanging="855"/>
      </w:pPr>
      <w:r w:rsidRPr="00913417">
        <w:tab/>
      </w:r>
      <w:r w:rsidR="00C21445">
        <w:t xml:space="preserve"> </w:t>
      </w:r>
      <w:r w:rsidRPr="00913417">
        <w:t>3</w:t>
      </w:r>
      <w:r w:rsidRPr="00913417">
        <w:tab/>
        <w:t>In another country</w:t>
      </w:r>
    </w:p>
    <w:p w:rsidR="00023062" w:rsidRPr="00913417" w:rsidRDefault="00023062" w:rsidP="00913417">
      <w:pPr>
        <w:suppressAutoHyphens/>
      </w:pPr>
      <w:r w:rsidRPr="00913417">
        <w:tab/>
      </w:r>
      <w:r w:rsidR="00C21445">
        <w:t>9</w:t>
      </w:r>
      <w:r w:rsidR="0010118C" w:rsidRPr="00913417">
        <w:t>8</w:t>
      </w:r>
      <w:r w:rsidRPr="00913417">
        <w:tab/>
        <w:t>Don’t know</w:t>
      </w:r>
    </w:p>
    <w:p w:rsidR="00913417" w:rsidRDefault="00023062" w:rsidP="00913417">
      <w:pPr>
        <w:suppressAutoHyphens/>
        <w:ind w:left="855" w:hanging="855"/>
      </w:pPr>
      <w:r w:rsidRPr="00913417">
        <w:tab/>
      </w:r>
      <w:r w:rsidR="0010118C" w:rsidRPr="00913417">
        <w:t>9</w:t>
      </w:r>
      <w:r w:rsidR="00C21445">
        <w:t>9</w:t>
      </w:r>
      <w:r w:rsidRPr="00913417">
        <w:tab/>
        <w:t>Refused</w:t>
      </w:r>
    </w:p>
    <w:p w:rsidR="00913417" w:rsidRDefault="00913417" w:rsidP="00913417">
      <w:pPr>
        <w:suppressAutoHyphens/>
        <w:ind w:left="855" w:hanging="855"/>
      </w:pPr>
    </w:p>
    <w:p w:rsidR="001D7CC5" w:rsidRDefault="001D7CC5" w:rsidP="00913417">
      <w:pPr>
        <w:suppressAutoHyphens/>
        <w:ind w:left="855" w:hanging="855"/>
      </w:pPr>
    </w:p>
    <w:p w:rsidR="00913417" w:rsidRDefault="001A06BD" w:rsidP="00913417">
      <w:pPr>
        <w:suppressAutoHyphens/>
        <w:ind w:left="855" w:hanging="855"/>
      </w:pPr>
      <w:r w:rsidRPr="00913417">
        <w:t>8</w:t>
      </w:r>
      <w:r w:rsidR="00023062" w:rsidRPr="00913417">
        <w:t>.</w:t>
      </w:r>
      <w:r w:rsidR="00023062" w:rsidRPr="00913417">
        <w:tab/>
        <w:t xml:space="preserve">Was your father born on the </w:t>
      </w:r>
      <w:smartTag w:uri="urn:schemas-microsoft-com:office:smarttags" w:element="PlaceType">
        <w:r w:rsidR="00023062" w:rsidRPr="00913417">
          <w:t>island</w:t>
        </w:r>
      </w:smartTag>
      <w:r w:rsidR="00023062" w:rsidRPr="00913417">
        <w:t xml:space="preserve"> of </w:t>
      </w:r>
      <w:smartTag w:uri="urn:schemas-microsoft-com:office:smarttags" w:element="PlaceName">
        <w:r w:rsidR="00023062" w:rsidRPr="00913417">
          <w:t>Puerto Rico</w:t>
        </w:r>
      </w:smartTag>
      <w:r w:rsidR="00023062" w:rsidRPr="00913417">
        <w:t xml:space="preserve">, in the </w:t>
      </w:r>
      <w:smartTag w:uri="urn:schemas-microsoft-com:office:smarttags" w:element="country-region">
        <w:smartTag w:uri="urn:schemas-microsoft-com:office:smarttags" w:element="place">
          <w:r w:rsidR="00023062" w:rsidRPr="00913417">
            <w:t>United States</w:t>
          </w:r>
        </w:smartTag>
      </w:smartTag>
      <w:r w:rsidR="00023062" w:rsidRPr="00913417">
        <w:t xml:space="preserve">, or in another </w:t>
      </w:r>
    </w:p>
    <w:p w:rsidR="00023062" w:rsidRPr="00913417" w:rsidRDefault="00913417" w:rsidP="00913417">
      <w:pPr>
        <w:suppressAutoHyphens/>
        <w:ind w:left="855" w:hanging="855"/>
      </w:pPr>
      <w:r>
        <w:tab/>
      </w:r>
      <w:r w:rsidR="00023062" w:rsidRPr="00913417">
        <w:t xml:space="preserve">country? </w:t>
      </w:r>
    </w:p>
    <w:p w:rsidR="00BF10D2" w:rsidRPr="00913417" w:rsidRDefault="00BF10D2" w:rsidP="00BF10D2">
      <w:pPr>
        <w:suppressAutoHyphens/>
        <w:rPr>
          <w:rFonts w:cs="Courier New"/>
          <w:b/>
          <w:szCs w:val="24"/>
        </w:rPr>
      </w:pPr>
      <w:r w:rsidRPr="00913417">
        <w:rPr>
          <w:rFonts w:cs="Courier New"/>
          <w:b/>
          <w:szCs w:val="24"/>
        </w:rPr>
        <w:t>qn8</w:t>
      </w:r>
    </w:p>
    <w:p w:rsidR="00023062" w:rsidRPr="00913417" w:rsidRDefault="00023062" w:rsidP="00913417">
      <w:pPr>
        <w:suppressAutoHyphens/>
        <w:ind w:left="855" w:hanging="855"/>
      </w:pPr>
      <w:r w:rsidRPr="00913417">
        <w:tab/>
      </w:r>
      <w:r w:rsidR="00C21445">
        <w:t xml:space="preserve"> </w:t>
      </w:r>
      <w:r w:rsidRPr="00913417">
        <w:t>1</w:t>
      </w:r>
      <w:r w:rsidRPr="00913417">
        <w:tab/>
      </w:r>
      <w:smartTag w:uri="urn:schemas-microsoft-com:office:smarttags" w:element="place">
        <w:r w:rsidRPr="00913417">
          <w:t>Puerto Rico</w:t>
        </w:r>
      </w:smartTag>
    </w:p>
    <w:p w:rsidR="00023062" w:rsidRPr="00913417" w:rsidRDefault="00C21445" w:rsidP="00913417">
      <w:pPr>
        <w:suppressAutoHyphens/>
        <w:ind w:left="855" w:hanging="855"/>
      </w:pPr>
      <w:r>
        <w:t xml:space="preserve"> </w:t>
      </w:r>
      <w:r w:rsidR="00023062" w:rsidRPr="00913417">
        <w:tab/>
      </w:r>
      <w:r>
        <w:t xml:space="preserve"> </w:t>
      </w:r>
      <w:r w:rsidR="00023062" w:rsidRPr="00913417">
        <w:t>2</w:t>
      </w:r>
      <w:r w:rsidR="00023062" w:rsidRPr="00913417">
        <w:tab/>
      </w:r>
      <w:smartTag w:uri="urn:schemas-microsoft-com:office:smarttags" w:element="place">
        <w:smartTag w:uri="urn:schemas-microsoft-com:office:smarttags" w:element="country-region">
          <w:r w:rsidR="00023062" w:rsidRPr="00913417">
            <w:t>United States</w:t>
          </w:r>
        </w:smartTag>
      </w:smartTag>
    </w:p>
    <w:p w:rsidR="00023062" w:rsidRPr="00913417" w:rsidRDefault="00023062" w:rsidP="00913417">
      <w:pPr>
        <w:suppressAutoHyphens/>
        <w:ind w:left="855" w:hanging="855"/>
      </w:pPr>
      <w:r w:rsidRPr="00913417">
        <w:tab/>
      </w:r>
      <w:r w:rsidR="00C21445">
        <w:t xml:space="preserve"> </w:t>
      </w:r>
      <w:r w:rsidRPr="00913417">
        <w:t>3</w:t>
      </w:r>
      <w:r w:rsidRPr="00913417">
        <w:tab/>
        <w:t>In another country</w:t>
      </w:r>
    </w:p>
    <w:p w:rsidR="00023062" w:rsidRPr="00913417" w:rsidRDefault="00023062" w:rsidP="00913417">
      <w:pPr>
        <w:suppressAutoHyphens/>
      </w:pPr>
      <w:r w:rsidRPr="00913417">
        <w:tab/>
      </w:r>
      <w:r w:rsidR="00C21445">
        <w:t>9</w:t>
      </w:r>
      <w:r w:rsidR="0010118C" w:rsidRPr="00913417">
        <w:t>8</w:t>
      </w:r>
      <w:r w:rsidRPr="00913417">
        <w:tab/>
        <w:t>Don’t know</w:t>
      </w:r>
    </w:p>
    <w:p w:rsidR="00C86C1A" w:rsidRDefault="00023062" w:rsidP="00913417">
      <w:pPr>
        <w:suppressAutoHyphens/>
        <w:ind w:left="855" w:hanging="855"/>
        <w:rPr>
          <w:b/>
          <w:sz w:val="22"/>
        </w:rPr>
      </w:pPr>
      <w:r w:rsidRPr="00913417">
        <w:tab/>
      </w:r>
      <w:r w:rsidR="00C21445">
        <w:t>9</w:t>
      </w:r>
      <w:r w:rsidR="0010118C" w:rsidRPr="00913417">
        <w:t>9</w:t>
      </w:r>
      <w:r w:rsidRPr="00913417">
        <w:tab/>
        <w:t>Refused</w:t>
      </w:r>
    </w:p>
    <w:p w:rsidR="00913417" w:rsidRDefault="00913417" w:rsidP="00913417">
      <w:pPr>
        <w:suppressAutoHyphens/>
        <w:ind w:left="855" w:hanging="855"/>
        <w:rPr>
          <w:b/>
        </w:rPr>
      </w:pPr>
    </w:p>
    <w:p w:rsidR="001D7CC5" w:rsidRPr="00913417" w:rsidRDefault="001D7CC5" w:rsidP="00913417">
      <w:pPr>
        <w:suppressAutoHyphens/>
        <w:ind w:left="855" w:hanging="855"/>
        <w:rPr>
          <w:b/>
        </w:rPr>
      </w:pPr>
    </w:p>
    <w:p w:rsidR="0037349F" w:rsidRPr="00913417" w:rsidRDefault="0037349F" w:rsidP="00913417">
      <w:pPr>
        <w:suppressAutoHyphens/>
      </w:pPr>
      <w:r w:rsidRPr="00913417">
        <w:tab/>
        <w:t>(ASK IF BORN IN ANOTHER COUNTRY</w:t>
      </w:r>
      <w:r w:rsidRPr="00913417">
        <w:rPr>
          <w:b/>
        </w:rPr>
        <w:t>,</w:t>
      </w:r>
      <w:r w:rsidRPr="00913417">
        <w:t xml:space="preserve"> Q5=3, </w:t>
      </w:r>
      <w:r w:rsidR="0010118C" w:rsidRPr="00913417">
        <w:t>8</w:t>
      </w:r>
      <w:r w:rsidRPr="00913417">
        <w:t xml:space="preserve">, </w:t>
      </w:r>
      <w:r w:rsidR="0010118C" w:rsidRPr="00913417">
        <w:t>9</w:t>
      </w:r>
      <w:r w:rsidRPr="00913417">
        <w:t>)</w:t>
      </w:r>
    </w:p>
    <w:p w:rsidR="0037349F" w:rsidRPr="00913417" w:rsidRDefault="00B06953" w:rsidP="00913417">
      <w:pPr>
        <w:suppressAutoHyphens/>
      </w:pPr>
      <w:r w:rsidRPr="00913417">
        <w:t>9</w:t>
      </w:r>
      <w:r w:rsidR="0037349F" w:rsidRPr="00913417">
        <w:t>.</w:t>
      </w:r>
      <w:r w:rsidR="0037349F" w:rsidRPr="00913417">
        <w:tab/>
        <w:t xml:space="preserve">Are you a citizen of the </w:t>
      </w:r>
      <w:smartTag w:uri="urn:schemas-microsoft-com:office:smarttags" w:element="country-region">
        <w:smartTag w:uri="urn:schemas-microsoft-com:office:smarttags" w:element="place">
          <w:r w:rsidR="0037349F" w:rsidRPr="00913417">
            <w:t>United States</w:t>
          </w:r>
        </w:smartTag>
      </w:smartTag>
      <w:r w:rsidR="0037349F" w:rsidRPr="00913417">
        <w:t>?</w:t>
      </w:r>
    </w:p>
    <w:p w:rsidR="00BF10D2" w:rsidRPr="00913417" w:rsidRDefault="00BF10D2" w:rsidP="00BF10D2">
      <w:pPr>
        <w:suppressAutoHyphens/>
        <w:rPr>
          <w:rFonts w:cs="Courier New"/>
          <w:b/>
          <w:szCs w:val="24"/>
        </w:rPr>
      </w:pPr>
      <w:r w:rsidRPr="00913417">
        <w:rPr>
          <w:rFonts w:cs="Courier New"/>
          <w:b/>
          <w:szCs w:val="24"/>
        </w:rPr>
        <w:t>qn9</w:t>
      </w:r>
    </w:p>
    <w:p w:rsidR="0037349F" w:rsidRPr="00913417" w:rsidRDefault="0037349F" w:rsidP="00913417">
      <w:pPr>
        <w:suppressAutoHyphens/>
      </w:pPr>
      <w:r w:rsidRPr="00913417">
        <w:tab/>
        <w:t>1</w:t>
      </w:r>
      <w:r w:rsidRPr="00913417">
        <w:tab/>
        <w:t>Yes</w:t>
      </w:r>
    </w:p>
    <w:p w:rsidR="0037349F" w:rsidRPr="00913417" w:rsidRDefault="0037349F" w:rsidP="00913417">
      <w:pPr>
        <w:suppressAutoHyphens/>
      </w:pPr>
      <w:r w:rsidRPr="00913417">
        <w:tab/>
        <w:t>2</w:t>
      </w:r>
      <w:r w:rsidRPr="00913417">
        <w:tab/>
        <w:t>No</w:t>
      </w:r>
    </w:p>
    <w:p w:rsidR="0037349F" w:rsidRPr="00913417" w:rsidRDefault="00791137" w:rsidP="00913417">
      <w:pPr>
        <w:suppressAutoHyphens/>
      </w:pPr>
      <w:r w:rsidRPr="00913417">
        <w:tab/>
      </w:r>
      <w:r w:rsidR="00107CE3" w:rsidRPr="00913417">
        <w:t>8</w:t>
      </w:r>
      <w:r w:rsidR="00107CE3" w:rsidRPr="00913417">
        <w:tab/>
        <w:t>Don’t know</w:t>
      </w:r>
    </w:p>
    <w:p w:rsidR="0037349F" w:rsidRPr="00913417" w:rsidRDefault="0037349F" w:rsidP="00913417">
      <w:pPr>
        <w:suppressAutoHyphens/>
      </w:pPr>
      <w:r w:rsidRPr="00913417">
        <w:tab/>
      </w:r>
      <w:r w:rsidR="00107CE3" w:rsidRPr="00913417">
        <w:t>9</w:t>
      </w:r>
      <w:r w:rsidR="00107CE3" w:rsidRPr="00913417">
        <w:tab/>
        <w:t>Refused</w:t>
      </w:r>
    </w:p>
    <w:p w:rsidR="0037349F" w:rsidRPr="00913417" w:rsidRDefault="0037349F" w:rsidP="00913417">
      <w:pPr>
        <w:suppressAutoHyphens/>
        <w:ind w:left="855" w:hanging="855"/>
        <w:rPr>
          <w:b/>
        </w:rPr>
      </w:pPr>
    </w:p>
    <w:p w:rsidR="00BA4883" w:rsidRPr="00913417" w:rsidRDefault="00A20F21" w:rsidP="00913417">
      <w:pPr>
        <w:suppressAutoHyphens/>
        <w:rPr>
          <w:u w:val="single"/>
        </w:rPr>
      </w:pPr>
      <w:r w:rsidRPr="00913417">
        <w:rPr>
          <w:b/>
        </w:rPr>
        <w:br w:type="page"/>
      </w:r>
      <w:r w:rsidR="001A06BD" w:rsidRPr="00913417">
        <w:rPr>
          <w:b/>
          <w:u w:val="single"/>
        </w:rPr>
        <w:t xml:space="preserve">WELL-BEING, SATISFACTION, AND OPTIMISM  </w:t>
      </w:r>
    </w:p>
    <w:p w:rsidR="00AD202D" w:rsidRPr="00913417" w:rsidRDefault="00AD202D" w:rsidP="00913417">
      <w:pPr>
        <w:suppressAutoHyphens/>
      </w:pPr>
    </w:p>
    <w:p w:rsidR="001A06BD" w:rsidRPr="00913417" w:rsidRDefault="00B06953" w:rsidP="00913417">
      <w:pPr>
        <w:suppressAutoHyphens/>
      </w:pPr>
      <w:r w:rsidRPr="00913417">
        <w:t>10</w:t>
      </w:r>
      <w:r w:rsidR="00E06B78" w:rsidRPr="00913417">
        <w:t>.</w:t>
      </w:r>
      <w:r w:rsidR="001A06BD" w:rsidRPr="00913417">
        <w:tab/>
        <w:t>How would you rate the overall quality of your life?</w:t>
      </w:r>
    </w:p>
    <w:p w:rsidR="00BF10D2" w:rsidRPr="00913417" w:rsidRDefault="00BF10D2" w:rsidP="00BF10D2">
      <w:pPr>
        <w:suppressAutoHyphens/>
        <w:rPr>
          <w:rFonts w:cs="Courier New"/>
          <w:b/>
          <w:szCs w:val="24"/>
        </w:rPr>
      </w:pPr>
      <w:r w:rsidRPr="00913417">
        <w:rPr>
          <w:rFonts w:cs="Courier New"/>
          <w:b/>
          <w:szCs w:val="24"/>
        </w:rPr>
        <w:t>qn10</w:t>
      </w:r>
    </w:p>
    <w:p w:rsidR="001A06BD" w:rsidRPr="00913417" w:rsidRDefault="001A06BD" w:rsidP="00913417">
      <w:pPr>
        <w:suppressAutoHyphens/>
      </w:pPr>
      <w:r w:rsidRPr="00913417">
        <w:tab/>
        <w:t>1</w:t>
      </w:r>
      <w:r w:rsidRPr="00913417">
        <w:tab/>
        <w:t>Excellent</w:t>
      </w:r>
    </w:p>
    <w:p w:rsidR="001A06BD" w:rsidRPr="00913417" w:rsidRDefault="001A06BD" w:rsidP="00913417">
      <w:pPr>
        <w:suppressAutoHyphens/>
      </w:pPr>
      <w:r w:rsidRPr="00913417">
        <w:tab/>
        <w:t>2</w:t>
      </w:r>
      <w:r w:rsidRPr="00913417">
        <w:tab/>
        <w:t>Good</w:t>
      </w:r>
    </w:p>
    <w:p w:rsidR="001A06BD" w:rsidRPr="00913417" w:rsidRDefault="001A06BD" w:rsidP="00913417">
      <w:pPr>
        <w:suppressAutoHyphens/>
      </w:pPr>
      <w:r w:rsidRPr="00913417">
        <w:tab/>
        <w:t>3</w:t>
      </w:r>
      <w:r w:rsidRPr="00913417">
        <w:tab/>
        <w:t>Only Fair</w:t>
      </w:r>
    </w:p>
    <w:p w:rsidR="001A06BD" w:rsidRPr="00913417" w:rsidRDefault="001A06BD" w:rsidP="00913417">
      <w:pPr>
        <w:suppressAutoHyphens/>
      </w:pPr>
      <w:r w:rsidRPr="00913417">
        <w:tab/>
        <w:t>4</w:t>
      </w:r>
      <w:r w:rsidRPr="00913417">
        <w:tab/>
        <w:t>Poor</w:t>
      </w:r>
    </w:p>
    <w:p w:rsidR="001A06BD" w:rsidRPr="00913417" w:rsidRDefault="001A06BD" w:rsidP="00913417">
      <w:pPr>
        <w:suppressAutoHyphens/>
      </w:pPr>
      <w:r w:rsidRPr="00913417">
        <w:tab/>
      </w:r>
      <w:r w:rsidR="0010118C" w:rsidRPr="00913417">
        <w:t>8</w:t>
      </w:r>
      <w:r w:rsidRPr="00913417">
        <w:tab/>
        <w:t>Don’t know</w:t>
      </w:r>
    </w:p>
    <w:p w:rsidR="00680B7E" w:rsidRDefault="001A06BD" w:rsidP="00913417">
      <w:pPr>
        <w:suppressAutoHyphens/>
        <w:ind w:left="288" w:hanging="2"/>
        <w:rPr>
          <w:b/>
          <w:sz w:val="22"/>
        </w:rPr>
      </w:pPr>
      <w:r w:rsidRPr="00913417">
        <w:tab/>
      </w:r>
      <w:r w:rsidR="0010118C" w:rsidRPr="00913417">
        <w:t>9</w:t>
      </w:r>
      <w:r w:rsidRPr="00913417">
        <w:tab/>
        <w:t>Refused</w:t>
      </w:r>
    </w:p>
    <w:p w:rsidR="00680B7E" w:rsidRDefault="00680B7E" w:rsidP="00913417">
      <w:pPr>
        <w:suppressAutoHyphens/>
        <w:ind w:left="288" w:hanging="2"/>
        <w:rPr>
          <w:b/>
          <w:sz w:val="22"/>
        </w:rPr>
      </w:pPr>
    </w:p>
    <w:p w:rsidR="001D7CC5" w:rsidRDefault="001D7CC5" w:rsidP="00913417">
      <w:pPr>
        <w:suppressAutoHyphens/>
        <w:ind w:left="288" w:hanging="2"/>
        <w:rPr>
          <w:b/>
          <w:sz w:val="22"/>
        </w:rPr>
      </w:pPr>
    </w:p>
    <w:p w:rsidR="00680B7E" w:rsidRDefault="00A20F21" w:rsidP="00913417">
      <w:pPr>
        <w:suppressAutoHyphens/>
        <w:ind w:left="855" w:hanging="855"/>
      </w:pPr>
      <w:r w:rsidRPr="00913417">
        <w:t>11</w:t>
      </w:r>
      <w:r w:rsidR="001A06BD" w:rsidRPr="00913417">
        <w:t>.</w:t>
      </w:r>
      <w:r w:rsidR="001A06BD" w:rsidRPr="00913417">
        <w:tab/>
        <w:t xml:space="preserve">How confident are you that (HISPANIC/LATINO) children growing up now in the </w:t>
      </w:r>
    </w:p>
    <w:p w:rsidR="00680B7E" w:rsidRDefault="00680B7E" w:rsidP="00913417">
      <w:pPr>
        <w:suppressAutoHyphens/>
        <w:ind w:left="855" w:hanging="855"/>
      </w:pPr>
      <w:r>
        <w:tab/>
      </w:r>
      <w:smartTag w:uri="urn:schemas-microsoft-com:office:smarttags" w:element="country-region">
        <w:smartTag w:uri="urn:schemas-microsoft-com:office:smarttags" w:element="place">
          <w:r w:rsidR="001A06BD" w:rsidRPr="00913417">
            <w:t>United States</w:t>
          </w:r>
        </w:smartTag>
      </w:smartTag>
      <w:r w:rsidR="001A06BD" w:rsidRPr="00913417">
        <w:t xml:space="preserve"> will have better jobs and make more money than you ?  Are you very </w:t>
      </w:r>
    </w:p>
    <w:p w:rsidR="001A06BD" w:rsidRPr="00913417" w:rsidRDefault="00680B7E" w:rsidP="00913417">
      <w:pPr>
        <w:suppressAutoHyphens/>
        <w:ind w:left="855" w:hanging="855"/>
      </w:pPr>
      <w:r>
        <w:tab/>
      </w:r>
      <w:r w:rsidR="001A06BD" w:rsidRPr="00913417">
        <w:t>confident, somewhat confident, not too confident, or not at all confident?</w:t>
      </w:r>
    </w:p>
    <w:p w:rsidR="00BF10D2" w:rsidRPr="00913417" w:rsidRDefault="00BF10D2" w:rsidP="00BF10D2">
      <w:pPr>
        <w:suppressAutoHyphens/>
        <w:rPr>
          <w:rFonts w:cs="Courier New"/>
          <w:b/>
          <w:szCs w:val="24"/>
        </w:rPr>
      </w:pPr>
      <w:r w:rsidRPr="00913417">
        <w:rPr>
          <w:rFonts w:cs="Courier New"/>
          <w:b/>
          <w:szCs w:val="24"/>
        </w:rPr>
        <w:t>qn11</w:t>
      </w:r>
    </w:p>
    <w:p w:rsidR="001A06BD" w:rsidRPr="00913417" w:rsidRDefault="001A06BD" w:rsidP="00913417">
      <w:pPr>
        <w:suppressAutoHyphens/>
        <w:ind w:left="855" w:hanging="855"/>
      </w:pPr>
      <w:r w:rsidRPr="00913417">
        <w:tab/>
        <w:t>1</w:t>
      </w:r>
      <w:r w:rsidRPr="00913417">
        <w:tab/>
        <w:t>Very confident</w:t>
      </w:r>
    </w:p>
    <w:p w:rsidR="001A06BD" w:rsidRPr="00913417" w:rsidRDefault="001A06BD" w:rsidP="00913417">
      <w:pPr>
        <w:suppressAutoHyphens/>
        <w:ind w:left="855" w:hanging="855"/>
      </w:pPr>
      <w:r w:rsidRPr="00913417">
        <w:tab/>
        <w:t>2</w:t>
      </w:r>
      <w:r w:rsidRPr="00913417">
        <w:tab/>
        <w:t>Somewhat confident</w:t>
      </w:r>
    </w:p>
    <w:p w:rsidR="001A06BD" w:rsidRPr="00913417" w:rsidRDefault="001A06BD" w:rsidP="00913417">
      <w:pPr>
        <w:suppressAutoHyphens/>
        <w:ind w:left="855" w:hanging="855"/>
      </w:pPr>
      <w:r w:rsidRPr="00913417">
        <w:tab/>
        <w:t>3</w:t>
      </w:r>
      <w:r w:rsidRPr="00913417">
        <w:tab/>
        <w:t>Not too confident</w:t>
      </w:r>
    </w:p>
    <w:p w:rsidR="001A06BD" w:rsidRPr="00913417" w:rsidRDefault="001A06BD" w:rsidP="00913417">
      <w:pPr>
        <w:suppressAutoHyphens/>
        <w:ind w:left="855" w:hanging="855"/>
      </w:pPr>
      <w:r w:rsidRPr="00913417">
        <w:tab/>
        <w:t>4</w:t>
      </w:r>
      <w:r w:rsidRPr="00913417">
        <w:tab/>
        <w:t>Not at all confident</w:t>
      </w:r>
    </w:p>
    <w:p w:rsidR="001A06BD" w:rsidRPr="00913417" w:rsidRDefault="001A06BD" w:rsidP="00913417">
      <w:pPr>
        <w:suppressAutoHyphens/>
      </w:pPr>
      <w:r w:rsidRPr="00913417">
        <w:tab/>
      </w:r>
      <w:r w:rsidR="0010118C" w:rsidRPr="00913417">
        <w:t>8</w:t>
      </w:r>
      <w:r w:rsidRPr="00913417">
        <w:tab/>
        <w:t>Don’t know</w:t>
      </w:r>
    </w:p>
    <w:p w:rsidR="001A06BD" w:rsidRDefault="001A06BD" w:rsidP="00913417">
      <w:pPr>
        <w:suppressAutoHyphens/>
        <w:ind w:left="855" w:hanging="855"/>
        <w:rPr>
          <w:b/>
          <w:sz w:val="22"/>
        </w:rPr>
      </w:pPr>
      <w:r w:rsidRPr="00913417">
        <w:tab/>
      </w:r>
      <w:r w:rsidR="0010118C" w:rsidRPr="00913417">
        <w:t>9</w:t>
      </w:r>
      <w:r w:rsidRPr="00913417">
        <w:tab/>
        <w:t>Refused</w:t>
      </w:r>
    </w:p>
    <w:p w:rsidR="00680B7E" w:rsidRDefault="00680B7E" w:rsidP="00913417">
      <w:pPr>
        <w:suppressAutoHyphens/>
        <w:ind w:left="855" w:hanging="855"/>
      </w:pPr>
    </w:p>
    <w:p w:rsidR="001D7CC5" w:rsidRPr="00913417" w:rsidRDefault="001D7CC5" w:rsidP="00913417">
      <w:pPr>
        <w:suppressAutoHyphens/>
        <w:ind w:left="855" w:hanging="855"/>
      </w:pPr>
    </w:p>
    <w:p w:rsidR="00680B7E" w:rsidRDefault="00A20F21" w:rsidP="00913417">
      <w:pPr>
        <w:suppressAutoHyphens/>
        <w:ind w:left="855" w:hanging="855"/>
      </w:pPr>
      <w:r w:rsidRPr="00913417">
        <w:t>12</w:t>
      </w:r>
      <w:r w:rsidR="001A06BD" w:rsidRPr="00913417">
        <w:t>.</w:t>
      </w:r>
      <w:r w:rsidR="001A06BD" w:rsidRPr="00913417">
        <w:tab/>
        <w:t xml:space="preserve">Compared with 1 year ago, do you think the situation of (Hispanics/Latinos) in this </w:t>
      </w:r>
    </w:p>
    <w:p w:rsidR="001A06BD" w:rsidRPr="00913417" w:rsidRDefault="00680B7E" w:rsidP="00913417">
      <w:pPr>
        <w:suppressAutoHyphens/>
        <w:ind w:left="855" w:hanging="855"/>
      </w:pPr>
      <w:r>
        <w:tab/>
      </w:r>
      <w:r w:rsidR="001A06BD" w:rsidRPr="00913417">
        <w:t>country today is better, worse, or about the same?</w:t>
      </w:r>
    </w:p>
    <w:p w:rsidR="00BF10D2" w:rsidRPr="00913417" w:rsidRDefault="00BF10D2" w:rsidP="00BF10D2">
      <w:pPr>
        <w:suppressAutoHyphens/>
        <w:rPr>
          <w:rFonts w:cs="Courier New"/>
          <w:b/>
          <w:szCs w:val="24"/>
        </w:rPr>
      </w:pPr>
      <w:r w:rsidRPr="00913417">
        <w:rPr>
          <w:rFonts w:cs="Courier New"/>
          <w:b/>
          <w:szCs w:val="24"/>
        </w:rPr>
        <w:t>qn12</w:t>
      </w:r>
    </w:p>
    <w:p w:rsidR="00DB6A24" w:rsidRPr="00913417" w:rsidRDefault="00DB6A24" w:rsidP="00913417">
      <w:pPr>
        <w:suppressAutoHyphens/>
        <w:ind w:left="855" w:hanging="855"/>
      </w:pPr>
      <w:r w:rsidRPr="00913417">
        <w:tab/>
        <w:t>1</w:t>
      </w:r>
      <w:r w:rsidRPr="00913417">
        <w:tab/>
        <w:t>Better</w:t>
      </w:r>
    </w:p>
    <w:p w:rsidR="00DB6A24" w:rsidRPr="00913417" w:rsidRDefault="00DB6A24" w:rsidP="00913417">
      <w:pPr>
        <w:suppressAutoHyphens/>
        <w:ind w:left="855" w:hanging="855"/>
      </w:pPr>
      <w:r w:rsidRPr="00913417">
        <w:tab/>
        <w:t>2</w:t>
      </w:r>
      <w:r w:rsidRPr="00913417">
        <w:tab/>
        <w:t>Worse</w:t>
      </w:r>
    </w:p>
    <w:p w:rsidR="00DB6A24" w:rsidRPr="00913417" w:rsidRDefault="00DB6A24" w:rsidP="00913417">
      <w:pPr>
        <w:suppressAutoHyphens/>
        <w:ind w:left="855" w:hanging="855"/>
      </w:pPr>
      <w:r w:rsidRPr="00913417">
        <w:tab/>
        <w:t>3</w:t>
      </w:r>
      <w:r w:rsidRPr="00913417">
        <w:tab/>
        <w:t>The Same</w:t>
      </w:r>
    </w:p>
    <w:p w:rsidR="00DB6A24" w:rsidRPr="00913417" w:rsidRDefault="00DB6A24" w:rsidP="00913417">
      <w:pPr>
        <w:suppressAutoHyphens/>
      </w:pPr>
      <w:r w:rsidRPr="00913417">
        <w:tab/>
      </w:r>
      <w:r w:rsidR="0010118C" w:rsidRPr="00913417">
        <w:t>8</w:t>
      </w:r>
      <w:r w:rsidRPr="00913417">
        <w:tab/>
        <w:t>Don’t know</w:t>
      </w:r>
    </w:p>
    <w:p w:rsidR="00DB6A24" w:rsidRPr="00913417" w:rsidRDefault="00DB6A24" w:rsidP="00913417">
      <w:pPr>
        <w:suppressAutoHyphens/>
      </w:pPr>
      <w:r w:rsidRPr="00913417">
        <w:tab/>
      </w:r>
      <w:r w:rsidR="0010118C" w:rsidRPr="00913417">
        <w:t>9</w:t>
      </w:r>
      <w:r w:rsidRPr="00913417">
        <w:tab/>
        <w:t>Refused</w:t>
      </w:r>
    </w:p>
    <w:p w:rsidR="008E192C" w:rsidRDefault="008E192C" w:rsidP="00913417">
      <w:pPr>
        <w:suppressAutoHyphens/>
        <w:rPr>
          <w:b/>
          <w:sz w:val="22"/>
        </w:rPr>
      </w:pPr>
    </w:p>
    <w:p w:rsidR="00680B7E" w:rsidRPr="00913417" w:rsidRDefault="00680B7E" w:rsidP="00913417">
      <w:pPr>
        <w:suppressAutoHyphens/>
        <w:rPr>
          <w:b/>
        </w:rPr>
      </w:pPr>
    </w:p>
    <w:p w:rsidR="00C60F0F" w:rsidRPr="00680B7E" w:rsidRDefault="00680B7E" w:rsidP="00913417">
      <w:pPr>
        <w:suppressAutoHyphens/>
        <w:rPr>
          <w:b/>
          <w:u w:val="single"/>
        </w:rPr>
      </w:pPr>
      <w:r>
        <w:rPr>
          <w:b/>
          <w:u w:val="single"/>
        </w:rPr>
        <w:br w:type="page"/>
      </w:r>
      <w:r w:rsidR="00C60F0F" w:rsidRPr="00680B7E">
        <w:rPr>
          <w:b/>
          <w:u w:val="single"/>
        </w:rPr>
        <w:t>POLITICS AND HISPANICS</w:t>
      </w:r>
    </w:p>
    <w:p w:rsidR="00C60F0F" w:rsidRPr="00913417" w:rsidRDefault="00C60F0F" w:rsidP="00913417">
      <w:pPr>
        <w:suppressAutoHyphens/>
        <w:rPr>
          <w:b/>
        </w:rPr>
      </w:pPr>
    </w:p>
    <w:p w:rsidR="00C60F0F" w:rsidRPr="00913417" w:rsidRDefault="00C60F0F" w:rsidP="00913417">
      <w:pPr>
        <w:suppressAutoHyphens/>
      </w:pPr>
      <w:r w:rsidRPr="00913417">
        <w:t>On another topic…</w:t>
      </w:r>
    </w:p>
    <w:p w:rsidR="00C60F0F" w:rsidRPr="00913417" w:rsidRDefault="00C60F0F" w:rsidP="00913417">
      <w:pPr>
        <w:suppressAutoHyphens/>
        <w:rPr>
          <w:b/>
        </w:rPr>
      </w:pPr>
    </w:p>
    <w:p w:rsidR="00680B7E" w:rsidRDefault="00A20F21" w:rsidP="00913417">
      <w:pPr>
        <w:suppressAutoHyphens/>
        <w:ind w:left="855" w:hanging="855"/>
      </w:pPr>
      <w:r w:rsidRPr="00913417">
        <w:t>1</w:t>
      </w:r>
      <w:r w:rsidR="00C60F0F" w:rsidRPr="00913417">
        <w:t>3.</w:t>
      </w:r>
      <w:r w:rsidR="00C60F0F" w:rsidRPr="00913417">
        <w:tab/>
        <w:t xml:space="preserve">Which party do you think has more concern for (HISPANICS/LATINOS) --the </w:t>
      </w:r>
    </w:p>
    <w:p w:rsidR="00C60F0F" w:rsidRPr="00913417" w:rsidRDefault="00680B7E" w:rsidP="00913417">
      <w:pPr>
        <w:suppressAutoHyphens/>
        <w:ind w:left="855" w:hanging="855"/>
      </w:pPr>
      <w:r>
        <w:tab/>
      </w:r>
      <w:r w:rsidR="00C60F0F" w:rsidRPr="00913417">
        <w:t xml:space="preserve">Democratic party, the Republican party, or is there no difference? </w:t>
      </w:r>
    </w:p>
    <w:p w:rsidR="00BF10D2" w:rsidRPr="00913417" w:rsidRDefault="00BF10D2" w:rsidP="00BF10D2">
      <w:pPr>
        <w:suppressAutoHyphens/>
        <w:rPr>
          <w:rFonts w:cs="Courier New"/>
          <w:b/>
          <w:szCs w:val="24"/>
        </w:rPr>
      </w:pPr>
      <w:r w:rsidRPr="00913417">
        <w:rPr>
          <w:rFonts w:cs="Courier New"/>
          <w:b/>
          <w:szCs w:val="24"/>
        </w:rPr>
        <w:t>qn13</w:t>
      </w:r>
    </w:p>
    <w:p w:rsidR="00C60F0F" w:rsidRPr="00913417" w:rsidRDefault="00C60F0F" w:rsidP="00913417">
      <w:pPr>
        <w:suppressAutoHyphens/>
      </w:pPr>
      <w:r w:rsidRPr="00913417">
        <w:tab/>
      </w:r>
      <w:r w:rsidR="002369BE" w:rsidRPr="00913417">
        <w:t>1</w:t>
      </w:r>
      <w:r w:rsidRPr="00913417">
        <w:tab/>
      </w:r>
      <w:r w:rsidR="00A27E20" w:rsidRPr="00913417">
        <w:t>Democratic Party</w:t>
      </w:r>
    </w:p>
    <w:p w:rsidR="002369BE" w:rsidRPr="00913417" w:rsidRDefault="00C60F0F" w:rsidP="00913417">
      <w:pPr>
        <w:suppressAutoHyphens/>
      </w:pPr>
      <w:r w:rsidRPr="00913417">
        <w:tab/>
      </w:r>
      <w:r w:rsidR="002369BE" w:rsidRPr="00913417">
        <w:t>2</w:t>
      </w:r>
      <w:r w:rsidR="002369BE" w:rsidRPr="00913417">
        <w:tab/>
        <w:t>Republican Party</w:t>
      </w:r>
    </w:p>
    <w:p w:rsidR="00C60F0F" w:rsidRPr="00913417" w:rsidRDefault="002369BE" w:rsidP="00913417">
      <w:pPr>
        <w:suppressAutoHyphens/>
      </w:pPr>
      <w:r w:rsidRPr="00913417">
        <w:tab/>
      </w:r>
      <w:r w:rsidR="00C60F0F" w:rsidRPr="00913417">
        <w:t>3</w:t>
      </w:r>
      <w:r w:rsidR="00C60F0F" w:rsidRPr="00913417">
        <w:tab/>
        <w:t>No difference</w:t>
      </w:r>
    </w:p>
    <w:p w:rsidR="00680B7E" w:rsidRDefault="00C60F0F" w:rsidP="00680B7E">
      <w:pPr>
        <w:suppressAutoHyphens/>
      </w:pPr>
      <w:r w:rsidRPr="00913417">
        <w:tab/>
      </w:r>
      <w:r w:rsidR="0010118C" w:rsidRPr="00913417">
        <w:t>8</w:t>
      </w:r>
      <w:r w:rsidRPr="00913417">
        <w:tab/>
        <w:t>Don’t know</w:t>
      </w:r>
    </w:p>
    <w:p w:rsidR="00680B7E" w:rsidRDefault="00C60F0F" w:rsidP="00680B7E">
      <w:pPr>
        <w:suppressAutoHyphens/>
      </w:pPr>
      <w:r w:rsidRPr="00913417">
        <w:tab/>
      </w:r>
      <w:r w:rsidR="0010118C" w:rsidRPr="00913417">
        <w:t>9</w:t>
      </w:r>
      <w:r w:rsidRPr="00913417">
        <w:tab/>
        <w:t>Refused</w:t>
      </w:r>
    </w:p>
    <w:p w:rsidR="00680B7E" w:rsidRDefault="00680B7E" w:rsidP="00680B7E">
      <w:pPr>
        <w:suppressAutoHyphens/>
      </w:pPr>
    </w:p>
    <w:p w:rsidR="001D7CC5" w:rsidRDefault="001D7CC5" w:rsidP="00680B7E">
      <w:pPr>
        <w:suppressAutoHyphens/>
      </w:pPr>
    </w:p>
    <w:p w:rsidR="00680B7E" w:rsidRDefault="00A20F21" w:rsidP="00680B7E">
      <w:pPr>
        <w:suppressAutoHyphens/>
      </w:pPr>
      <w:r w:rsidRPr="00913417">
        <w:t>1</w:t>
      </w:r>
      <w:r w:rsidR="00247909" w:rsidRPr="00913417">
        <w:t>4</w:t>
      </w:r>
      <w:r w:rsidR="00C60F0F" w:rsidRPr="00913417">
        <w:t>.</w:t>
      </w:r>
      <w:r w:rsidR="00C60F0F" w:rsidRPr="00913417">
        <w:tab/>
        <w:t xml:space="preserve">Do you think that the Bush administration’s policies have been helpful to </w:t>
      </w:r>
    </w:p>
    <w:p w:rsidR="00680B7E" w:rsidRDefault="00680B7E" w:rsidP="00680B7E">
      <w:pPr>
        <w:suppressAutoHyphens/>
      </w:pPr>
      <w:r>
        <w:tab/>
      </w:r>
      <w:r w:rsidR="00C60F0F" w:rsidRPr="00913417">
        <w:t xml:space="preserve">(Hispanics/Latinos), harmful to (Hispanics/Latinos), or have they had no particular </w:t>
      </w:r>
    </w:p>
    <w:p w:rsidR="00C60F0F" w:rsidRPr="00913417" w:rsidRDefault="00680B7E" w:rsidP="00680B7E">
      <w:pPr>
        <w:suppressAutoHyphens/>
      </w:pPr>
      <w:r>
        <w:tab/>
      </w:r>
      <w:r w:rsidR="00C60F0F" w:rsidRPr="00913417">
        <w:t xml:space="preserve">effect on (Hispanics/Latinos)? </w:t>
      </w:r>
    </w:p>
    <w:p w:rsidR="00BF10D2" w:rsidRPr="00913417" w:rsidRDefault="00BF10D2" w:rsidP="00BF10D2">
      <w:pPr>
        <w:suppressAutoHyphens/>
        <w:rPr>
          <w:rFonts w:cs="Courier New"/>
          <w:b/>
          <w:szCs w:val="24"/>
        </w:rPr>
      </w:pPr>
      <w:r w:rsidRPr="00913417">
        <w:rPr>
          <w:rFonts w:cs="Courier New"/>
          <w:b/>
          <w:szCs w:val="24"/>
        </w:rPr>
        <w:t>qn14</w:t>
      </w:r>
    </w:p>
    <w:p w:rsidR="00C60F0F" w:rsidRPr="00913417" w:rsidRDefault="00C60F0F" w:rsidP="00913417">
      <w:pPr>
        <w:suppressAutoHyphens/>
      </w:pPr>
      <w:r w:rsidRPr="00913417">
        <w:tab/>
        <w:t>1</w:t>
      </w:r>
      <w:r w:rsidRPr="00913417">
        <w:tab/>
        <w:t>Helpful</w:t>
      </w:r>
    </w:p>
    <w:p w:rsidR="00C60F0F" w:rsidRPr="00913417" w:rsidRDefault="00C60F0F" w:rsidP="00913417">
      <w:pPr>
        <w:suppressAutoHyphens/>
      </w:pPr>
      <w:r w:rsidRPr="00913417">
        <w:tab/>
        <w:t>2</w:t>
      </w:r>
      <w:r w:rsidRPr="00913417">
        <w:tab/>
        <w:t>Harmful</w:t>
      </w:r>
    </w:p>
    <w:p w:rsidR="00C60F0F" w:rsidRPr="00913417" w:rsidRDefault="00C60F0F" w:rsidP="00913417">
      <w:pPr>
        <w:suppressAutoHyphens/>
      </w:pPr>
      <w:r w:rsidRPr="00913417">
        <w:tab/>
        <w:t>3</w:t>
      </w:r>
      <w:r w:rsidRPr="00913417">
        <w:tab/>
        <w:t>No particular effect</w:t>
      </w:r>
    </w:p>
    <w:p w:rsidR="00C60F0F" w:rsidRPr="00913417" w:rsidRDefault="00C60F0F" w:rsidP="00913417">
      <w:pPr>
        <w:suppressAutoHyphens/>
      </w:pPr>
      <w:r w:rsidRPr="00913417">
        <w:tab/>
        <w:t>4</w:t>
      </w:r>
      <w:r w:rsidRPr="00913417">
        <w:tab/>
        <w:t xml:space="preserve">Both </w:t>
      </w:r>
    </w:p>
    <w:p w:rsidR="00C60F0F" w:rsidRPr="00913417" w:rsidRDefault="00C60F0F" w:rsidP="00913417">
      <w:pPr>
        <w:suppressAutoHyphens/>
      </w:pPr>
      <w:r w:rsidRPr="00913417">
        <w:tab/>
      </w:r>
      <w:r w:rsidR="0010118C" w:rsidRPr="00913417">
        <w:t>8</w:t>
      </w:r>
      <w:r w:rsidRPr="00913417">
        <w:tab/>
        <w:t>Don’t know</w:t>
      </w:r>
    </w:p>
    <w:p w:rsidR="00C60F0F" w:rsidRPr="00913417" w:rsidRDefault="00C60F0F" w:rsidP="00913417">
      <w:pPr>
        <w:suppressAutoHyphens/>
      </w:pPr>
      <w:r w:rsidRPr="00913417">
        <w:tab/>
      </w:r>
      <w:r w:rsidR="0010118C" w:rsidRPr="00913417">
        <w:t>9</w:t>
      </w:r>
      <w:r w:rsidRPr="00913417">
        <w:tab/>
        <w:t>Refused</w:t>
      </w:r>
    </w:p>
    <w:p w:rsidR="00C60F0F" w:rsidRDefault="00C60F0F" w:rsidP="00913417">
      <w:pPr>
        <w:suppressAutoHyphens/>
        <w:rPr>
          <w:b/>
          <w:sz w:val="22"/>
        </w:rPr>
      </w:pPr>
    </w:p>
    <w:p w:rsidR="001D7CC5" w:rsidRDefault="001D7CC5" w:rsidP="00913417">
      <w:pPr>
        <w:suppressAutoHyphens/>
        <w:rPr>
          <w:b/>
          <w:sz w:val="22"/>
        </w:rPr>
      </w:pPr>
    </w:p>
    <w:p w:rsidR="00680B7E" w:rsidRDefault="00247909" w:rsidP="00913417">
      <w:pPr>
        <w:suppressAutoHyphens/>
        <w:ind w:left="855" w:hanging="855"/>
      </w:pPr>
      <w:r w:rsidRPr="00913417">
        <w:t>15</w:t>
      </w:r>
      <w:r w:rsidR="00C60F0F" w:rsidRPr="00913417">
        <w:t>.</w:t>
      </w:r>
      <w:r w:rsidR="00C60F0F" w:rsidRPr="00913417">
        <w:tab/>
        <w:t xml:space="preserve">Which political party do you think is doing a better job of dealing with illegal </w:t>
      </w:r>
    </w:p>
    <w:p w:rsidR="00C60F0F" w:rsidRPr="00913417" w:rsidRDefault="00680B7E" w:rsidP="00913417">
      <w:pPr>
        <w:suppressAutoHyphens/>
        <w:ind w:left="855" w:hanging="855"/>
      </w:pPr>
      <w:r>
        <w:tab/>
      </w:r>
      <w:r w:rsidR="00C60F0F" w:rsidRPr="00913417">
        <w:t>immigration?</w:t>
      </w:r>
    </w:p>
    <w:p w:rsidR="00BF10D2" w:rsidRPr="00913417" w:rsidRDefault="00BF10D2" w:rsidP="00BF10D2">
      <w:pPr>
        <w:suppressAutoHyphens/>
        <w:rPr>
          <w:rFonts w:cs="Courier New"/>
          <w:b/>
          <w:szCs w:val="24"/>
        </w:rPr>
      </w:pPr>
      <w:r w:rsidRPr="00913417">
        <w:rPr>
          <w:rFonts w:cs="Courier New"/>
          <w:b/>
          <w:szCs w:val="24"/>
        </w:rPr>
        <w:t>qn15</w:t>
      </w:r>
    </w:p>
    <w:p w:rsidR="00C60F0F" w:rsidRPr="00913417" w:rsidRDefault="00D259D4" w:rsidP="00913417">
      <w:pPr>
        <w:suppressAutoHyphens/>
      </w:pPr>
      <w:r w:rsidRPr="00913417">
        <w:tab/>
        <w:t>1</w:t>
      </w:r>
      <w:r w:rsidRPr="00913417">
        <w:tab/>
        <w:t>Republican Party</w:t>
      </w:r>
    </w:p>
    <w:p w:rsidR="00C60F0F" w:rsidRPr="00913417" w:rsidRDefault="00D259D4" w:rsidP="00913417">
      <w:pPr>
        <w:suppressAutoHyphens/>
      </w:pPr>
      <w:r w:rsidRPr="00913417">
        <w:tab/>
        <w:t>2</w:t>
      </w:r>
      <w:r w:rsidRPr="00913417">
        <w:tab/>
        <w:t>Democratic Party</w:t>
      </w:r>
    </w:p>
    <w:p w:rsidR="00C60F0F" w:rsidRPr="00913417" w:rsidRDefault="00D259D4" w:rsidP="00913417">
      <w:pPr>
        <w:suppressAutoHyphens/>
      </w:pPr>
      <w:r w:rsidRPr="00913417">
        <w:tab/>
        <w:t>3</w:t>
      </w:r>
      <w:r w:rsidRPr="00913417">
        <w:tab/>
      </w:r>
      <w:r w:rsidR="00C60F0F" w:rsidRPr="00913417">
        <w:t>Both equally</w:t>
      </w:r>
    </w:p>
    <w:p w:rsidR="00C60F0F" w:rsidRPr="00913417" w:rsidRDefault="00D259D4" w:rsidP="00913417">
      <w:pPr>
        <w:suppressAutoHyphens/>
      </w:pPr>
      <w:r w:rsidRPr="00913417">
        <w:tab/>
        <w:t>4</w:t>
      </w:r>
      <w:r w:rsidRPr="00913417">
        <w:tab/>
      </w:r>
      <w:r w:rsidR="00C60F0F" w:rsidRPr="00913417">
        <w:t>Neither</w:t>
      </w:r>
    </w:p>
    <w:p w:rsidR="00C60F0F" w:rsidRPr="00913417" w:rsidRDefault="00D259D4" w:rsidP="00913417">
      <w:pPr>
        <w:suppressAutoHyphens/>
      </w:pPr>
      <w:r w:rsidRPr="00913417">
        <w:tab/>
      </w:r>
      <w:r w:rsidR="0010118C" w:rsidRPr="00913417">
        <w:t>8</w:t>
      </w:r>
      <w:r w:rsidR="007601D7" w:rsidRPr="00913417">
        <w:tab/>
      </w:r>
      <w:r w:rsidR="00C60F0F" w:rsidRPr="00913417">
        <w:t>Don’t Know</w:t>
      </w:r>
    </w:p>
    <w:p w:rsidR="00C60F0F" w:rsidRDefault="00D259D4" w:rsidP="00913417">
      <w:pPr>
        <w:suppressAutoHyphens/>
      </w:pPr>
      <w:r w:rsidRPr="00913417">
        <w:tab/>
      </w:r>
      <w:r w:rsidR="0010118C" w:rsidRPr="00913417">
        <w:t>9</w:t>
      </w:r>
      <w:r w:rsidR="007601D7" w:rsidRPr="00913417">
        <w:tab/>
      </w:r>
      <w:r w:rsidR="00C60F0F" w:rsidRPr="00913417">
        <w:t>Refused</w:t>
      </w:r>
    </w:p>
    <w:p w:rsidR="00BF10D2" w:rsidRPr="00913417" w:rsidRDefault="00BF10D2" w:rsidP="00913417">
      <w:pPr>
        <w:suppressAutoHyphens/>
      </w:pPr>
    </w:p>
    <w:p w:rsidR="00C60F0F" w:rsidRPr="00680B7E" w:rsidRDefault="00A20F21" w:rsidP="00913417">
      <w:pPr>
        <w:suppressAutoHyphens/>
        <w:rPr>
          <w:b/>
          <w:u w:val="single"/>
        </w:rPr>
      </w:pPr>
      <w:r w:rsidRPr="00913417">
        <w:rPr>
          <w:b/>
        </w:rPr>
        <w:br w:type="page"/>
      </w:r>
      <w:r w:rsidR="00C60F0F" w:rsidRPr="00680B7E">
        <w:rPr>
          <w:b/>
          <w:u w:val="single"/>
        </w:rPr>
        <w:t>PARTY ID AND PRESIDENTIAL CAMPAIGN</w:t>
      </w:r>
    </w:p>
    <w:p w:rsidR="00C60F0F" w:rsidRPr="00913417" w:rsidRDefault="00C60F0F" w:rsidP="00913417">
      <w:pPr>
        <w:suppressAutoHyphens/>
        <w:rPr>
          <w:b/>
        </w:rPr>
      </w:pPr>
    </w:p>
    <w:p w:rsidR="00680B7E" w:rsidRDefault="00A20F21" w:rsidP="00913417">
      <w:pPr>
        <w:suppressAutoHyphens/>
        <w:ind w:left="855" w:hanging="855"/>
      </w:pPr>
      <w:r w:rsidRPr="00913417">
        <w:t>1</w:t>
      </w:r>
      <w:r w:rsidR="00247909" w:rsidRPr="00913417">
        <w:t>6</w:t>
      </w:r>
      <w:r w:rsidR="00C60F0F" w:rsidRPr="00913417">
        <w:t>.</w:t>
      </w:r>
      <w:r w:rsidR="00C60F0F" w:rsidRPr="00913417">
        <w:tab/>
        <w:t xml:space="preserve">Some people are registered to vote and others are not.  Are you currently registered to </w:t>
      </w:r>
    </w:p>
    <w:p w:rsidR="00C60F0F" w:rsidRPr="00913417" w:rsidRDefault="00680B7E" w:rsidP="00913417">
      <w:pPr>
        <w:suppressAutoHyphens/>
        <w:ind w:left="855" w:hanging="855"/>
      </w:pPr>
      <w:r>
        <w:tab/>
      </w:r>
      <w:r w:rsidR="00C60F0F" w:rsidRPr="00913417">
        <w:t>vote at your present address?</w:t>
      </w:r>
    </w:p>
    <w:p w:rsidR="00BF10D2" w:rsidRPr="00913417" w:rsidRDefault="00BF10D2" w:rsidP="00BF10D2">
      <w:pPr>
        <w:suppressAutoHyphens/>
        <w:rPr>
          <w:rFonts w:cs="Courier New"/>
          <w:b/>
          <w:szCs w:val="24"/>
        </w:rPr>
      </w:pPr>
      <w:r w:rsidRPr="00913417">
        <w:rPr>
          <w:rFonts w:cs="Courier New"/>
          <w:b/>
          <w:szCs w:val="24"/>
        </w:rPr>
        <w:t>qn16</w:t>
      </w:r>
    </w:p>
    <w:p w:rsidR="00C60F0F" w:rsidRPr="00913417" w:rsidRDefault="00C60F0F" w:rsidP="00913417">
      <w:pPr>
        <w:suppressAutoHyphens/>
      </w:pPr>
      <w:r w:rsidRPr="00913417">
        <w:tab/>
        <w:t>1</w:t>
      </w:r>
      <w:r w:rsidRPr="00913417">
        <w:tab/>
        <w:t>Yes</w:t>
      </w:r>
    </w:p>
    <w:p w:rsidR="00C60F0F" w:rsidRPr="00913417" w:rsidRDefault="00C60F0F" w:rsidP="00913417">
      <w:pPr>
        <w:suppressAutoHyphens/>
      </w:pPr>
      <w:r w:rsidRPr="00913417">
        <w:tab/>
        <w:t>2</w:t>
      </w:r>
      <w:r w:rsidRPr="00913417">
        <w:tab/>
        <w:t>No</w:t>
      </w:r>
    </w:p>
    <w:p w:rsidR="00C60F0F" w:rsidRPr="00913417" w:rsidRDefault="00C60F0F" w:rsidP="00913417">
      <w:pPr>
        <w:suppressAutoHyphens/>
      </w:pPr>
      <w:r w:rsidRPr="00913417">
        <w:tab/>
        <w:t>3</w:t>
      </w:r>
      <w:r w:rsidRPr="00913417">
        <w:tab/>
        <w:t>Not a citizen (VOLUNTEER)</w:t>
      </w:r>
    </w:p>
    <w:p w:rsidR="00C60F0F" w:rsidRPr="00913417" w:rsidRDefault="00C60F0F" w:rsidP="00913417">
      <w:pPr>
        <w:suppressAutoHyphens/>
      </w:pPr>
      <w:r w:rsidRPr="00913417">
        <w:tab/>
      </w:r>
      <w:r w:rsidR="0010118C" w:rsidRPr="00913417">
        <w:t>8</w:t>
      </w:r>
      <w:r w:rsidRPr="00913417">
        <w:tab/>
        <w:t>Don’t know</w:t>
      </w:r>
    </w:p>
    <w:p w:rsidR="00C60F0F" w:rsidRDefault="00C60F0F" w:rsidP="00913417">
      <w:pPr>
        <w:suppressAutoHyphens/>
        <w:ind w:left="855" w:hanging="855"/>
      </w:pPr>
      <w:r w:rsidRPr="00913417">
        <w:tab/>
      </w:r>
      <w:r w:rsidR="0010118C" w:rsidRPr="00913417">
        <w:t>9</w:t>
      </w:r>
      <w:r w:rsidRPr="00913417">
        <w:tab/>
        <w:t xml:space="preserve">Refused </w:t>
      </w:r>
    </w:p>
    <w:p w:rsidR="00680B7E" w:rsidRDefault="00680B7E" w:rsidP="00913417">
      <w:pPr>
        <w:suppressAutoHyphens/>
        <w:ind w:left="855" w:hanging="855"/>
      </w:pPr>
    </w:p>
    <w:p w:rsidR="001D7CC5" w:rsidRPr="00913417" w:rsidRDefault="001D7CC5" w:rsidP="00913417">
      <w:pPr>
        <w:suppressAutoHyphens/>
        <w:ind w:left="855" w:hanging="855"/>
      </w:pPr>
    </w:p>
    <w:p w:rsidR="00680B7E" w:rsidRDefault="00247909" w:rsidP="00913417">
      <w:pPr>
        <w:suppressAutoHyphens/>
        <w:ind w:left="855" w:hanging="855"/>
      </w:pPr>
      <w:r w:rsidRPr="00913417">
        <w:t>17</w:t>
      </w:r>
      <w:r w:rsidR="00C60F0F" w:rsidRPr="00913417">
        <w:t>.</w:t>
      </w:r>
      <w:r w:rsidR="00C60F0F" w:rsidRPr="00913417">
        <w:tab/>
        <w:t xml:space="preserve">In politics today, do you consider yourself a Republican, a Democrat, an Independent, </w:t>
      </w:r>
    </w:p>
    <w:p w:rsidR="00C60F0F" w:rsidRPr="00913417" w:rsidRDefault="00680B7E" w:rsidP="00913417">
      <w:pPr>
        <w:suppressAutoHyphens/>
        <w:ind w:left="855" w:hanging="855"/>
      </w:pPr>
      <w:r>
        <w:tab/>
      </w:r>
      <w:r w:rsidR="00C60F0F" w:rsidRPr="00913417">
        <w:t>or something else?</w:t>
      </w:r>
    </w:p>
    <w:p w:rsidR="00BF10D2" w:rsidRPr="00913417" w:rsidRDefault="00BF10D2" w:rsidP="00BF10D2">
      <w:pPr>
        <w:suppressAutoHyphens/>
        <w:rPr>
          <w:rFonts w:cs="Courier New"/>
          <w:b/>
          <w:szCs w:val="24"/>
        </w:rPr>
      </w:pPr>
      <w:r w:rsidRPr="00913417">
        <w:rPr>
          <w:rFonts w:cs="Courier New"/>
          <w:b/>
          <w:szCs w:val="24"/>
        </w:rPr>
        <w:t>qn17</w:t>
      </w:r>
    </w:p>
    <w:p w:rsidR="00C60F0F" w:rsidRPr="00913417" w:rsidRDefault="00C60F0F" w:rsidP="00913417">
      <w:pPr>
        <w:suppressAutoHyphens/>
      </w:pPr>
      <w:r w:rsidRPr="00913417">
        <w:tab/>
        <w:t>1</w:t>
      </w:r>
      <w:r w:rsidRPr="00913417">
        <w:tab/>
        <w:t>Republican</w:t>
      </w:r>
    </w:p>
    <w:p w:rsidR="00C60F0F" w:rsidRPr="00913417" w:rsidRDefault="00C60F0F" w:rsidP="00913417">
      <w:pPr>
        <w:suppressAutoHyphens/>
      </w:pPr>
      <w:r w:rsidRPr="00913417">
        <w:tab/>
        <w:t>2</w:t>
      </w:r>
      <w:r w:rsidRPr="00913417">
        <w:tab/>
        <w:t>Democrat</w:t>
      </w:r>
    </w:p>
    <w:p w:rsidR="00C60F0F" w:rsidRPr="00913417" w:rsidRDefault="00C60F0F" w:rsidP="00913417">
      <w:pPr>
        <w:suppressAutoHyphens/>
      </w:pPr>
      <w:r w:rsidRPr="00913417">
        <w:tab/>
        <w:t>3</w:t>
      </w:r>
      <w:r w:rsidRPr="00913417">
        <w:tab/>
        <w:t>Independent</w:t>
      </w:r>
    </w:p>
    <w:p w:rsidR="00C60F0F" w:rsidRPr="00913417" w:rsidRDefault="00C60F0F" w:rsidP="00913417">
      <w:pPr>
        <w:suppressAutoHyphens/>
      </w:pPr>
      <w:r w:rsidRPr="00913417">
        <w:tab/>
        <w:t>7</w:t>
      </w:r>
      <w:r w:rsidRPr="00913417">
        <w:tab/>
        <w:t xml:space="preserve">Something else </w:t>
      </w:r>
    </w:p>
    <w:p w:rsidR="00C60F0F" w:rsidRPr="00913417" w:rsidRDefault="00C60F0F" w:rsidP="00913417">
      <w:pPr>
        <w:suppressAutoHyphens/>
      </w:pPr>
      <w:r w:rsidRPr="00913417">
        <w:tab/>
      </w:r>
      <w:r w:rsidR="0010118C" w:rsidRPr="00913417">
        <w:t>8</w:t>
      </w:r>
      <w:r w:rsidRPr="00913417">
        <w:tab/>
        <w:t>Don’t know</w:t>
      </w:r>
    </w:p>
    <w:p w:rsidR="00C60F0F" w:rsidRPr="00913417" w:rsidRDefault="00C60F0F" w:rsidP="00913417">
      <w:pPr>
        <w:suppressAutoHyphens/>
      </w:pPr>
      <w:r w:rsidRPr="00913417">
        <w:tab/>
      </w:r>
      <w:r w:rsidR="0010118C" w:rsidRPr="00913417">
        <w:t>9</w:t>
      </w:r>
      <w:r w:rsidRPr="00913417">
        <w:tab/>
        <w:t xml:space="preserve">Refused </w:t>
      </w:r>
    </w:p>
    <w:p w:rsidR="00680B7E" w:rsidRDefault="00680B7E" w:rsidP="00913417">
      <w:pPr>
        <w:suppressAutoHyphens/>
        <w:rPr>
          <w:b/>
          <w:sz w:val="22"/>
        </w:rPr>
      </w:pPr>
    </w:p>
    <w:p w:rsidR="001D7CC5" w:rsidRDefault="001D7CC5" w:rsidP="00913417">
      <w:pPr>
        <w:suppressAutoHyphens/>
        <w:rPr>
          <w:b/>
          <w:sz w:val="22"/>
        </w:rPr>
      </w:pPr>
    </w:p>
    <w:p w:rsidR="00C60F0F" w:rsidRPr="00913417" w:rsidRDefault="00A20F21" w:rsidP="00913417">
      <w:pPr>
        <w:suppressAutoHyphens/>
      </w:pPr>
      <w:r w:rsidRPr="00913417">
        <w:t>1</w:t>
      </w:r>
      <w:r w:rsidR="00247909" w:rsidRPr="00913417">
        <w:t>8</w:t>
      </w:r>
      <w:r w:rsidR="00C60F0F" w:rsidRPr="00913417">
        <w:t>.</w:t>
      </w:r>
      <w:r w:rsidR="00C60F0F" w:rsidRPr="00913417">
        <w:tab/>
        <w:t xml:space="preserve">Do you consider yourself closer to the Republican party or the Democratic party? </w:t>
      </w:r>
    </w:p>
    <w:p w:rsidR="00BF10D2" w:rsidRPr="00913417" w:rsidRDefault="00BF10D2" w:rsidP="00BF10D2">
      <w:pPr>
        <w:suppressAutoHyphens/>
        <w:rPr>
          <w:rFonts w:cs="Courier New"/>
          <w:b/>
          <w:szCs w:val="24"/>
        </w:rPr>
      </w:pPr>
      <w:r w:rsidRPr="00913417">
        <w:rPr>
          <w:rFonts w:cs="Courier New"/>
          <w:b/>
          <w:szCs w:val="24"/>
        </w:rPr>
        <w:t>qn18</w:t>
      </w:r>
    </w:p>
    <w:p w:rsidR="00C60F0F" w:rsidRPr="00913417" w:rsidRDefault="00C60F0F" w:rsidP="00913417">
      <w:pPr>
        <w:suppressAutoHyphens/>
      </w:pPr>
      <w:r w:rsidRPr="00913417">
        <w:tab/>
        <w:t>1</w:t>
      </w:r>
      <w:r w:rsidRPr="00913417">
        <w:tab/>
        <w:t>Republican</w:t>
      </w:r>
    </w:p>
    <w:p w:rsidR="00C60F0F" w:rsidRPr="00913417" w:rsidRDefault="00C60F0F" w:rsidP="00913417">
      <w:pPr>
        <w:suppressAutoHyphens/>
      </w:pPr>
      <w:r w:rsidRPr="00913417">
        <w:tab/>
        <w:t>2</w:t>
      </w:r>
      <w:r w:rsidRPr="00913417">
        <w:tab/>
        <w:t>Democrat</w:t>
      </w:r>
    </w:p>
    <w:p w:rsidR="00C60F0F" w:rsidRPr="00913417" w:rsidRDefault="00C60F0F" w:rsidP="00913417">
      <w:pPr>
        <w:suppressAutoHyphens/>
      </w:pPr>
      <w:r w:rsidRPr="00913417">
        <w:tab/>
        <w:t>3</w:t>
      </w:r>
      <w:r w:rsidRPr="00913417">
        <w:tab/>
        <w:t>Neither</w:t>
      </w:r>
    </w:p>
    <w:p w:rsidR="00C60F0F" w:rsidRPr="00913417" w:rsidRDefault="00C60F0F" w:rsidP="00913417">
      <w:pPr>
        <w:suppressAutoHyphens/>
      </w:pPr>
      <w:r w:rsidRPr="00913417">
        <w:tab/>
        <w:t>4</w:t>
      </w:r>
      <w:r w:rsidRPr="00913417">
        <w:tab/>
        <w:t>Other</w:t>
      </w:r>
    </w:p>
    <w:p w:rsidR="00C60F0F" w:rsidRPr="00913417" w:rsidRDefault="00C60F0F" w:rsidP="00913417">
      <w:pPr>
        <w:suppressAutoHyphens/>
      </w:pPr>
      <w:r w:rsidRPr="00913417">
        <w:tab/>
      </w:r>
      <w:r w:rsidR="0010118C" w:rsidRPr="00913417">
        <w:t>8</w:t>
      </w:r>
      <w:r w:rsidRPr="00913417">
        <w:tab/>
        <w:t>Don’t know</w:t>
      </w:r>
    </w:p>
    <w:p w:rsidR="00285B3B" w:rsidRPr="00913417" w:rsidRDefault="00285B3B" w:rsidP="00913417">
      <w:pPr>
        <w:suppressAutoHyphens/>
      </w:pPr>
      <w:r w:rsidRPr="00913417">
        <w:tab/>
      </w:r>
      <w:r w:rsidR="0010118C" w:rsidRPr="00913417">
        <w:t>9</w:t>
      </w:r>
      <w:r w:rsidRPr="00913417">
        <w:tab/>
        <w:t>Refused</w:t>
      </w:r>
    </w:p>
    <w:p w:rsidR="00680B7E" w:rsidRDefault="00680B7E" w:rsidP="00913417">
      <w:pPr>
        <w:suppressAutoHyphens/>
        <w:rPr>
          <w:b/>
          <w:sz w:val="22"/>
        </w:rPr>
      </w:pPr>
    </w:p>
    <w:p w:rsidR="001D7CC5" w:rsidRDefault="001D7CC5" w:rsidP="00913417">
      <w:pPr>
        <w:suppressAutoHyphens/>
        <w:rPr>
          <w:b/>
          <w:sz w:val="22"/>
        </w:rPr>
      </w:pPr>
    </w:p>
    <w:p w:rsidR="00C60F0F" w:rsidRPr="00913417" w:rsidRDefault="00A20F21" w:rsidP="00913417">
      <w:pPr>
        <w:suppressAutoHyphens/>
      </w:pPr>
      <w:r w:rsidRPr="00913417">
        <w:t>1</w:t>
      </w:r>
      <w:r w:rsidR="00247909" w:rsidRPr="00913417">
        <w:t>9</w:t>
      </w:r>
      <w:r w:rsidR="00C60F0F" w:rsidRPr="00913417">
        <w:t>.</w:t>
      </w:r>
      <w:r w:rsidR="00C60F0F" w:rsidRPr="00913417">
        <w:tab/>
        <w:t xml:space="preserve">How closely are you following the presidential race?  (READ LIST) </w:t>
      </w:r>
    </w:p>
    <w:p w:rsidR="00BF10D2" w:rsidRPr="00913417" w:rsidRDefault="00BF10D2" w:rsidP="00BF10D2">
      <w:pPr>
        <w:suppressAutoHyphens/>
        <w:rPr>
          <w:rFonts w:cs="Courier New"/>
          <w:b/>
          <w:szCs w:val="24"/>
        </w:rPr>
      </w:pPr>
      <w:r w:rsidRPr="00913417">
        <w:rPr>
          <w:rFonts w:cs="Courier New"/>
          <w:b/>
          <w:szCs w:val="24"/>
        </w:rPr>
        <w:t>qn19</w:t>
      </w:r>
    </w:p>
    <w:p w:rsidR="00C60F0F" w:rsidRPr="00913417" w:rsidRDefault="00C60F0F" w:rsidP="00913417">
      <w:pPr>
        <w:suppressAutoHyphens/>
      </w:pPr>
      <w:r w:rsidRPr="00913417">
        <w:tab/>
        <w:t>1</w:t>
      </w:r>
      <w:r w:rsidRPr="00913417">
        <w:tab/>
        <w:t>Very closely</w:t>
      </w:r>
    </w:p>
    <w:p w:rsidR="00C60F0F" w:rsidRPr="00913417" w:rsidRDefault="00C60F0F" w:rsidP="00913417">
      <w:pPr>
        <w:suppressAutoHyphens/>
      </w:pPr>
      <w:r w:rsidRPr="00913417">
        <w:tab/>
        <w:t>2</w:t>
      </w:r>
      <w:r w:rsidRPr="00913417">
        <w:tab/>
        <w:t>Somewhat closely</w:t>
      </w:r>
    </w:p>
    <w:p w:rsidR="00C60F0F" w:rsidRPr="00913417" w:rsidRDefault="00C60F0F" w:rsidP="00913417">
      <w:pPr>
        <w:suppressAutoHyphens/>
      </w:pPr>
      <w:r w:rsidRPr="00913417">
        <w:tab/>
        <w:t>3</w:t>
      </w:r>
      <w:r w:rsidRPr="00913417">
        <w:tab/>
        <w:t>Not too closely</w:t>
      </w:r>
    </w:p>
    <w:p w:rsidR="00C60F0F" w:rsidRPr="00913417" w:rsidRDefault="00C60F0F" w:rsidP="00913417">
      <w:pPr>
        <w:suppressAutoHyphens/>
      </w:pPr>
      <w:r w:rsidRPr="00913417">
        <w:tab/>
        <w:t>4</w:t>
      </w:r>
      <w:r w:rsidRPr="00913417">
        <w:tab/>
        <w:t>Not at all</w:t>
      </w:r>
    </w:p>
    <w:p w:rsidR="00C60F0F" w:rsidRPr="00913417" w:rsidRDefault="00C60F0F" w:rsidP="00913417">
      <w:pPr>
        <w:suppressAutoHyphens/>
      </w:pPr>
      <w:r w:rsidRPr="00913417">
        <w:tab/>
      </w:r>
      <w:r w:rsidR="0010118C" w:rsidRPr="00913417">
        <w:t>8</w:t>
      </w:r>
      <w:r w:rsidRPr="00913417">
        <w:tab/>
        <w:t>Don’t know</w:t>
      </w:r>
    </w:p>
    <w:p w:rsidR="00C60F0F" w:rsidRPr="00913417" w:rsidRDefault="00C60F0F" w:rsidP="00913417">
      <w:pPr>
        <w:suppressAutoHyphens/>
      </w:pPr>
      <w:r w:rsidRPr="00913417">
        <w:tab/>
      </w:r>
      <w:r w:rsidR="0010118C" w:rsidRPr="00913417">
        <w:t>9</w:t>
      </w:r>
      <w:r w:rsidRPr="00913417">
        <w:tab/>
        <w:t xml:space="preserve">Refused </w:t>
      </w:r>
    </w:p>
    <w:p w:rsidR="00C60F0F" w:rsidRPr="00913417" w:rsidRDefault="00C60F0F" w:rsidP="00913417">
      <w:pPr>
        <w:suppressAutoHyphens/>
      </w:pPr>
    </w:p>
    <w:p w:rsidR="00680B7E" w:rsidRDefault="00680B7E" w:rsidP="00913417">
      <w:pPr>
        <w:suppressAutoHyphens/>
        <w:ind w:left="855" w:hanging="855"/>
      </w:pPr>
      <w:r>
        <w:br w:type="page"/>
      </w:r>
      <w:r w:rsidR="00247909" w:rsidRPr="00913417">
        <w:t>20</w:t>
      </w:r>
      <w:r w:rsidR="007601D7" w:rsidRPr="00913417">
        <w:t>.</w:t>
      </w:r>
      <w:r w:rsidR="007601D7" w:rsidRPr="00913417">
        <w:tab/>
      </w:r>
      <w:r w:rsidR="00C60F0F" w:rsidRPr="00913417">
        <w:t xml:space="preserve">As far as you know, are any of the presidential candidates (Hispanics/Latinos)?  </w:t>
      </w:r>
    </w:p>
    <w:p w:rsidR="00C60F0F" w:rsidRPr="00913417" w:rsidRDefault="00680B7E" w:rsidP="00913417">
      <w:pPr>
        <w:suppressAutoHyphens/>
        <w:ind w:left="855" w:hanging="855"/>
      </w:pPr>
      <w:r>
        <w:tab/>
      </w:r>
      <w:r w:rsidR="00C60F0F" w:rsidRPr="00913417">
        <w:t>If so, who?</w:t>
      </w:r>
    </w:p>
    <w:p w:rsidR="00BF10D2" w:rsidRPr="00913417" w:rsidRDefault="00BF10D2" w:rsidP="00BF10D2">
      <w:pPr>
        <w:suppressAutoHyphens/>
        <w:rPr>
          <w:rFonts w:cs="Courier New"/>
          <w:b/>
          <w:szCs w:val="24"/>
        </w:rPr>
      </w:pPr>
      <w:r w:rsidRPr="00913417">
        <w:rPr>
          <w:rFonts w:cs="Courier New"/>
          <w:b/>
          <w:szCs w:val="24"/>
        </w:rPr>
        <w:t>qn20_01</w:t>
      </w:r>
      <w:r>
        <w:rPr>
          <w:rFonts w:cs="Courier New"/>
          <w:b/>
          <w:szCs w:val="24"/>
        </w:rPr>
        <w:tab/>
      </w:r>
      <w:r w:rsidRPr="00913417">
        <w:rPr>
          <w:rFonts w:cs="Courier New"/>
          <w:b/>
          <w:szCs w:val="24"/>
        </w:rPr>
        <w:t>qn20_02</w:t>
      </w:r>
      <w:r>
        <w:rPr>
          <w:rFonts w:cs="Courier New"/>
          <w:b/>
          <w:szCs w:val="24"/>
        </w:rPr>
        <w:tab/>
      </w:r>
      <w:r w:rsidRPr="00913417">
        <w:rPr>
          <w:rFonts w:cs="Courier New"/>
          <w:b/>
          <w:szCs w:val="24"/>
        </w:rPr>
        <w:t>qn20_03</w:t>
      </w:r>
      <w:r>
        <w:rPr>
          <w:rFonts w:cs="Courier New"/>
          <w:b/>
          <w:szCs w:val="24"/>
        </w:rPr>
        <w:tab/>
      </w:r>
      <w:r w:rsidRPr="00913417">
        <w:rPr>
          <w:rFonts w:cs="Courier New"/>
          <w:b/>
          <w:szCs w:val="24"/>
        </w:rPr>
        <w:t>qn20_04</w:t>
      </w:r>
      <w:r>
        <w:rPr>
          <w:rFonts w:cs="Courier New"/>
          <w:b/>
          <w:szCs w:val="24"/>
        </w:rPr>
        <w:tab/>
      </w:r>
      <w:r w:rsidRPr="00913417">
        <w:rPr>
          <w:rFonts w:cs="Courier New"/>
          <w:b/>
          <w:szCs w:val="24"/>
        </w:rPr>
        <w:t>qn20_05</w:t>
      </w:r>
    </w:p>
    <w:p w:rsidR="004801CB" w:rsidRPr="004801CB" w:rsidRDefault="00BF10D2" w:rsidP="004801CB">
      <w:pPr>
        <w:suppressAutoHyphens/>
        <w:rPr>
          <w:b/>
        </w:rPr>
      </w:pPr>
      <w:r w:rsidRPr="004801CB">
        <w:rPr>
          <w:b/>
        </w:rPr>
        <w:t>qn20_06</w:t>
      </w:r>
      <w:r w:rsidRPr="004801CB">
        <w:rPr>
          <w:b/>
        </w:rPr>
        <w:tab/>
        <w:t>qn20_07</w:t>
      </w:r>
      <w:r w:rsidRPr="004801CB">
        <w:rPr>
          <w:b/>
        </w:rPr>
        <w:tab/>
        <w:t>qn20_08</w:t>
      </w:r>
      <w:r w:rsidRPr="004801CB">
        <w:rPr>
          <w:b/>
        </w:rPr>
        <w:tab/>
        <w:t>qn20_09</w:t>
      </w:r>
      <w:r w:rsidRPr="004801CB">
        <w:rPr>
          <w:b/>
        </w:rPr>
        <w:tab/>
        <w:t>qn20_10</w:t>
      </w:r>
    </w:p>
    <w:p w:rsidR="004801CB" w:rsidRDefault="004801CB" w:rsidP="004801CB">
      <w:pPr>
        <w:suppressAutoHyphens/>
      </w:pPr>
      <w:r w:rsidRPr="004801CB">
        <w:tab/>
        <w:t>01</w:t>
      </w:r>
      <w:r w:rsidRPr="004801CB">
        <w:tab/>
        <w:t>Bill Richardson (</w:t>
      </w:r>
      <w:smartTag w:uri="urn:schemas-microsoft-com:office:smarttags" w:element="State">
        <w:smartTag w:uri="urn:schemas-microsoft-com:office:smarttags" w:element="place">
          <w:r w:rsidRPr="004801CB">
            <w:t>New Mexico</w:t>
          </w:r>
        </w:smartTag>
      </w:smartTag>
      <w:r w:rsidRPr="004801CB">
        <w:t>)</w:t>
      </w:r>
    </w:p>
    <w:p w:rsidR="004801CB" w:rsidRDefault="004801CB" w:rsidP="004801CB">
      <w:pPr>
        <w:suppressAutoHyphens/>
      </w:pPr>
      <w:r w:rsidRPr="004801CB">
        <w:tab/>
        <w:t>02</w:t>
      </w:r>
      <w:r w:rsidRPr="004801CB">
        <w:tab/>
        <w:t>Janet Napolitano (</w:t>
      </w:r>
      <w:smartTag w:uri="urn:schemas-microsoft-com:office:smarttags" w:element="place">
        <w:smartTag w:uri="urn:schemas-microsoft-com:office:smarttags" w:element="State">
          <w:r w:rsidRPr="004801CB">
            <w:t>Arizona</w:t>
          </w:r>
        </w:smartTag>
      </w:smartTag>
      <w:r w:rsidRPr="004801CB">
        <w:t>)</w:t>
      </w:r>
    </w:p>
    <w:p w:rsidR="004801CB" w:rsidRPr="009250D2" w:rsidRDefault="004801CB" w:rsidP="004801CB">
      <w:pPr>
        <w:suppressAutoHyphens/>
      </w:pPr>
      <w:r w:rsidRPr="009250D2">
        <w:tab/>
        <w:t>03</w:t>
      </w:r>
      <w:r w:rsidRPr="009250D2">
        <w:tab/>
        <w:t>Rick Perry (Texas)</w:t>
      </w:r>
    </w:p>
    <w:p w:rsidR="004801CB" w:rsidRPr="009250D2" w:rsidRDefault="004801CB" w:rsidP="004801CB">
      <w:pPr>
        <w:suppressAutoHyphens/>
      </w:pPr>
      <w:r w:rsidRPr="009250D2">
        <w:tab/>
        <w:t>04</w:t>
      </w:r>
      <w:r w:rsidRPr="009250D2">
        <w:tab/>
        <w:t>Barack Obama</w:t>
      </w:r>
      <w:r w:rsidRPr="009250D2">
        <w:tab/>
      </w:r>
    </w:p>
    <w:p w:rsidR="004801CB" w:rsidRDefault="004801CB" w:rsidP="004801CB">
      <w:pPr>
        <w:suppressAutoHyphens/>
        <w:rPr>
          <w:lang w:val="es-MX"/>
        </w:rPr>
      </w:pPr>
      <w:r w:rsidRPr="009250D2">
        <w:tab/>
      </w:r>
      <w:r w:rsidRPr="004801CB">
        <w:rPr>
          <w:lang w:val="es-MX"/>
        </w:rPr>
        <w:t>05</w:t>
      </w:r>
      <w:r w:rsidRPr="004801CB">
        <w:rPr>
          <w:lang w:val="es-MX"/>
        </w:rPr>
        <w:tab/>
        <w:t>Antonio Villaraigosa (Los Ángeles)</w:t>
      </w:r>
    </w:p>
    <w:p w:rsidR="004801CB" w:rsidRPr="009250D2" w:rsidRDefault="004801CB" w:rsidP="004801CB">
      <w:pPr>
        <w:suppressAutoHyphens/>
        <w:rPr>
          <w:lang w:val="es-419"/>
        </w:rPr>
      </w:pPr>
      <w:r w:rsidRPr="009250D2">
        <w:rPr>
          <w:lang w:val="es-419"/>
        </w:rPr>
        <w:tab/>
        <w:t>06</w:t>
      </w:r>
      <w:r w:rsidRPr="009250D2">
        <w:rPr>
          <w:lang w:val="es-419"/>
        </w:rPr>
        <w:tab/>
        <w:t xml:space="preserve">Bob </w:t>
      </w:r>
      <w:proofErr w:type="spellStart"/>
      <w:r w:rsidRPr="009250D2">
        <w:rPr>
          <w:lang w:val="es-419"/>
        </w:rPr>
        <w:t>Menendez</w:t>
      </w:r>
      <w:proofErr w:type="spellEnd"/>
    </w:p>
    <w:p w:rsidR="00680B7E" w:rsidRDefault="00C60F0F" w:rsidP="00913417">
      <w:pPr>
        <w:suppressAutoHyphens/>
      </w:pPr>
      <w:r w:rsidRPr="009250D2">
        <w:rPr>
          <w:lang w:val="es-419"/>
        </w:rPr>
        <w:tab/>
      </w:r>
      <w:r w:rsidR="00680B7E">
        <w:t>9</w:t>
      </w:r>
      <w:r w:rsidR="0010118C" w:rsidRPr="00913417">
        <w:t>7</w:t>
      </w:r>
      <w:r w:rsidRPr="00913417">
        <w:tab/>
        <w:t>Yes, (Latino/Hispanic) candidate(s):</w:t>
      </w:r>
      <w:r w:rsidR="00C21445">
        <w:t xml:space="preserve"> unspecified</w:t>
      </w:r>
    </w:p>
    <w:p w:rsidR="00C60F0F" w:rsidRPr="00913417" w:rsidRDefault="00C60F0F" w:rsidP="00913417">
      <w:pPr>
        <w:suppressAutoHyphens/>
      </w:pPr>
      <w:r w:rsidRPr="00913417">
        <w:tab/>
      </w:r>
      <w:r w:rsidR="00680B7E">
        <w:t>0</w:t>
      </w:r>
      <w:r w:rsidR="0010118C" w:rsidRPr="00913417">
        <w:t>0</w:t>
      </w:r>
      <w:r w:rsidRPr="00913417">
        <w:tab/>
        <w:t>No (Hispanic/Latino) candidates</w:t>
      </w:r>
    </w:p>
    <w:p w:rsidR="00C60F0F" w:rsidRPr="00913417" w:rsidRDefault="00C60F0F" w:rsidP="00913417">
      <w:pPr>
        <w:suppressAutoHyphens/>
      </w:pPr>
      <w:r w:rsidRPr="00913417">
        <w:tab/>
      </w:r>
      <w:r w:rsidR="00680B7E">
        <w:t>9</w:t>
      </w:r>
      <w:r w:rsidR="0010118C" w:rsidRPr="00913417">
        <w:t>8</w:t>
      </w:r>
      <w:r w:rsidRPr="00913417">
        <w:tab/>
        <w:t>Don’t know</w:t>
      </w:r>
    </w:p>
    <w:p w:rsidR="00C60F0F" w:rsidRDefault="00C60F0F" w:rsidP="00913417">
      <w:pPr>
        <w:suppressAutoHyphens/>
      </w:pPr>
      <w:r w:rsidRPr="00913417">
        <w:tab/>
      </w:r>
      <w:r w:rsidR="00680B7E">
        <w:t>9</w:t>
      </w:r>
      <w:r w:rsidR="0010118C" w:rsidRPr="00913417">
        <w:t>9</w:t>
      </w:r>
      <w:r w:rsidRPr="00913417">
        <w:tab/>
        <w:t xml:space="preserve">Refused </w:t>
      </w:r>
    </w:p>
    <w:p w:rsidR="00680B7E" w:rsidRDefault="00680B7E" w:rsidP="00913417">
      <w:pPr>
        <w:suppressAutoHyphens/>
      </w:pPr>
    </w:p>
    <w:p w:rsidR="00E34D43" w:rsidRDefault="00E34D43" w:rsidP="00913417">
      <w:pPr>
        <w:suppressAutoHyphens/>
      </w:pPr>
    </w:p>
    <w:p w:rsidR="00680B7E" w:rsidRDefault="00247909" w:rsidP="00913417">
      <w:pPr>
        <w:suppressAutoHyphens/>
        <w:ind w:left="855" w:hanging="855"/>
      </w:pPr>
      <w:r w:rsidRPr="00913417">
        <w:t>21</w:t>
      </w:r>
      <w:r w:rsidR="00C60F0F" w:rsidRPr="00913417">
        <w:t>.</w:t>
      </w:r>
      <w:r w:rsidR="00C60F0F" w:rsidRPr="00913417">
        <w:tab/>
        <w:t xml:space="preserve">I’m going to read you the names of some possible DEMOCRATIC presidential </w:t>
      </w:r>
    </w:p>
    <w:p w:rsidR="00680B7E" w:rsidRDefault="00680B7E" w:rsidP="00913417">
      <w:pPr>
        <w:suppressAutoHyphens/>
        <w:ind w:left="855" w:hanging="855"/>
      </w:pPr>
      <w:r>
        <w:tab/>
      </w:r>
      <w:r w:rsidR="00C60F0F" w:rsidRPr="00913417">
        <w:t xml:space="preserve">candidates. Who would you most like to see nominated as the Democratic Party’s </w:t>
      </w:r>
    </w:p>
    <w:p w:rsidR="00C60F0F" w:rsidRPr="00913417" w:rsidRDefault="00680B7E" w:rsidP="00913417">
      <w:pPr>
        <w:suppressAutoHyphens/>
        <w:ind w:left="855" w:hanging="855"/>
      </w:pPr>
      <w:r>
        <w:tab/>
      </w:r>
      <w:r w:rsidR="00C60F0F" w:rsidRPr="00913417">
        <w:t xml:space="preserve">candidate for president in 2008? </w:t>
      </w:r>
    </w:p>
    <w:p w:rsidR="00BF10D2" w:rsidRPr="00913417" w:rsidRDefault="00BF10D2" w:rsidP="00BF10D2">
      <w:pPr>
        <w:suppressAutoHyphens/>
        <w:rPr>
          <w:rFonts w:cs="Courier New"/>
          <w:b/>
          <w:szCs w:val="24"/>
        </w:rPr>
      </w:pPr>
      <w:r w:rsidRPr="00913417">
        <w:rPr>
          <w:rFonts w:cs="Courier New"/>
          <w:b/>
          <w:szCs w:val="24"/>
        </w:rPr>
        <w:t>qn21</w:t>
      </w:r>
    </w:p>
    <w:p w:rsidR="00C60F0F" w:rsidRPr="00913417" w:rsidRDefault="00C60F0F" w:rsidP="00913417">
      <w:pPr>
        <w:suppressAutoHyphens/>
      </w:pPr>
      <w:r w:rsidRPr="00913417">
        <w:tab/>
      </w:r>
      <w:r w:rsidR="00680B7E">
        <w:t>0</w:t>
      </w:r>
      <w:r w:rsidRPr="00913417">
        <w:t>1</w:t>
      </w:r>
      <w:r w:rsidRPr="00913417">
        <w:tab/>
        <w:t>Hillary Clinton</w:t>
      </w:r>
    </w:p>
    <w:p w:rsidR="00680B7E" w:rsidRDefault="00C60F0F" w:rsidP="00913417">
      <w:pPr>
        <w:suppressAutoHyphens/>
      </w:pPr>
      <w:r w:rsidRPr="00913417">
        <w:tab/>
      </w:r>
      <w:r w:rsidR="00680B7E">
        <w:t>0</w:t>
      </w:r>
      <w:r w:rsidRPr="00913417">
        <w:t>2</w:t>
      </w:r>
      <w:r w:rsidRPr="00913417">
        <w:tab/>
        <w:t>Barack Obama</w:t>
      </w:r>
    </w:p>
    <w:p w:rsidR="00C60F0F" w:rsidRPr="00913417" w:rsidRDefault="00C60F0F" w:rsidP="00913417">
      <w:pPr>
        <w:suppressAutoHyphens/>
      </w:pPr>
      <w:r w:rsidRPr="00913417">
        <w:tab/>
      </w:r>
      <w:r w:rsidR="00680B7E">
        <w:t>0</w:t>
      </w:r>
      <w:r w:rsidRPr="00913417">
        <w:t>3</w:t>
      </w:r>
      <w:r w:rsidRPr="00913417">
        <w:tab/>
        <w:t>John Edwards</w:t>
      </w:r>
    </w:p>
    <w:p w:rsidR="00680B7E" w:rsidRDefault="00C60F0F" w:rsidP="00913417">
      <w:pPr>
        <w:suppressAutoHyphens/>
      </w:pPr>
      <w:r w:rsidRPr="00913417">
        <w:tab/>
      </w:r>
      <w:r w:rsidR="00680B7E">
        <w:t>0</w:t>
      </w:r>
      <w:r w:rsidRPr="00913417">
        <w:t>4</w:t>
      </w:r>
      <w:r w:rsidRPr="00913417">
        <w:tab/>
        <w:t>Joe Biden</w:t>
      </w:r>
    </w:p>
    <w:p w:rsidR="00C60F0F" w:rsidRPr="00913417" w:rsidRDefault="00C60F0F" w:rsidP="00913417">
      <w:pPr>
        <w:suppressAutoHyphens/>
      </w:pPr>
      <w:r w:rsidRPr="00913417">
        <w:tab/>
      </w:r>
      <w:r w:rsidR="00680B7E">
        <w:t>0</w:t>
      </w:r>
      <w:r w:rsidRPr="00913417">
        <w:t>5</w:t>
      </w:r>
      <w:r w:rsidRPr="00913417">
        <w:tab/>
        <w:t>Chris Dodd</w:t>
      </w:r>
    </w:p>
    <w:p w:rsidR="00680B7E" w:rsidRDefault="00C60F0F" w:rsidP="00913417">
      <w:pPr>
        <w:suppressAutoHyphens/>
      </w:pPr>
      <w:r w:rsidRPr="00913417">
        <w:tab/>
      </w:r>
      <w:r w:rsidR="00680B7E">
        <w:t>0</w:t>
      </w:r>
      <w:r w:rsidRPr="00913417">
        <w:t>6</w:t>
      </w:r>
      <w:r w:rsidRPr="00913417">
        <w:tab/>
        <w:t>Dennis Kucinich</w:t>
      </w:r>
    </w:p>
    <w:p w:rsidR="00C60F0F" w:rsidRPr="00913417" w:rsidRDefault="00C60F0F" w:rsidP="00913417">
      <w:pPr>
        <w:suppressAutoHyphens/>
      </w:pPr>
      <w:r w:rsidRPr="00913417">
        <w:tab/>
      </w:r>
      <w:r w:rsidR="00680B7E">
        <w:t>0</w:t>
      </w:r>
      <w:r w:rsidRPr="00913417">
        <w:t>7</w:t>
      </w:r>
      <w:r w:rsidRPr="00913417">
        <w:tab/>
        <w:t>Bill Richardson</w:t>
      </w:r>
    </w:p>
    <w:p w:rsidR="00680B7E" w:rsidRDefault="00C60F0F" w:rsidP="00913417">
      <w:pPr>
        <w:suppressAutoHyphens/>
      </w:pPr>
      <w:r w:rsidRPr="00913417">
        <w:tab/>
      </w:r>
      <w:r w:rsidR="00680B7E">
        <w:t>9</w:t>
      </w:r>
      <w:r w:rsidR="0010118C" w:rsidRPr="00913417">
        <w:t>7</w:t>
      </w:r>
      <w:r w:rsidRPr="00913417">
        <w:tab/>
        <w:t>Other</w:t>
      </w:r>
    </w:p>
    <w:p w:rsidR="00C60F0F" w:rsidRPr="00913417" w:rsidRDefault="00C60F0F" w:rsidP="00913417">
      <w:pPr>
        <w:suppressAutoHyphens/>
      </w:pPr>
      <w:r w:rsidRPr="00913417">
        <w:tab/>
      </w:r>
      <w:r w:rsidR="00680B7E">
        <w:t>0</w:t>
      </w:r>
      <w:r w:rsidRPr="00913417">
        <w:t>0</w:t>
      </w:r>
      <w:r w:rsidRPr="00913417">
        <w:tab/>
        <w:t>None of them</w:t>
      </w:r>
    </w:p>
    <w:p w:rsidR="00C60F0F" w:rsidRPr="00913417" w:rsidRDefault="00C60F0F" w:rsidP="00913417">
      <w:pPr>
        <w:suppressAutoHyphens/>
      </w:pPr>
      <w:r w:rsidRPr="00913417">
        <w:tab/>
      </w:r>
      <w:r w:rsidR="00680B7E">
        <w:t>9</w:t>
      </w:r>
      <w:r w:rsidR="0010118C" w:rsidRPr="00913417">
        <w:t>8</w:t>
      </w:r>
      <w:r w:rsidRPr="00913417">
        <w:tab/>
        <w:t>Don’t know/Haven’t thought about it</w:t>
      </w:r>
    </w:p>
    <w:p w:rsidR="00A20F21" w:rsidRDefault="00C60F0F" w:rsidP="00913417">
      <w:pPr>
        <w:suppressAutoHyphens/>
      </w:pPr>
      <w:r w:rsidRPr="00913417">
        <w:tab/>
      </w:r>
      <w:r w:rsidR="00680B7E">
        <w:t>9</w:t>
      </w:r>
      <w:r w:rsidR="0010118C" w:rsidRPr="00913417">
        <w:t>9</w:t>
      </w:r>
      <w:r w:rsidRPr="00913417">
        <w:tab/>
        <w:t>Refused</w:t>
      </w:r>
    </w:p>
    <w:p w:rsidR="008B37F8" w:rsidRDefault="008B37F8" w:rsidP="00913417">
      <w:pPr>
        <w:suppressAutoHyphens/>
        <w:rPr>
          <w:b/>
          <w:sz w:val="22"/>
        </w:rPr>
      </w:pPr>
    </w:p>
    <w:p w:rsidR="00262139" w:rsidRDefault="00262139" w:rsidP="00913417">
      <w:pPr>
        <w:suppressAutoHyphens/>
      </w:pPr>
    </w:p>
    <w:p w:rsidR="00680B7E" w:rsidRDefault="00C21445" w:rsidP="00913417">
      <w:pPr>
        <w:suppressAutoHyphens/>
        <w:ind w:left="855" w:hanging="855"/>
      </w:pPr>
      <w:r>
        <w:br w:type="page"/>
      </w:r>
      <w:r w:rsidR="00247909" w:rsidRPr="00913417">
        <w:t>22</w:t>
      </w:r>
      <w:r w:rsidR="00C60F0F" w:rsidRPr="00913417">
        <w:t>.</w:t>
      </w:r>
      <w:r w:rsidR="00C60F0F" w:rsidRPr="00913417">
        <w:tab/>
        <w:t xml:space="preserve">I’m going to read you the names of some possible REPUBLICAN presidential </w:t>
      </w:r>
    </w:p>
    <w:p w:rsidR="00680B7E" w:rsidRDefault="00680B7E" w:rsidP="00913417">
      <w:pPr>
        <w:suppressAutoHyphens/>
        <w:ind w:left="855" w:hanging="855"/>
      </w:pPr>
      <w:r>
        <w:tab/>
      </w:r>
      <w:r w:rsidR="00C60F0F" w:rsidRPr="00913417">
        <w:t xml:space="preserve">candidates. Who would you most like to see nominated as the Republican Party’s </w:t>
      </w:r>
    </w:p>
    <w:p w:rsidR="00C60F0F" w:rsidRPr="00913417" w:rsidRDefault="00680B7E" w:rsidP="00913417">
      <w:pPr>
        <w:suppressAutoHyphens/>
        <w:ind w:left="855" w:hanging="855"/>
      </w:pPr>
      <w:r>
        <w:tab/>
      </w:r>
      <w:r w:rsidR="00C60F0F" w:rsidRPr="00913417">
        <w:t xml:space="preserve">candidate for president in 2008? </w:t>
      </w:r>
    </w:p>
    <w:p w:rsidR="00BF10D2" w:rsidRPr="00913417" w:rsidRDefault="00BF10D2" w:rsidP="00BF10D2">
      <w:pPr>
        <w:suppressAutoHyphens/>
        <w:rPr>
          <w:rFonts w:cs="Courier New"/>
          <w:b/>
          <w:szCs w:val="24"/>
        </w:rPr>
      </w:pPr>
      <w:r w:rsidRPr="00913417">
        <w:rPr>
          <w:rFonts w:cs="Courier New"/>
          <w:b/>
          <w:szCs w:val="24"/>
        </w:rPr>
        <w:t>qn22</w:t>
      </w:r>
    </w:p>
    <w:p w:rsidR="00680B7E" w:rsidRDefault="00C60F0F" w:rsidP="00913417">
      <w:pPr>
        <w:suppressAutoHyphens/>
      </w:pPr>
      <w:r w:rsidRPr="00913417">
        <w:tab/>
      </w:r>
      <w:r w:rsidR="00680B7E">
        <w:t>0</w:t>
      </w:r>
      <w:r w:rsidRPr="00913417">
        <w:t>1</w:t>
      </w:r>
      <w:r w:rsidRPr="00913417">
        <w:tab/>
        <w:t>Rudy Giuliani</w:t>
      </w:r>
    </w:p>
    <w:p w:rsidR="00680B7E" w:rsidRDefault="00C60F0F" w:rsidP="00913417">
      <w:pPr>
        <w:suppressAutoHyphens/>
      </w:pPr>
      <w:r w:rsidRPr="00913417">
        <w:tab/>
      </w:r>
      <w:r w:rsidR="00680B7E">
        <w:t>0</w:t>
      </w:r>
      <w:r w:rsidRPr="00913417">
        <w:t>2</w:t>
      </w:r>
      <w:r w:rsidRPr="00913417">
        <w:tab/>
        <w:t>John McCain</w:t>
      </w:r>
    </w:p>
    <w:p w:rsidR="00C60F0F" w:rsidRPr="00913417" w:rsidRDefault="00C60F0F" w:rsidP="00913417">
      <w:pPr>
        <w:suppressAutoHyphens/>
      </w:pPr>
      <w:r w:rsidRPr="00913417">
        <w:tab/>
      </w:r>
      <w:r w:rsidR="00680B7E">
        <w:t>0</w:t>
      </w:r>
      <w:r w:rsidRPr="00913417">
        <w:t>3</w:t>
      </w:r>
      <w:r w:rsidRPr="00913417">
        <w:tab/>
        <w:t>Newt Gingrich</w:t>
      </w:r>
    </w:p>
    <w:p w:rsidR="00680B7E" w:rsidRDefault="00C60F0F" w:rsidP="00913417">
      <w:pPr>
        <w:suppressAutoHyphens/>
      </w:pPr>
      <w:r w:rsidRPr="00913417">
        <w:tab/>
      </w:r>
      <w:r w:rsidR="00680B7E">
        <w:t>0</w:t>
      </w:r>
      <w:r w:rsidRPr="00913417">
        <w:t>4</w:t>
      </w:r>
      <w:r w:rsidRPr="00913417">
        <w:tab/>
        <w:t>Mitt Romney</w:t>
      </w:r>
    </w:p>
    <w:p w:rsidR="00C60F0F" w:rsidRPr="00913417" w:rsidRDefault="00C60F0F" w:rsidP="00913417">
      <w:pPr>
        <w:suppressAutoHyphens/>
      </w:pPr>
      <w:r w:rsidRPr="00913417">
        <w:tab/>
      </w:r>
      <w:r w:rsidR="00680B7E">
        <w:t>0</w:t>
      </w:r>
      <w:r w:rsidRPr="00913417">
        <w:t>5</w:t>
      </w:r>
      <w:r w:rsidRPr="00913417">
        <w:tab/>
        <w:t>Sam Brownback</w:t>
      </w:r>
    </w:p>
    <w:p w:rsidR="00C60F0F" w:rsidRPr="00913417" w:rsidRDefault="00C60F0F" w:rsidP="00913417">
      <w:pPr>
        <w:suppressAutoHyphens/>
      </w:pPr>
      <w:r w:rsidRPr="00913417">
        <w:tab/>
      </w:r>
      <w:r w:rsidR="00680B7E">
        <w:t>0</w:t>
      </w:r>
      <w:r w:rsidRPr="00913417">
        <w:t>6</w:t>
      </w:r>
      <w:r w:rsidRPr="00913417">
        <w:tab/>
        <w:t>Tom Tancredo</w:t>
      </w:r>
    </w:p>
    <w:p w:rsidR="00680B7E" w:rsidRDefault="00C60F0F" w:rsidP="00913417">
      <w:pPr>
        <w:suppressAutoHyphens/>
      </w:pPr>
      <w:r w:rsidRPr="00913417">
        <w:tab/>
      </w:r>
      <w:r w:rsidR="00680B7E">
        <w:t>0</w:t>
      </w:r>
      <w:r w:rsidRPr="00913417">
        <w:t>7</w:t>
      </w:r>
      <w:r w:rsidRPr="00913417">
        <w:tab/>
        <w:t>Mike Huckabee</w:t>
      </w:r>
    </w:p>
    <w:p w:rsidR="00C60F0F" w:rsidRPr="00913417" w:rsidRDefault="00C60F0F" w:rsidP="00913417">
      <w:pPr>
        <w:suppressAutoHyphens/>
      </w:pPr>
      <w:r w:rsidRPr="00913417">
        <w:tab/>
      </w:r>
      <w:r w:rsidR="00680B7E">
        <w:t>0</w:t>
      </w:r>
      <w:r w:rsidRPr="00913417">
        <w:t>8</w:t>
      </w:r>
      <w:r w:rsidRPr="00913417">
        <w:tab/>
        <w:t>Ron Paul</w:t>
      </w:r>
    </w:p>
    <w:p w:rsidR="00C60F0F" w:rsidRDefault="00C60F0F" w:rsidP="00913417">
      <w:pPr>
        <w:suppressAutoHyphens/>
      </w:pPr>
      <w:r w:rsidRPr="00913417">
        <w:tab/>
      </w:r>
      <w:r w:rsidR="00680B7E">
        <w:t>0</w:t>
      </w:r>
      <w:r w:rsidRPr="00913417">
        <w:t>9</w:t>
      </w:r>
      <w:r w:rsidRPr="00913417">
        <w:tab/>
        <w:t>Fred Thompson</w:t>
      </w:r>
    </w:p>
    <w:p w:rsidR="004801CB" w:rsidRPr="00913417" w:rsidRDefault="004801CB" w:rsidP="004801CB">
      <w:pPr>
        <w:suppressAutoHyphens/>
      </w:pPr>
      <w:r w:rsidRPr="00913417">
        <w:tab/>
        <w:t>1</w:t>
      </w:r>
      <w:r>
        <w:t>0</w:t>
      </w:r>
      <w:r w:rsidRPr="00913417">
        <w:tab/>
        <w:t>Hillary Clinton</w:t>
      </w:r>
    </w:p>
    <w:p w:rsidR="00680B7E" w:rsidRDefault="00C60F0F" w:rsidP="00913417">
      <w:pPr>
        <w:suppressAutoHyphens/>
      </w:pPr>
      <w:r w:rsidRPr="00913417">
        <w:tab/>
      </w:r>
      <w:r w:rsidR="00680B7E">
        <w:t>9</w:t>
      </w:r>
      <w:r w:rsidR="00A8468A" w:rsidRPr="00913417">
        <w:t>7</w:t>
      </w:r>
      <w:r w:rsidRPr="00913417">
        <w:tab/>
        <w:t>Other</w:t>
      </w:r>
    </w:p>
    <w:p w:rsidR="00C60F0F" w:rsidRPr="00913417" w:rsidRDefault="00C60F0F" w:rsidP="00913417">
      <w:pPr>
        <w:suppressAutoHyphens/>
      </w:pPr>
      <w:r w:rsidRPr="00913417">
        <w:tab/>
      </w:r>
      <w:r w:rsidR="00680B7E">
        <w:t>0</w:t>
      </w:r>
      <w:r w:rsidRPr="00913417">
        <w:t>0</w:t>
      </w:r>
      <w:r w:rsidRPr="00913417">
        <w:tab/>
        <w:t>None of them</w:t>
      </w:r>
    </w:p>
    <w:p w:rsidR="00C60F0F" w:rsidRPr="00913417" w:rsidRDefault="00C60F0F" w:rsidP="00913417">
      <w:pPr>
        <w:suppressAutoHyphens/>
      </w:pPr>
      <w:r w:rsidRPr="00913417">
        <w:tab/>
      </w:r>
      <w:r w:rsidR="00680B7E">
        <w:t>9</w:t>
      </w:r>
      <w:r w:rsidR="00A8468A" w:rsidRPr="00913417">
        <w:t>8</w:t>
      </w:r>
      <w:r w:rsidRPr="00913417">
        <w:tab/>
        <w:t>Don’t know/Haven’t thought about it</w:t>
      </w:r>
    </w:p>
    <w:p w:rsidR="00C60F0F" w:rsidRDefault="00C60F0F" w:rsidP="00913417">
      <w:pPr>
        <w:suppressAutoHyphens/>
      </w:pPr>
      <w:r w:rsidRPr="00913417">
        <w:tab/>
      </w:r>
      <w:r w:rsidR="00680B7E">
        <w:t>9</w:t>
      </w:r>
      <w:r w:rsidR="00A8468A" w:rsidRPr="00913417">
        <w:t>9</w:t>
      </w:r>
      <w:r w:rsidRPr="00913417">
        <w:tab/>
        <w:t>Refused</w:t>
      </w:r>
    </w:p>
    <w:p w:rsidR="008B37F8" w:rsidRDefault="008B37F8" w:rsidP="00913417">
      <w:pPr>
        <w:suppressAutoHyphens/>
      </w:pPr>
    </w:p>
    <w:p w:rsidR="00E34D43" w:rsidRDefault="00E34D43" w:rsidP="00680B7E">
      <w:pPr>
        <w:suppressAutoHyphens/>
      </w:pPr>
    </w:p>
    <w:p w:rsidR="00680B7E" w:rsidRDefault="00247909" w:rsidP="00680B7E">
      <w:pPr>
        <w:suppressAutoHyphens/>
      </w:pPr>
      <w:r w:rsidRPr="00913417">
        <w:t>23</w:t>
      </w:r>
      <w:r w:rsidR="00C60F0F" w:rsidRPr="00913417">
        <w:t>.</w:t>
      </w:r>
      <w:r w:rsidR="00C60F0F" w:rsidRPr="00913417">
        <w:tab/>
        <w:t xml:space="preserve">Now I'm going to read you a list of issues that might be discussed during this year's </w:t>
      </w:r>
    </w:p>
    <w:p w:rsidR="00680B7E" w:rsidRDefault="00680B7E" w:rsidP="00680B7E">
      <w:pPr>
        <w:suppressAutoHyphens/>
      </w:pPr>
      <w:r>
        <w:tab/>
      </w:r>
      <w:r w:rsidR="00C60F0F" w:rsidRPr="00913417">
        <w:t xml:space="preserve">presidential campaign. For each item I name, please tell me how important this issue is </w:t>
      </w:r>
    </w:p>
    <w:p w:rsidR="00680B7E" w:rsidRDefault="00680B7E" w:rsidP="00680B7E">
      <w:pPr>
        <w:suppressAutoHyphens/>
      </w:pPr>
      <w:r>
        <w:tab/>
      </w:r>
      <w:r w:rsidR="00C60F0F" w:rsidRPr="00913417">
        <w:t xml:space="preserve">to you personally.  Is the issue of (INSERT ITEM) extremely important, very </w:t>
      </w:r>
    </w:p>
    <w:p w:rsidR="00C60F0F" w:rsidRPr="00913417" w:rsidRDefault="00680B7E" w:rsidP="00680B7E">
      <w:pPr>
        <w:suppressAutoHyphens/>
      </w:pPr>
      <w:r>
        <w:tab/>
      </w:r>
      <w:r w:rsidR="00C60F0F" w:rsidRPr="00913417">
        <w:t>important, somewhat important, or not too important?</w:t>
      </w:r>
    </w:p>
    <w:p w:rsidR="00C60F0F" w:rsidRPr="00913417" w:rsidRDefault="00C60F0F" w:rsidP="00913417">
      <w:pPr>
        <w:suppressAutoHyphens/>
      </w:pPr>
    </w:p>
    <w:p w:rsidR="00C60F0F" w:rsidRPr="00913417" w:rsidRDefault="00C60F0F" w:rsidP="00913417">
      <w:pPr>
        <w:suppressAutoHyphens/>
      </w:pPr>
      <w:r w:rsidRPr="00913417">
        <w:tab/>
        <w:t>1</w:t>
      </w:r>
      <w:r w:rsidRPr="00913417">
        <w:tab/>
        <w:t>Extremely important</w:t>
      </w:r>
    </w:p>
    <w:p w:rsidR="00C60F0F" w:rsidRPr="00913417" w:rsidRDefault="00C60F0F" w:rsidP="00913417">
      <w:pPr>
        <w:suppressAutoHyphens/>
      </w:pPr>
      <w:r w:rsidRPr="00913417">
        <w:tab/>
        <w:t>2</w:t>
      </w:r>
      <w:r w:rsidRPr="00913417">
        <w:tab/>
        <w:t>Very important</w:t>
      </w:r>
    </w:p>
    <w:p w:rsidR="00C60F0F" w:rsidRPr="00913417" w:rsidRDefault="00C60F0F" w:rsidP="00913417">
      <w:pPr>
        <w:suppressAutoHyphens/>
      </w:pPr>
      <w:r w:rsidRPr="00913417">
        <w:tab/>
        <w:t>3</w:t>
      </w:r>
      <w:r w:rsidRPr="00913417">
        <w:tab/>
        <w:t>Somewhat important</w:t>
      </w:r>
    </w:p>
    <w:p w:rsidR="00C60F0F" w:rsidRPr="00913417" w:rsidRDefault="00C60F0F" w:rsidP="00913417">
      <w:pPr>
        <w:suppressAutoHyphens/>
      </w:pPr>
      <w:r w:rsidRPr="00913417">
        <w:tab/>
        <w:t>4</w:t>
      </w:r>
      <w:r w:rsidRPr="00913417">
        <w:tab/>
        <w:t>Not too important</w:t>
      </w:r>
    </w:p>
    <w:p w:rsidR="00C60F0F" w:rsidRPr="00913417" w:rsidRDefault="00C60F0F" w:rsidP="00913417">
      <w:pPr>
        <w:suppressAutoHyphens/>
      </w:pPr>
      <w:r w:rsidRPr="00913417">
        <w:tab/>
      </w:r>
      <w:r w:rsidR="00A8468A" w:rsidRPr="00913417">
        <w:t>8</w:t>
      </w:r>
      <w:r w:rsidRPr="00913417">
        <w:tab/>
        <w:t>Don’t know</w:t>
      </w:r>
    </w:p>
    <w:p w:rsidR="00C60F0F" w:rsidRPr="00913417" w:rsidRDefault="00C60F0F" w:rsidP="00913417">
      <w:pPr>
        <w:suppressAutoHyphens/>
      </w:pPr>
      <w:r w:rsidRPr="00913417">
        <w:tab/>
      </w:r>
      <w:r w:rsidR="00A8468A" w:rsidRPr="00913417">
        <w:t>9</w:t>
      </w:r>
      <w:r w:rsidRPr="00913417">
        <w:tab/>
        <w:t>Refused</w:t>
      </w:r>
    </w:p>
    <w:p w:rsidR="00BF10D2" w:rsidRPr="00913417" w:rsidRDefault="00BF10D2" w:rsidP="00BF10D2">
      <w:pPr>
        <w:suppressAutoHyphens/>
        <w:rPr>
          <w:rFonts w:cs="Courier New"/>
          <w:b/>
          <w:szCs w:val="24"/>
        </w:rPr>
      </w:pPr>
    </w:p>
    <w:p w:rsidR="00C60F0F" w:rsidRPr="00913417" w:rsidRDefault="00BF10D2" w:rsidP="00913417">
      <w:pPr>
        <w:suppressAutoHyphens/>
      </w:pPr>
      <w:r w:rsidRPr="00913417">
        <w:rPr>
          <w:rFonts w:cs="Courier New"/>
          <w:b/>
          <w:szCs w:val="24"/>
        </w:rPr>
        <w:t>qn23a</w:t>
      </w:r>
      <w:r w:rsidR="00C60F0F" w:rsidRPr="00913417">
        <w:tab/>
      </w:r>
      <w:r>
        <w:tab/>
      </w:r>
      <w:r w:rsidR="00C60F0F" w:rsidRPr="00913417">
        <w:t>a.</w:t>
      </w:r>
      <w:r w:rsidR="00C60F0F" w:rsidRPr="00913417">
        <w:tab/>
        <w:t>Education</w:t>
      </w:r>
    </w:p>
    <w:p w:rsidR="00C60F0F" w:rsidRPr="00913417" w:rsidRDefault="00BF10D2" w:rsidP="00913417">
      <w:pPr>
        <w:suppressAutoHyphens/>
      </w:pPr>
      <w:r w:rsidRPr="00913417">
        <w:rPr>
          <w:rFonts w:cs="Courier New"/>
          <w:b/>
          <w:szCs w:val="24"/>
        </w:rPr>
        <w:t>qn23</w:t>
      </w:r>
      <w:r>
        <w:rPr>
          <w:rFonts w:cs="Courier New"/>
          <w:b/>
          <w:szCs w:val="24"/>
        </w:rPr>
        <w:t>b</w:t>
      </w:r>
      <w:r w:rsidR="00C60F0F" w:rsidRPr="00913417">
        <w:tab/>
      </w:r>
      <w:r>
        <w:tab/>
      </w:r>
      <w:r w:rsidR="00C60F0F" w:rsidRPr="00913417">
        <w:t>b.</w:t>
      </w:r>
      <w:r w:rsidR="00C60F0F" w:rsidRPr="00913417">
        <w:tab/>
        <w:t>The economy and jobs</w:t>
      </w:r>
    </w:p>
    <w:p w:rsidR="00C60F0F" w:rsidRPr="00913417" w:rsidRDefault="00BF10D2" w:rsidP="00913417">
      <w:pPr>
        <w:suppressAutoHyphens/>
      </w:pPr>
      <w:r w:rsidRPr="00913417">
        <w:rPr>
          <w:rFonts w:cs="Courier New"/>
          <w:b/>
          <w:szCs w:val="24"/>
        </w:rPr>
        <w:t>qn23</w:t>
      </w:r>
      <w:r>
        <w:rPr>
          <w:rFonts w:cs="Courier New"/>
          <w:b/>
          <w:szCs w:val="24"/>
        </w:rPr>
        <w:t>e</w:t>
      </w:r>
      <w:r w:rsidR="00C60F0F" w:rsidRPr="00913417">
        <w:tab/>
      </w:r>
      <w:r>
        <w:tab/>
      </w:r>
      <w:r w:rsidR="00C60F0F" w:rsidRPr="00913417">
        <w:t>e.</w:t>
      </w:r>
      <w:r w:rsidR="00C60F0F" w:rsidRPr="00913417">
        <w:tab/>
        <w:t>Crime</w:t>
      </w:r>
    </w:p>
    <w:p w:rsidR="00C60F0F" w:rsidRPr="00913417" w:rsidRDefault="00BF10D2" w:rsidP="00913417">
      <w:pPr>
        <w:suppressAutoHyphens/>
      </w:pPr>
      <w:r w:rsidRPr="00913417">
        <w:rPr>
          <w:rFonts w:cs="Courier New"/>
          <w:b/>
          <w:szCs w:val="24"/>
        </w:rPr>
        <w:t>qn23</w:t>
      </w:r>
      <w:r>
        <w:rPr>
          <w:rFonts w:cs="Courier New"/>
          <w:b/>
          <w:szCs w:val="24"/>
        </w:rPr>
        <w:t>g</w:t>
      </w:r>
      <w:r w:rsidR="00C60F0F" w:rsidRPr="00913417">
        <w:tab/>
      </w:r>
      <w:r>
        <w:tab/>
      </w:r>
      <w:r w:rsidR="00C60F0F" w:rsidRPr="00913417">
        <w:t>g.</w:t>
      </w:r>
      <w:r w:rsidR="00C60F0F" w:rsidRPr="00913417">
        <w:tab/>
        <w:t>Health care</w:t>
      </w:r>
    </w:p>
    <w:p w:rsidR="00C60F0F" w:rsidRPr="00913417" w:rsidRDefault="00BF10D2" w:rsidP="00913417">
      <w:pPr>
        <w:suppressAutoHyphens/>
      </w:pPr>
      <w:r w:rsidRPr="00913417">
        <w:rPr>
          <w:rFonts w:cs="Courier New"/>
          <w:b/>
          <w:szCs w:val="24"/>
        </w:rPr>
        <w:t>qn23</w:t>
      </w:r>
      <w:r>
        <w:rPr>
          <w:rFonts w:cs="Courier New"/>
          <w:b/>
          <w:szCs w:val="24"/>
        </w:rPr>
        <w:t>i</w:t>
      </w:r>
      <w:r w:rsidR="00C60F0F" w:rsidRPr="00913417">
        <w:tab/>
      </w:r>
      <w:r>
        <w:tab/>
      </w:r>
      <w:r w:rsidR="00C60F0F" w:rsidRPr="00913417">
        <w:t>i.</w:t>
      </w:r>
      <w:r w:rsidR="00C60F0F" w:rsidRPr="00913417">
        <w:tab/>
        <w:t xml:space="preserve">The war in </w:t>
      </w:r>
      <w:smartTag w:uri="urn:schemas-microsoft-com:office:smarttags" w:element="country-region">
        <w:smartTag w:uri="urn:schemas-microsoft-com:office:smarttags" w:element="place">
          <w:r w:rsidR="00C60F0F" w:rsidRPr="00913417">
            <w:t>Iraq</w:t>
          </w:r>
        </w:smartTag>
      </w:smartTag>
    </w:p>
    <w:p w:rsidR="00C60F0F" w:rsidRPr="00913417" w:rsidRDefault="00BF10D2" w:rsidP="00913417">
      <w:pPr>
        <w:suppressAutoHyphens/>
      </w:pPr>
      <w:r w:rsidRPr="00913417">
        <w:rPr>
          <w:rFonts w:cs="Courier New"/>
          <w:b/>
          <w:szCs w:val="24"/>
        </w:rPr>
        <w:t>qn23</w:t>
      </w:r>
      <w:r>
        <w:rPr>
          <w:rFonts w:cs="Courier New"/>
          <w:b/>
          <w:szCs w:val="24"/>
        </w:rPr>
        <w:t>j</w:t>
      </w:r>
      <w:r w:rsidR="00C60F0F" w:rsidRPr="00913417">
        <w:tab/>
      </w:r>
      <w:r>
        <w:tab/>
      </w:r>
      <w:r w:rsidR="00C60F0F" w:rsidRPr="00913417">
        <w:t>j.</w:t>
      </w:r>
      <w:r w:rsidR="00C60F0F" w:rsidRPr="00913417">
        <w:tab/>
        <w:t>Immigration</w:t>
      </w:r>
    </w:p>
    <w:p w:rsidR="00680B7E" w:rsidRDefault="00680B7E" w:rsidP="00913417">
      <w:pPr>
        <w:suppressAutoHyphens/>
        <w:ind w:left="855" w:hanging="855"/>
        <w:rPr>
          <w:b/>
        </w:rPr>
      </w:pPr>
    </w:p>
    <w:p w:rsidR="00680B7E" w:rsidRDefault="00680B7E" w:rsidP="00913417">
      <w:pPr>
        <w:suppressAutoHyphens/>
        <w:ind w:left="855" w:hanging="855"/>
        <w:rPr>
          <w:b/>
        </w:rPr>
      </w:pPr>
    </w:p>
    <w:p w:rsidR="00DB6A24" w:rsidRPr="00680B7E" w:rsidRDefault="00C60F0F" w:rsidP="00913417">
      <w:pPr>
        <w:suppressAutoHyphens/>
        <w:ind w:left="855" w:hanging="855"/>
        <w:rPr>
          <w:b/>
          <w:u w:val="single"/>
        </w:rPr>
      </w:pPr>
      <w:r w:rsidRPr="00913417">
        <w:rPr>
          <w:b/>
        </w:rPr>
        <w:br w:type="page"/>
      </w:r>
      <w:r w:rsidR="00DB6A24" w:rsidRPr="00680B7E">
        <w:rPr>
          <w:b/>
          <w:u w:val="single"/>
        </w:rPr>
        <w:t>ATTITUDES TOWARDS IMMIGRANTS</w:t>
      </w:r>
    </w:p>
    <w:p w:rsidR="00023F57" w:rsidRPr="00913417" w:rsidRDefault="00023F57" w:rsidP="00913417">
      <w:pPr>
        <w:suppressAutoHyphens/>
        <w:ind w:left="855" w:hanging="855"/>
        <w:rPr>
          <w:b/>
        </w:rPr>
      </w:pPr>
    </w:p>
    <w:p w:rsidR="00CE7B5C" w:rsidRPr="00913417" w:rsidRDefault="00A44223" w:rsidP="00913417">
      <w:pPr>
        <w:suppressAutoHyphens/>
      </w:pPr>
      <w:r w:rsidRPr="00913417">
        <w:t xml:space="preserve">I am </w:t>
      </w:r>
      <w:r w:rsidR="00CE7B5C" w:rsidRPr="00913417">
        <w:t xml:space="preserve">now going to ask a few questions about immigrants— people who come from other countries to live here in the </w:t>
      </w:r>
      <w:smartTag w:uri="urn:schemas-microsoft-com:office:smarttags" w:element="place">
        <w:smartTag w:uri="urn:schemas-microsoft-com:office:smarttags" w:element="country-region">
          <w:r w:rsidR="00CE7B5C" w:rsidRPr="00913417">
            <w:t>US</w:t>
          </w:r>
        </w:smartTag>
      </w:smartTag>
      <w:r w:rsidR="00CE7B5C" w:rsidRPr="00913417">
        <w:t xml:space="preserve">.  When </w:t>
      </w:r>
      <w:r w:rsidRPr="00913417">
        <w:t xml:space="preserve">I </w:t>
      </w:r>
      <w:r w:rsidR="00CE7B5C" w:rsidRPr="00913417">
        <w:t xml:space="preserve">talk about immigrants </w:t>
      </w:r>
      <w:r w:rsidRPr="00913417">
        <w:t xml:space="preserve">I’m </w:t>
      </w:r>
      <w:r w:rsidR="00CE7B5C" w:rsidRPr="00913417">
        <w:t>NOT just speaking about immigrants from Latin American countries, but of immigrants from any country in the world.</w:t>
      </w:r>
    </w:p>
    <w:p w:rsidR="00DB6A24" w:rsidRPr="00913417" w:rsidRDefault="00DB6A24" w:rsidP="00913417">
      <w:pPr>
        <w:suppressAutoHyphens/>
        <w:ind w:left="855" w:hanging="855"/>
      </w:pPr>
    </w:p>
    <w:p w:rsidR="00680B7E" w:rsidRDefault="00247909" w:rsidP="00913417">
      <w:pPr>
        <w:suppressAutoHyphens/>
        <w:ind w:left="855" w:hanging="855"/>
      </w:pPr>
      <w:r w:rsidRPr="00913417">
        <w:t>24</w:t>
      </w:r>
      <w:r w:rsidR="00CE7B5C" w:rsidRPr="00913417">
        <w:t>.</w:t>
      </w:r>
      <w:r w:rsidR="00CE7B5C" w:rsidRPr="00913417">
        <w:tab/>
        <w:t xml:space="preserve">Do you think there are too many, too few, or about the right amount of immigrants </w:t>
      </w:r>
    </w:p>
    <w:p w:rsidR="00CE7B5C" w:rsidRPr="00913417" w:rsidRDefault="00680B7E" w:rsidP="00913417">
      <w:pPr>
        <w:suppressAutoHyphens/>
        <w:ind w:left="855" w:hanging="855"/>
      </w:pPr>
      <w:r>
        <w:tab/>
      </w:r>
      <w:r w:rsidR="00CE7B5C" w:rsidRPr="00913417">
        <w:t xml:space="preserve">living in the </w:t>
      </w:r>
      <w:smartTag w:uri="urn:schemas-microsoft-com:office:smarttags" w:element="country-region">
        <w:smartTag w:uri="urn:schemas-microsoft-com:office:smarttags" w:element="place">
          <w:r w:rsidR="00CE7B5C" w:rsidRPr="00913417">
            <w:t>United States</w:t>
          </w:r>
        </w:smartTag>
      </w:smartTag>
      <w:r w:rsidR="00CE7B5C" w:rsidRPr="00913417">
        <w:t xml:space="preserve"> today?</w:t>
      </w:r>
    </w:p>
    <w:p w:rsidR="00BF10D2" w:rsidRPr="00913417" w:rsidRDefault="00BF10D2" w:rsidP="00BF10D2">
      <w:pPr>
        <w:suppressAutoHyphens/>
        <w:rPr>
          <w:rFonts w:cs="Courier New"/>
          <w:b/>
          <w:szCs w:val="24"/>
        </w:rPr>
      </w:pPr>
      <w:r w:rsidRPr="00913417">
        <w:rPr>
          <w:rFonts w:cs="Courier New"/>
          <w:b/>
          <w:szCs w:val="24"/>
        </w:rPr>
        <w:t>qn24</w:t>
      </w:r>
    </w:p>
    <w:p w:rsidR="00CE7B5C" w:rsidRPr="00913417" w:rsidRDefault="00CE7B5C" w:rsidP="00913417">
      <w:pPr>
        <w:suppressAutoHyphens/>
      </w:pPr>
      <w:r w:rsidRPr="00913417">
        <w:tab/>
        <w:t>1</w:t>
      </w:r>
      <w:r w:rsidRPr="00913417">
        <w:tab/>
        <w:t>Too many</w:t>
      </w:r>
    </w:p>
    <w:p w:rsidR="00CE7B5C" w:rsidRPr="00913417" w:rsidRDefault="00CE7B5C" w:rsidP="00913417">
      <w:pPr>
        <w:suppressAutoHyphens/>
      </w:pPr>
      <w:r w:rsidRPr="00913417">
        <w:tab/>
        <w:t>2</w:t>
      </w:r>
      <w:r w:rsidRPr="00913417">
        <w:tab/>
        <w:t>Too few</w:t>
      </w:r>
    </w:p>
    <w:p w:rsidR="00CE7B5C" w:rsidRPr="00913417" w:rsidRDefault="00CE7B5C" w:rsidP="00913417">
      <w:pPr>
        <w:suppressAutoHyphens/>
      </w:pPr>
      <w:r w:rsidRPr="00913417">
        <w:tab/>
        <w:t>3</w:t>
      </w:r>
      <w:r w:rsidRPr="00913417">
        <w:tab/>
        <w:t xml:space="preserve">Right amount </w:t>
      </w:r>
    </w:p>
    <w:p w:rsidR="00CE7B5C" w:rsidRPr="00913417" w:rsidRDefault="00CE7B5C" w:rsidP="00913417">
      <w:pPr>
        <w:suppressAutoHyphens/>
      </w:pPr>
      <w:r w:rsidRPr="00913417">
        <w:tab/>
      </w:r>
      <w:r w:rsidR="00A8468A" w:rsidRPr="00913417">
        <w:t>8</w:t>
      </w:r>
      <w:r w:rsidRPr="00913417">
        <w:tab/>
        <w:t>Don’t know</w:t>
      </w:r>
    </w:p>
    <w:p w:rsidR="00680B7E" w:rsidRDefault="00CE7B5C" w:rsidP="00913417">
      <w:pPr>
        <w:suppressAutoHyphens/>
        <w:rPr>
          <w:b/>
          <w:sz w:val="22"/>
        </w:rPr>
      </w:pPr>
      <w:r w:rsidRPr="00913417">
        <w:tab/>
      </w:r>
      <w:r w:rsidR="00A8468A" w:rsidRPr="00913417">
        <w:t>9</w:t>
      </w:r>
      <w:r w:rsidRPr="00913417">
        <w:tab/>
        <w:t>Refused</w:t>
      </w:r>
    </w:p>
    <w:p w:rsidR="00680B7E" w:rsidRDefault="00680B7E" w:rsidP="00913417">
      <w:pPr>
        <w:suppressAutoHyphens/>
        <w:rPr>
          <w:b/>
          <w:sz w:val="22"/>
        </w:rPr>
      </w:pPr>
    </w:p>
    <w:p w:rsidR="001D7CC5" w:rsidRDefault="001D7CC5" w:rsidP="00913417">
      <w:pPr>
        <w:suppressAutoHyphens/>
        <w:rPr>
          <w:b/>
          <w:sz w:val="22"/>
        </w:rPr>
      </w:pPr>
    </w:p>
    <w:p w:rsidR="00CE7B5C" w:rsidRPr="00913417" w:rsidRDefault="00A20F21" w:rsidP="00913417">
      <w:pPr>
        <w:suppressAutoHyphens/>
      </w:pPr>
      <w:r w:rsidRPr="00913417">
        <w:t>2</w:t>
      </w:r>
      <w:r w:rsidR="00247909" w:rsidRPr="00913417">
        <w:t>5</w:t>
      </w:r>
      <w:r w:rsidR="00CE7B5C" w:rsidRPr="00913417">
        <w:t>.</w:t>
      </w:r>
      <w:r w:rsidR="00CE7B5C" w:rsidRPr="00913417">
        <w:tab/>
        <w:t>Why do you say that?</w:t>
      </w:r>
    </w:p>
    <w:p w:rsidR="00BF10D2" w:rsidRDefault="00BF10D2" w:rsidP="00BF10D2">
      <w:pPr>
        <w:suppressAutoHyphens/>
        <w:rPr>
          <w:rFonts w:cs="Courier New"/>
          <w:b/>
          <w:szCs w:val="24"/>
        </w:rPr>
      </w:pPr>
      <w:r w:rsidRPr="00913417">
        <w:rPr>
          <w:rFonts w:cs="Courier New"/>
          <w:b/>
          <w:szCs w:val="24"/>
        </w:rPr>
        <w:t>qn25_01</w:t>
      </w:r>
      <w:r>
        <w:rPr>
          <w:rFonts w:cs="Courier New"/>
          <w:b/>
          <w:szCs w:val="24"/>
        </w:rPr>
        <w:tab/>
      </w:r>
      <w:r w:rsidRPr="00913417">
        <w:rPr>
          <w:rFonts w:cs="Courier New"/>
          <w:b/>
          <w:szCs w:val="24"/>
        </w:rPr>
        <w:t>qn25_02</w:t>
      </w:r>
      <w:r>
        <w:rPr>
          <w:rFonts w:cs="Courier New"/>
          <w:b/>
          <w:szCs w:val="24"/>
        </w:rPr>
        <w:tab/>
      </w:r>
      <w:r w:rsidRPr="00913417">
        <w:rPr>
          <w:rFonts w:cs="Courier New"/>
          <w:b/>
          <w:szCs w:val="24"/>
        </w:rPr>
        <w:t>qn25_03</w:t>
      </w:r>
    </w:p>
    <w:p w:rsidR="004B7BC2" w:rsidRDefault="004B7BC2" w:rsidP="00913417">
      <w:pPr>
        <w:suppressAutoHyphens/>
      </w:pPr>
    </w:p>
    <w:p w:rsidR="004B7BC2" w:rsidRDefault="004B7BC2" w:rsidP="004B7BC2">
      <w:pPr>
        <w:suppressAutoHyphens/>
      </w:pPr>
      <w:r>
        <w:tab/>
        <w:t>0</w:t>
      </w:r>
      <w:r w:rsidRPr="00BA4285">
        <w:t>1</w:t>
      </w:r>
      <w:r>
        <w:tab/>
      </w:r>
      <w:r w:rsidRPr="00BA4285">
        <w:t>Enough/(Too) Many Latinos/Hispanics</w:t>
      </w:r>
    </w:p>
    <w:p w:rsidR="004B7BC2" w:rsidRDefault="004B7BC2" w:rsidP="004B7BC2">
      <w:pPr>
        <w:suppressAutoHyphens/>
      </w:pPr>
      <w:r>
        <w:tab/>
      </w:r>
      <w:r w:rsidRPr="00BA4285">
        <w:t>02</w:t>
      </w:r>
      <w:r>
        <w:tab/>
      </w:r>
      <w:r w:rsidRPr="00BA4285">
        <w:t>Enough/(Too) Many Illegal Immigrants (General)</w:t>
      </w:r>
    </w:p>
    <w:p w:rsidR="004B7BC2" w:rsidRDefault="004B7BC2" w:rsidP="004B7BC2">
      <w:pPr>
        <w:suppressAutoHyphens/>
      </w:pPr>
      <w:r>
        <w:tab/>
      </w:r>
      <w:r w:rsidRPr="00BA4285">
        <w:t>03</w:t>
      </w:r>
      <w:r>
        <w:tab/>
      </w:r>
      <w:r w:rsidRPr="00BA4285">
        <w:t>More Immigrants Than Americans (I.E. Majority)</w:t>
      </w:r>
    </w:p>
    <w:p w:rsidR="004B7BC2" w:rsidRDefault="004B7BC2" w:rsidP="004B7BC2">
      <w:pPr>
        <w:suppressAutoHyphens/>
      </w:pPr>
      <w:r>
        <w:tab/>
      </w:r>
      <w:r w:rsidRPr="00BA4285">
        <w:t>04</w:t>
      </w:r>
      <w:r>
        <w:tab/>
      </w:r>
      <w:r w:rsidRPr="00BA4285">
        <w:t>Other Ethnicity</w:t>
      </w:r>
    </w:p>
    <w:p w:rsidR="004B7BC2" w:rsidRDefault="004B7BC2" w:rsidP="004B7BC2">
      <w:pPr>
        <w:suppressAutoHyphens/>
      </w:pPr>
      <w:r>
        <w:tab/>
      </w:r>
      <w:r w:rsidRPr="00BA4285">
        <w:t>05</w:t>
      </w:r>
      <w:r>
        <w:tab/>
      </w:r>
      <w:r w:rsidRPr="00BA4285">
        <w:t>Saw/Read News Report</w:t>
      </w:r>
    </w:p>
    <w:p w:rsidR="004B7BC2" w:rsidRDefault="004B7BC2" w:rsidP="004B7BC2">
      <w:pPr>
        <w:suppressAutoHyphens/>
      </w:pPr>
      <w:r>
        <w:tab/>
      </w:r>
      <w:r w:rsidRPr="00BA4285">
        <w:t>06</w:t>
      </w:r>
      <w:r>
        <w:tab/>
      </w:r>
      <w:r w:rsidRPr="00BA4285">
        <w:t>Saw On TV</w:t>
      </w:r>
    </w:p>
    <w:p w:rsidR="004B7BC2" w:rsidRDefault="004B7BC2" w:rsidP="004B7BC2">
      <w:pPr>
        <w:suppressAutoHyphens/>
      </w:pPr>
      <w:r>
        <w:tab/>
      </w:r>
      <w:r w:rsidRPr="00BA4285">
        <w:t>07</w:t>
      </w:r>
      <w:r>
        <w:tab/>
      </w:r>
      <w:r w:rsidRPr="00BA4285">
        <w:t>Statistical Reports/Census</w:t>
      </w:r>
    </w:p>
    <w:p w:rsidR="004B7BC2" w:rsidRDefault="004B7BC2" w:rsidP="004B7BC2">
      <w:pPr>
        <w:suppressAutoHyphens/>
      </w:pPr>
      <w:r>
        <w:tab/>
      </w:r>
      <w:r w:rsidRPr="00BA4285">
        <w:t>08</w:t>
      </w:r>
      <w:r>
        <w:tab/>
      </w:r>
      <w:r w:rsidRPr="00BA4285">
        <w:t>Other Source</w:t>
      </w:r>
    </w:p>
    <w:p w:rsidR="004B7BC2" w:rsidRDefault="004B7BC2" w:rsidP="004B7BC2">
      <w:pPr>
        <w:suppressAutoHyphens/>
      </w:pPr>
      <w:r>
        <w:tab/>
      </w:r>
      <w:r w:rsidRPr="00BA4285">
        <w:t>09</w:t>
      </w:r>
      <w:r>
        <w:tab/>
      </w:r>
      <w:r w:rsidRPr="00BA4285">
        <w:t>See (Many) Immigrants/Everywhere I Go</w:t>
      </w:r>
    </w:p>
    <w:p w:rsidR="004B7BC2" w:rsidRDefault="004B7BC2" w:rsidP="004B7BC2">
      <w:pPr>
        <w:suppressAutoHyphens/>
      </w:pPr>
      <w:r>
        <w:tab/>
      </w:r>
      <w:r w:rsidRPr="00BA4285">
        <w:t>10</w:t>
      </w:r>
      <w:r>
        <w:tab/>
      </w:r>
      <w:r w:rsidRPr="00BA4285">
        <w:t>Know (Many) Immigrants</w:t>
      </w:r>
    </w:p>
    <w:p w:rsidR="004B7BC2" w:rsidRDefault="004B7BC2" w:rsidP="004B7BC2">
      <w:pPr>
        <w:suppressAutoHyphens/>
      </w:pPr>
      <w:r>
        <w:tab/>
      </w:r>
      <w:r w:rsidRPr="00BA4285">
        <w:t>11</w:t>
      </w:r>
      <w:r>
        <w:tab/>
      </w:r>
      <w:r w:rsidRPr="00BA4285">
        <w:t>Live Near/With (Many) Immigrants</w:t>
      </w:r>
    </w:p>
    <w:p w:rsidR="004B7BC2" w:rsidRDefault="004B7BC2" w:rsidP="004B7BC2">
      <w:pPr>
        <w:suppressAutoHyphens/>
      </w:pPr>
      <w:r>
        <w:tab/>
      </w:r>
      <w:r w:rsidRPr="00BA4285">
        <w:t>12</w:t>
      </w:r>
      <w:r>
        <w:tab/>
      </w:r>
      <w:r w:rsidRPr="00BA4285">
        <w:t>Work With (Many) Immigrants</w:t>
      </w:r>
    </w:p>
    <w:p w:rsidR="004B7BC2" w:rsidRDefault="004B7BC2" w:rsidP="004B7BC2">
      <w:pPr>
        <w:suppressAutoHyphens/>
      </w:pPr>
      <w:r>
        <w:tab/>
      </w:r>
      <w:r w:rsidRPr="00BA4285">
        <w:t>13</w:t>
      </w:r>
      <w:r>
        <w:tab/>
      </w:r>
      <w:r w:rsidRPr="00BA4285">
        <w:t>Other Personal Experience</w:t>
      </w:r>
    </w:p>
    <w:p w:rsidR="004B7BC2" w:rsidRDefault="004B7BC2" w:rsidP="004B7BC2">
      <w:pPr>
        <w:suppressAutoHyphens/>
      </w:pPr>
      <w:r>
        <w:tab/>
      </w:r>
      <w:r w:rsidRPr="00BA4285">
        <w:t>14</w:t>
      </w:r>
      <w:r>
        <w:tab/>
      </w:r>
      <w:r w:rsidRPr="00BA4285">
        <w:t>(Too) Many Immigrants In The Cities</w:t>
      </w:r>
    </w:p>
    <w:p w:rsidR="004B7BC2" w:rsidRDefault="004B7BC2" w:rsidP="004B7BC2">
      <w:pPr>
        <w:suppressAutoHyphens/>
      </w:pPr>
      <w:r>
        <w:tab/>
      </w:r>
      <w:r w:rsidRPr="00BA4285">
        <w:t>15</w:t>
      </w:r>
      <w:r>
        <w:tab/>
      </w:r>
      <w:r w:rsidRPr="00BA4285">
        <w:t>Overpopulation/(Too) Crowded</w:t>
      </w:r>
    </w:p>
    <w:p w:rsidR="004B7BC2" w:rsidRDefault="004B7BC2" w:rsidP="004B7BC2">
      <w:pPr>
        <w:suppressAutoHyphens/>
      </w:pPr>
      <w:r>
        <w:tab/>
      </w:r>
      <w:r w:rsidRPr="00BA4285">
        <w:t>16</w:t>
      </w:r>
      <w:r>
        <w:tab/>
      </w:r>
      <w:r w:rsidRPr="00BA4285">
        <w:t>Immigrant Populace Continues To Grow (Everyday)</w:t>
      </w:r>
    </w:p>
    <w:p w:rsidR="004B7BC2" w:rsidRDefault="004B7BC2" w:rsidP="004B7BC2">
      <w:pPr>
        <w:suppressAutoHyphens/>
      </w:pPr>
      <w:r>
        <w:tab/>
      </w:r>
      <w:r w:rsidRPr="00BA4285">
        <w:t>17</w:t>
      </w:r>
      <w:r>
        <w:tab/>
      </w:r>
      <w:r w:rsidRPr="00BA4285">
        <w:t>Other Population</w:t>
      </w:r>
    </w:p>
    <w:p w:rsidR="004B7BC2" w:rsidRDefault="004B7BC2" w:rsidP="004B7BC2">
      <w:pPr>
        <w:suppressAutoHyphens/>
      </w:pPr>
      <w:r>
        <w:tab/>
      </w:r>
      <w:r w:rsidRPr="00BA4285">
        <w:t>18</w:t>
      </w:r>
      <w:r>
        <w:tab/>
      </w:r>
      <w:r w:rsidRPr="00BA4285">
        <w:t>Educational Strain/Concerns</w:t>
      </w:r>
    </w:p>
    <w:p w:rsidR="004B7BC2" w:rsidRDefault="004B7BC2" w:rsidP="004B7BC2">
      <w:pPr>
        <w:suppressAutoHyphens/>
      </w:pPr>
      <w:r>
        <w:tab/>
      </w:r>
      <w:r w:rsidRPr="00BA4285">
        <w:t>19</w:t>
      </w:r>
      <w:r>
        <w:tab/>
      </w:r>
      <w:r w:rsidRPr="00BA4285">
        <w:t>Housing Strain/Concerns</w:t>
      </w:r>
    </w:p>
    <w:p w:rsidR="004B7BC2" w:rsidRDefault="004B7BC2" w:rsidP="004B7BC2">
      <w:pPr>
        <w:suppressAutoHyphens/>
      </w:pPr>
      <w:r>
        <w:tab/>
      </w:r>
      <w:r w:rsidRPr="00BA4285">
        <w:t>20</w:t>
      </w:r>
      <w:r>
        <w:tab/>
      </w:r>
      <w:r w:rsidRPr="00BA4285">
        <w:t>Employment Strain/Concerns</w:t>
      </w:r>
    </w:p>
    <w:p w:rsidR="004B7BC2" w:rsidRDefault="004B7BC2" w:rsidP="004B7BC2">
      <w:pPr>
        <w:suppressAutoHyphens/>
      </w:pPr>
      <w:r>
        <w:tab/>
      </w:r>
      <w:r w:rsidRPr="00BA4285">
        <w:t>21</w:t>
      </w:r>
      <w:r>
        <w:tab/>
      </w:r>
      <w:r w:rsidRPr="00BA4285">
        <w:t>Healthcare Strain/Concerns</w:t>
      </w:r>
    </w:p>
    <w:p w:rsidR="004B7BC2" w:rsidRDefault="004B7BC2" w:rsidP="004B7BC2">
      <w:pPr>
        <w:suppressAutoHyphens/>
      </w:pPr>
      <w:r>
        <w:tab/>
      </w:r>
      <w:r w:rsidRPr="00BA4285">
        <w:t>22</w:t>
      </w:r>
      <w:r>
        <w:tab/>
      </w:r>
      <w:r w:rsidRPr="00BA4285">
        <w:t>Crime/Legal Strain/Concerns</w:t>
      </w:r>
    </w:p>
    <w:p w:rsidR="004B7BC2" w:rsidRDefault="004B7BC2" w:rsidP="004B7BC2">
      <w:pPr>
        <w:suppressAutoHyphens/>
      </w:pPr>
      <w:r>
        <w:tab/>
      </w:r>
      <w:r w:rsidRPr="00BA4285">
        <w:t>23</w:t>
      </w:r>
      <w:r>
        <w:tab/>
      </w:r>
      <w:r w:rsidRPr="00BA4285">
        <w:t>Welfare Strain/Concerns (General)</w:t>
      </w:r>
    </w:p>
    <w:p w:rsidR="004B7BC2" w:rsidRDefault="004B7BC2" w:rsidP="004B7BC2">
      <w:pPr>
        <w:suppressAutoHyphens/>
      </w:pPr>
      <w:r>
        <w:tab/>
      </w:r>
      <w:r w:rsidRPr="00BA4285">
        <w:t>24</w:t>
      </w:r>
      <w:r>
        <w:tab/>
      </w:r>
      <w:r w:rsidRPr="00BA4285">
        <w:t>Economic Strain/Concerns</w:t>
      </w:r>
    </w:p>
    <w:p w:rsidR="004B7BC2" w:rsidRDefault="004B7BC2" w:rsidP="004B7BC2">
      <w:pPr>
        <w:suppressAutoHyphens/>
      </w:pPr>
      <w:r>
        <w:tab/>
      </w:r>
      <w:r w:rsidRPr="00BA4285">
        <w:t>25</w:t>
      </w:r>
      <w:r>
        <w:tab/>
      </w:r>
      <w:r w:rsidRPr="00BA4285">
        <w:t>Lack Assimilation To American Culture</w:t>
      </w:r>
    </w:p>
    <w:p w:rsidR="004B7BC2" w:rsidRDefault="004B7BC2" w:rsidP="004B7BC2">
      <w:pPr>
        <w:suppressAutoHyphens/>
      </w:pPr>
      <w:r>
        <w:tab/>
      </w:r>
      <w:r w:rsidRPr="00BA4285">
        <w:t>26</w:t>
      </w:r>
      <w:r>
        <w:tab/>
      </w:r>
      <w:r w:rsidRPr="00BA4285">
        <w:t>Other Resulting Impact</w:t>
      </w:r>
    </w:p>
    <w:p w:rsidR="004B7BC2" w:rsidRDefault="004B7BC2" w:rsidP="004B7BC2">
      <w:pPr>
        <w:suppressAutoHyphens/>
      </w:pPr>
      <w:r>
        <w:tab/>
      </w:r>
      <w:r w:rsidRPr="00BA4285">
        <w:t>27</w:t>
      </w:r>
      <w:r>
        <w:tab/>
      </w:r>
      <w:r w:rsidRPr="00BA4285">
        <w:t xml:space="preserve">(Too) Many Want To Live </w:t>
      </w:r>
      <w:r>
        <w:t>‘</w:t>
      </w:r>
      <w:r w:rsidRPr="00BA4285">
        <w:t>The American Dream</w:t>
      </w:r>
      <w:r>
        <w:t>’</w:t>
      </w:r>
      <w:r w:rsidRPr="00BA4285">
        <w:t>/A Better Life</w:t>
      </w:r>
    </w:p>
    <w:p w:rsidR="004B7BC2" w:rsidRDefault="004B7BC2" w:rsidP="004B7BC2">
      <w:pPr>
        <w:suppressAutoHyphens/>
      </w:pPr>
      <w:r>
        <w:tab/>
      </w:r>
      <w:r w:rsidRPr="00BA4285">
        <w:t>28</w:t>
      </w:r>
      <w:r>
        <w:tab/>
      </w:r>
      <w:r w:rsidRPr="00BA4285">
        <w:t>Native Country Lacks (Decent) Employment</w:t>
      </w:r>
    </w:p>
    <w:p w:rsidR="004B7BC2" w:rsidRDefault="004B7BC2" w:rsidP="004B7BC2">
      <w:pPr>
        <w:suppressAutoHyphens/>
      </w:pPr>
      <w:r>
        <w:tab/>
      </w:r>
      <w:r w:rsidRPr="00BA4285">
        <w:t>29</w:t>
      </w:r>
      <w:r>
        <w:tab/>
      </w:r>
      <w:r w:rsidRPr="00BA4285">
        <w:t>Native Country Is Economically Poor</w:t>
      </w:r>
    </w:p>
    <w:p w:rsidR="004B7BC2" w:rsidRDefault="004B7BC2" w:rsidP="004B7BC2">
      <w:pPr>
        <w:suppressAutoHyphens/>
      </w:pPr>
      <w:r>
        <w:tab/>
      </w:r>
      <w:r w:rsidRPr="00BA4285">
        <w:t>30</w:t>
      </w:r>
      <w:r>
        <w:tab/>
      </w:r>
      <w:r w:rsidRPr="00BA4285">
        <w:t>Other Initial Cause</w:t>
      </w:r>
    </w:p>
    <w:p w:rsidR="004B7BC2" w:rsidRDefault="004B7BC2" w:rsidP="004B7BC2">
      <w:pPr>
        <w:suppressAutoHyphens/>
      </w:pPr>
      <w:r>
        <w:br w:type="page"/>
      </w:r>
      <w:r>
        <w:tab/>
      </w:r>
      <w:r w:rsidRPr="00BA4285">
        <w:t>31</w:t>
      </w:r>
      <w:r>
        <w:tab/>
      </w:r>
      <w:r w:rsidRPr="00BA4285">
        <w:t>Other Too Many</w:t>
      </w:r>
    </w:p>
    <w:p w:rsidR="004B7BC2" w:rsidRDefault="004B7BC2" w:rsidP="004B7BC2">
      <w:pPr>
        <w:suppressAutoHyphens/>
      </w:pPr>
      <w:r>
        <w:tab/>
      </w:r>
      <w:r w:rsidRPr="00BA4285">
        <w:t>32</w:t>
      </w:r>
      <w:r>
        <w:tab/>
      </w:r>
      <w:r w:rsidRPr="00BA4285">
        <w:t>Want More Diversity</w:t>
      </w:r>
    </w:p>
    <w:p w:rsidR="004B7BC2" w:rsidRDefault="004B7BC2" w:rsidP="004B7BC2">
      <w:pPr>
        <w:suppressAutoHyphens/>
      </w:pPr>
      <w:r>
        <w:tab/>
      </w:r>
      <w:r w:rsidRPr="00BA4285">
        <w:t>33</w:t>
      </w:r>
      <w:r>
        <w:tab/>
      </w:r>
      <w:r w:rsidRPr="00BA4285">
        <w:t>Positive Personal Impact/Experience</w:t>
      </w:r>
    </w:p>
    <w:p w:rsidR="004B7BC2" w:rsidRDefault="004B7BC2" w:rsidP="004B7BC2">
      <w:pPr>
        <w:suppressAutoHyphens/>
      </w:pPr>
      <w:r>
        <w:tab/>
      </w:r>
      <w:r w:rsidRPr="00BA4285">
        <w:t>34</w:t>
      </w:r>
      <w:r>
        <w:tab/>
      </w:r>
      <w:r w:rsidRPr="00BA4285">
        <w:t>Room For More/Country Is Big Enough</w:t>
      </w:r>
    </w:p>
    <w:p w:rsidR="004B7BC2" w:rsidRDefault="004B7BC2" w:rsidP="004B7BC2">
      <w:pPr>
        <w:suppressAutoHyphens/>
      </w:pPr>
      <w:r>
        <w:tab/>
      </w:r>
      <w:r w:rsidRPr="00BA4285">
        <w:t>35</w:t>
      </w:r>
      <w:r>
        <w:tab/>
      </w:r>
      <w:r w:rsidRPr="00BA4285">
        <w:t xml:space="preserve">Need More/Currently Not </w:t>
      </w:r>
      <w:r>
        <w:t>a</w:t>
      </w:r>
      <w:r w:rsidRPr="00BA4285">
        <w:t xml:space="preserve"> lot (General)</w:t>
      </w:r>
    </w:p>
    <w:p w:rsidR="004B7BC2" w:rsidRDefault="004B7BC2" w:rsidP="004B7BC2">
      <w:pPr>
        <w:suppressAutoHyphens/>
      </w:pPr>
      <w:r>
        <w:tab/>
      </w:r>
      <w:r w:rsidRPr="00BA4285">
        <w:t>36</w:t>
      </w:r>
      <w:r>
        <w:tab/>
      </w:r>
      <w:r w:rsidRPr="00BA4285">
        <w:t>Positive Impact On Employment</w:t>
      </w:r>
    </w:p>
    <w:p w:rsidR="004B7BC2" w:rsidRDefault="004B7BC2" w:rsidP="004B7BC2">
      <w:pPr>
        <w:suppressAutoHyphens/>
      </w:pPr>
      <w:r>
        <w:tab/>
      </w:r>
      <w:r w:rsidRPr="00BA4285">
        <w:t>37</w:t>
      </w:r>
      <w:r>
        <w:tab/>
      </w:r>
      <w:r w:rsidRPr="00BA4285">
        <w:t>Positive Impact On Economy</w:t>
      </w:r>
    </w:p>
    <w:p w:rsidR="004B7BC2" w:rsidRDefault="004B7BC2" w:rsidP="004B7BC2">
      <w:pPr>
        <w:suppressAutoHyphens/>
      </w:pPr>
      <w:r>
        <w:tab/>
      </w:r>
      <w:r w:rsidRPr="00BA4285">
        <w:t>38</w:t>
      </w:r>
      <w:r>
        <w:tab/>
      </w:r>
      <w:r w:rsidRPr="00BA4285">
        <w:t xml:space="preserve">All American's Are Immigrants/Basis Of </w:t>
      </w:r>
      <w:smartTag w:uri="urn:schemas-microsoft-com:office:smarttags" w:element="country-region">
        <w:smartTag w:uri="urn:schemas-microsoft-com:office:smarttags" w:element="place">
          <w:r w:rsidRPr="00BA4285">
            <w:t>America</w:t>
          </w:r>
        </w:smartTag>
      </w:smartTag>
    </w:p>
    <w:p w:rsidR="004B7BC2" w:rsidRDefault="004B7BC2" w:rsidP="004B7BC2">
      <w:pPr>
        <w:suppressAutoHyphens/>
      </w:pPr>
      <w:r>
        <w:tab/>
      </w:r>
      <w:r w:rsidRPr="00BA4285">
        <w:t>39</w:t>
      </w:r>
      <w:r>
        <w:tab/>
      </w:r>
      <w:r w:rsidRPr="00BA4285">
        <w:t>Everybody Deserves Freedom/Opportunity</w:t>
      </w:r>
    </w:p>
    <w:p w:rsidR="004B7BC2" w:rsidRDefault="004B7BC2" w:rsidP="004B7BC2">
      <w:pPr>
        <w:suppressAutoHyphens/>
      </w:pPr>
      <w:r>
        <w:tab/>
      </w:r>
      <w:r w:rsidRPr="00BA4285">
        <w:t>40</w:t>
      </w:r>
      <w:r>
        <w:tab/>
      </w:r>
      <w:r w:rsidRPr="00BA4285">
        <w:t>Current Laws/Policies Prevent</w:t>
      </w:r>
    </w:p>
    <w:p w:rsidR="004B7BC2" w:rsidRDefault="004B7BC2" w:rsidP="004B7BC2">
      <w:pPr>
        <w:suppressAutoHyphens/>
      </w:pPr>
      <w:r>
        <w:tab/>
      </w:r>
      <w:r w:rsidRPr="00BA4285">
        <w:t>41</w:t>
      </w:r>
      <w:r>
        <w:tab/>
      </w:r>
      <w:r w:rsidRPr="00BA4285">
        <w:t>Other Too Few</w:t>
      </w:r>
    </w:p>
    <w:p w:rsidR="004B7BC2" w:rsidRDefault="004B7BC2" w:rsidP="00913417">
      <w:pPr>
        <w:suppressAutoHyphens/>
      </w:pPr>
      <w:r>
        <w:tab/>
        <w:t>00</w:t>
      </w:r>
      <w:r>
        <w:tab/>
      </w:r>
      <w:r w:rsidRPr="00BA4285">
        <w:t>None/No Particular Reason</w:t>
      </w:r>
    </w:p>
    <w:p w:rsidR="004B7BC2" w:rsidRDefault="004B7BC2" w:rsidP="004B7BC2">
      <w:pPr>
        <w:suppressAutoHyphens/>
      </w:pPr>
      <w:r w:rsidRPr="00913417">
        <w:tab/>
      </w:r>
      <w:r>
        <w:t>9</w:t>
      </w:r>
      <w:r w:rsidRPr="00913417">
        <w:t>7</w:t>
      </w:r>
      <w:r w:rsidRPr="00913417">
        <w:tab/>
      </w:r>
      <w:r>
        <w:t>Other</w:t>
      </w:r>
    </w:p>
    <w:p w:rsidR="00CE7B5C" w:rsidRPr="00913417" w:rsidRDefault="00CE7B5C" w:rsidP="00913417">
      <w:pPr>
        <w:suppressAutoHyphens/>
      </w:pPr>
      <w:r w:rsidRPr="00913417">
        <w:tab/>
      </w:r>
      <w:r w:rsidR="00680B7E">
        <w:t>9</w:t>
      </w:r>
      <w:r w:rsidR="00A8468A" w:rsidRPr="00913417">
        <w:t>8</w:t>
      </w:r>
      <w:r w:rsidRPr="00913417">
        <w:tab/>
        <w:t>Don’t know</w:t>
      </w:r>
    </w:p>
    <w:p w:rsidR="00C60F0F" w:rsidRDefault="00CE7B5C" w:rsidP="00913417">
      <w:pPr>
        <w:suppressAutoHyphens/>
      </w:pPr>
      <w:r w:rsidRPr="00913417">
        <w:tab/>
      </w:r>
      <w:r w:rsidR="00680B7E">
        <w:t>9</w:t>
      </w:r>
      <w:r w:rsidR="00A8468A" w:rsidRPr="00913417">
        <w:t>9</w:t>
      </w:r>
      <w:r w:rsidRPr="00913417">
        <w:tab/>
        <w:t>Refused</w:t>
      </w:r>
    </w:p>
    <w:p w:rsidR="008B37F8" w:rsidRDefault="008B37F8" w:rsidP="00913417">
      <w:pPr>
        <w:suppressAutoHyphens/>
      </w:pPr>
    </w:p>
    <w:p w:rsidR="00680B7E" w:rsidRPr="00913417" w:rsidRDefault="00680B7E" w:rsidP="00913417">
      <w:pPr>
        <w:suppressAutoHyphens/>
      </w:pPr>
    </w:p>
    <w:p w:rsidR="00CE7B5C" w:rsidRPr="00913417" w:rsidRDefault="00CE7B5C" w:rsidP="00913417">
      <w:pPr>
        <w:suppressAutoHyphens/>
      </w:pPr>
      <w:r w:rsidRPr="00913417">
        <w:t>Now I have a few questions about undocumented or illegal immigrants…</w:t>
      </w:r>
    </w:p>
    <w:p w:rsidR="00CE7B5C" w:rsidRPr="00913417" w:rsidRDefault="00CE7B5C" w:rsidP="00913417">
      <w:pPr>
        <w:suppressAutoHyphens/>
      </w:pPr>
    </w:p>
    <w:p w:rsidR="00680B7E" w:rsidRDefault="00A20F21" w:rsidP="00913417">
      <w:pPr>
        <w:suppressAutoHyphens/>
        <w:ind w:left="855" w:hanging="855"/>
      </w:pPr>
      <w:r w:rsidRPr="00913417">
        <w:t>2</w:t>
      </w:r>
      <w:r w:rsidR="00247909" w:rsidRPr="00913417">
        <w:t>6</w:t>
      </w:r>
      <w:r w:rsidR="00CE7B5C" w:rsidRPr="00913417">
        <w:t>.</w:t>
      </w:r>
      <w:r w:rsidR="00CE7B5C" w:rsidRPr="00913417">
        <w:tab/>
        <w:t xml:space="preserve">Some people say UNDOCUMENTED or ILLEGAL immigrants help the economy by </w:t>
      </w:r>
    </w:p>
    <w:p w:rsidR="00680B7E" w:rsidRDefault="00680B7E" w:rsidP="00913417">
      <w:pPr>
        <w:suppressAutoHyphens/>
        <w:ind w:left="855" w:hanging="855"/>
      </w:pPr>
      <w:r>
        <w:tab/>
      </w:r>
      <w:r w:rsidR="00CE7B5C" w:rsidRPr="00913417">
        <w:t xml:space="preserve">providing low-cost labor.  Others say they hurt the economy by driving wages down.  </w:t>
      </w:r>
    </w:p>
    <w:p w:rsidR="00CE7B5C" w:rsidRPr="00913417" w:rsidRDefault="00680B7E" w:rsidP="00913417">
      <w:pPr>
        <w:suppressAutoHyphens/>
        <w:ind w:left="855" w:hanging="855"/>
      </w:pPr>
      <w:r>
        <w:tab/>
      </w:r>
      <w:r w:rsidR="00CE7B5C" w:rsidRPr="00913417">
        <w:t>Which is closer to your view?</w:t>
      </w:r>
    </w:p>
    <w:p w:rsidR="00BF10D2" w:rsidRPr="00913417" w:rsidRDefault="00BF10D2" w:rsidP="00BF10D2">
      <w:pPr>
        <w:suppressAutoHyphens/>
        <w:rPr>
          <w:rFonts w:cs="Courier New"/>
          <w:b/>
          <w:szCs w:val="24"/>
        </w:rPr>
      </w:pPr>
      <w:r w:rsidRPr="00913417">
        <w:rPr>
          <w:rFonts w:cs="Courier New"/>
          <w:b/>
          <w:szCs w:val="24"/>
        </w:rPr>
        <w:t>qn26</w:t>
      </w:r>
    </w:p>
    <w:p w:rsidR="00CE7B5C" w:rsidRPr="00913417" w:rsidRDefault="00CE7B5C" w:rsidP="00913417">
      <w:pPr>
        <w:suppressAutoHyphens/>
      </w:pPr>
      <w:r w:rsidRPr="00913417">
        <w:tab/>
        <w:t>1</w:t>
      </w:r>
      <w:r w:rsidRPr="00913417">
        <w:tab/>
        <w:t>Illegal immigrants help the economy by providing low cost labor</w:t>
      </w:r>
    </w:p>
    <w:p w:rsidR="00CE7B5C" w:rsidRPr="00913417" w:rsidRDefault="00CE7B5C" w:rsidP="00913417">
      <w:pPr>
        <w:suppressAutoHyphens/>
      </w:pPr>
      <w:r w:rsidRPr="00913417">
        <w:tab/>
        <w:t>2</w:t>
      </w:r>
      <w:r w:rsidRPr="00913417">
        <w:tab/>
        <w:t>Illegal immigrants hurt the economy by driving wages down</w:t>
      </w:r>
    </w:p>
    <w:p w:rsidR="00CE7B5C" w:rsidRPr="00913417" w:rsidRDefault="00CE7B5C" w:rsidP="00913417">
      <w:pPr>
        <w:suppressAutoHyphens/>
      </w:pPr>
      <w:r w:rsidRPr="00913417">
        <w:tab/>
      </w:r>
      <w:r w:rsidR="00A8468A" w:rsidRPr="00913417">
        <w:t>8</w:t>
      </w:r>
      <w:r w:rsidRPr="00913417">
        <w:tab/>
        <w:t>Don’t know</w:t>
      </w:r>
    </w:p>
    <w:p w:rsidR="00CE7B5C" w:rsidRDefault="00CE7B5C" w:rsidP="00913417">
      <w:pPr>
        <w:suppressAutoHyphens/>
        <w:rPr>
          <w:b/>
          <w:sz w:val="22"/>
        </w:rPr>
      </w:pPr>
      <w:r w:rsidRPr="00913417">
        <w:tab/>
      </w:r>
      <w:r w:rsidR="00A8468A" w:rsidRPr="00913417">
        <w:t>9</w:t>
      </w:r>
      <w:r w:rsidRPr="00913417">
        <w:tab/>
        <w:t>Refused</w:t>
      </w:r>
    </w:p>
    <w:p w:rsidR="00680B7E" w:rsidRDefault="00680B7E" w:rsidP="00913417">
      <w:pPr>
        <w:suppressAutoHyphens/>
      </w:pPr>
    </w:p>
    <w:p w:rsidR="001D7CC5" w:rsidRPr="00913417" w:rsidRDefault="001D7CC5" w:rsidP="00913417">
      <w:pPr>
        <w:suppressAutoHyphens/>
      </w:pPr>
    </w:p>
    <w:p w:rsidR="00680B7E" w:rsidRDefault="00A20F21" w:rsidP="00913417">
      <w:pPr>
        <w:suppressAutoHyphens/>
        <w:ind w:left="855" w:hanging="855"/>
      </w:pPr>
      <w:r w:rsidRPr="00913417">
        <w:t>2</w:t>
      </w:r>
      <w:r w:rsidR="00247909" w:rsidRPr="00913417">
        <w:t>7</w:t>
      </w:r>
      <w:r w:rsidR="00CE7B5C" w:rsidRPr="00913417">
        <w:t>.</w:t>
      </w:r>
      <w:r w:rsidR="00CE7B5C" w:rsidRPr="00913417">
        <w:tab/>
        <w:t xml:space="preserve">Overall, what is the effect of the growing number of undocumented or illegal </w:t>
      </w:r>
    </w:p>
    <w:p w:rsidR="00680B7E" w:rsidRDefault="00680B7E" w:rsidP="00913417">
      <w:pPr>
        <w:suppressAutoHyphens/>
        <w:ind w:left="855" w:hanging="855"/>
      </w:pPr>
      <w:r>
        <w:tab/>
      </w:r>
      <w:r w:rsidR="00CE7B5C" w:rsidRPr="00913417">
        <w:t xml:space="preserve">immigrants on (Hispanics/Latinos) living in the </w:t>
      </w:r>
      <w:smartTag w:uri="urn:schemas-microsoft-com:office:smarttags" w:element="country-region">
        <w:smartTag w:uri="urn:schemas-microsoft-com:office:smarttags" w:element="place">
          <w:r w:rsidR="00CE7B5C" w:rsidRPr="00913417">
            <w:t>U.S.</w:t>
          </w:r>
        </w:smartTag>
      </w:smartTag>
      <w:r w:rsidR="00CE7B5C" w:rsidRPr="00913417">
        <w:t xml:space="preserve">?  </w:t>
      </w:r>
    </w:p>
    <w:p w:rsidR="00CE7B5C" w:rsidRPr="00913417" w:rsidRDefault="00680B7E" w:rsidP="00913417">
      <w:pPr>
        <w:suppressAutoHyphens/>
        <w:ind w:left="855" w:hanging="855"/>
      </w:pPr>
      <w:r>
        <w:tab/>
      </w:r>
      <w:r w:rsidR="00023F57" w:rsidRPr="00913417">
        <w:t>Would you say it’s (READ LIST)?</w:t>
      </w:r>
    </w:p>
    <w:p w:rsidR="00BF10D2" w:rsidRPr="00913417" w:rsidRDefault="00BF10D2" w:rsidP="00BF10D2">
      <w:pPr>
        <w:suppressAutoHyphens/>
        <w:rPr>
          <w:rFonts w:cs="Courier New"/>
          <w:b/>
          <w:szCs w:val="24"/>
        </w:rPr>
      </w:pPr>
      <w:r w:rsidRPr="00913417">
        <w:rPr>
          <w:rFonts w:cs="Courier New"/>
          <w:b/>
          <w:szCs w:val="24"/>
        </w:rPr>
        <w:t>qn27</w:t>
      </w:r>
    </w:p>
    <w:p w:rsidR="00CE7B5C" w:rsidRPr="00913417" w:rsidRDefault="00CE7B5C" w:rsidP="00913417">
      <w:pPr>
        <w:suppressAutoHyphens/>
      </w:pPr>
      <w:r w:rsidRPr="00913417">
        <w:tab/>
        <w:t>1</w:t>
      </w:r>
      <w:r w:rsidRPr="00913417">
        <w:tab/>
      </w:r>
      <w:r w:rsidR="00F835E7" w:rsidRPr="00913417">
        <w:t>A</w:t>
      </w:r>
      <w:r w:rsidR="00023F57" w:rsidRPr="00913417">
        <w:t xml:space="preserve"> positive development</w:t>
      </w:r>
    </w:p>
    <w:p w:rsidR="00CE7B5C" w:rsidRPr="00913417" w:rsidRDefault="00CE7B5C" w:rsidP="00913417">
      <w:pPr>
        <w:suppressAutoHyphens/>
      </w:pPr>
      <w:r w:rsidRPr="00913417">
        <w:tab/>
        <w:t>2</w:t>
      </w:r>
      <w:r w:rsidRPr="00913417">
        <w:tab/>
      </w:r>
      <w:r w:rsidR="00F835E7" w:rsidRPr="00913417">
        <w:t>A</w:t>
      </w:r>
      <w:r w:rsidR="00023F57" w:rsidRPr="00913417">
        <w:t xml:space="preserve"> negative development</w:t>
      </w:r>
    </w:p>
    <w:p w:rsidR="00CE7B5C" w:rsidRPr="00913417" w:rsidRDefault="00CE7B5C" w:rsidP="00913417">
      <w:pPr>
        <w:suppressAutoHyphens/>
      </w:pPr>
      <w:r w:rsidRPr="00913417">
        <w:tab/>
        <w:t>3</w:t>
      </w:r>
      <w:r w:rsidRPr="00913417">
        <w:tab/>
      </w:r>
      <w:r w:rsidR="00F835E7" w:rsidRPr="00913417">
        <w:t>O</w:t>
      </w:r>
      <w:r w:rsidRPr="00913417">
        <w:t>r would you say it has had no impact one way or the other?</w:t>
      </w:r>
    </w:p>
    <w:p w:rsidR="00023F57" w:rsidRPr="00913417" w:rsidRDefault="00023F57" w:rsidP="00913417">
      <w:pPr>
        <w:suppressAutoHyphens/>
      </w:pPr>
      <w:r w:rsidRPr="00913417">
        <w:tab/>
      </w:r>
      <w:r w:rsidR="00107CE3" w:rsidRPr="00913417">
        <w:t>8</w:t>
      </w:r>
      <w:r w:rsidR="00107CE3" w:rsidRPr="00913417">
        <w:tab/>
        <w:t>Don’t know</w:t>
      </w:r>
    </w:p>
    <w:p w:rsidR="00680B7E" w:rsidRDefault="00023F57" w:rsidP="00913417">
      <w:pPr>
        <w:suppressAutoHyphens/>
        <w:rPr>
          <w:b/>
          <w:sz w:val="22"/>
        </w:rPr>
      </w:pPr>
      <w:r w:rsidRPr="00913417">
        <w:tab/>
      </w:r>
      <w:r w:rsidR="00107CE3" w:rsidRPr="00913417">
        <w:t>9</w:t>
      </w:r>
      <w:r w:rsidR="00107CE3" w:rsidRPr="00913417">
        <w:tab/>
        <w:t>Refused</w:t>
      </w:r>
    </w:p>
    <w:p w:rsidR="00680B7E" w:rsidRDefault="00680B7E" w:rsidP="00913417">
      <w:pPr>
        <w:suppressAutoHyphens/>
        <w:rPr>
          <w:b/>
          <w:sz w:val="22"/>
        </w:rPr>
      </w:pPr>
    </w:p>
    <w:p w:rsidR="00023F57" w:rsidRPr="00680B7E" w:rsidRDefault="00AD202D" w:rsidP="00913417">
      <w:pPr>
        <w:suppressAutoHyphens/>
        <w:rPr>
          <w:b/>
          <w:u w:val="single"/>
        </w:rPr>
      </w:pPr>
      <w:r w:rsidRPr="00913417">
        <w:br w:type="page"/>
      </w:r>
      <w:r w:rsidR="00023F57" w:rsidRPr="00680B7E">
        <w:rPr>
          <w:b/>
          <w:u w:val="single"/>
        </w:rPr>
        <w:t>DISCRIMINATION AND RACE RELATIONS</w:t>
      </w:r>
    </w:p>
    <w:p w:rsidR="00023F57" w:rsidRPr="00913417" w:rsidRDefault="00023F57" w:rsidP="00913417">
      <w:pPr>
        <w:suppressAutoHyphens/>
        <w:ind w:left="855" w:hanging="855"/>
      </w:pPr>
    </w:p>
    <w:p w:rsidR="00402767" w:rsidRPr="00913417" w:rsidRDefault="00402767" w:rsidP="00913417">
      <w:pPr>
        <w:suppressAutoHyphens/>
        <w:ind w:left="855" w:hanging="855"/>
      </w:pPr>
      <w:r w:rsidRPr="00913417">
        <w:t xml:space="preserve">Now I am going to ask you about some issues facing </w:t>
      </w:r>
      <w:smartTag w:uri="urn:schemas-microsoft-com:office:smarttags" w:element="place">
        <w:smartTag w:uri="urn:schemas-microsoft-com:office:smarttags" w:element="country-region">
          <w:r w:rsidRPr="00913417">
            <w:t>U.S.</w:t>
          </w:r>
        </w:smartTag>
      </w:smartTag>
      <w:r w:rsidRPr="00913417">
        <w:t xml:space="preserve"> society…</w:t>
      </w:r>
    </w:p>
    <w:p w:rsidR="00402767" w:rsidRPr="00913417" w:rsidRDefault="00402767" w:rsidP="00913417">
      <w:pPr>
        <w:suppressAutoHyphens/>
        <w:ind w:left="855" w:hanging="855"/>
      </w:pPr>
    </w:p>
    <w:p w:rsidR="00680B7E" w:rsidRDefault="00023F57" w:rsidP="00913417">
      <w:pPr>
        <w:suppressAutoHyphens/>
        <w:ind w:left="855" w:hanging="855"/>
      </w:pPr>
      <w:r w:rsidRPr="00913417">
        <w:t>2</w:t>
      </w:r>
      <w:r w:rsidR="00247909" w:rsidRPr="00913417">
        <w:t>8</w:t>
      </w:r>
      <w:r w:rsidRPr="00913417">
        <w:t>.</w:t>
      </w:r>
      <w:r w:rsidRPr="00913417">
        <w:tab/>
        <w:t xml:space="preserve">In general, do you think discrimination against (Hispanics/Latinos) is a major problem, </w:t>
      </w:r>
    </w:p>
    <w:p w:rsidR="00023F57" w:rsidRPr="00913417" w:rsidRDefault="00680B7E" w:rsidP="00913417">
      <w:pPr>
        <w:suppressAutoHyphens/>
        <w:ind w:left="855" w:hanging="855"/>
      </w:pPr>
      <w:r>
        <w:tab/>
      </w:r>
      <w:r w:rsidR="00023F57" w:rsidRPr="00913417">
        <w:t>a minor problem, or not a problem in (READ ITEMS)?</w:t>
      </w:r>
    </w:p>
    <w:p w:rsidR="00023F57" w:rsidRPr="00913417" w:rsidRDefault="00023F57" w:rsidP="00913417">
      <w:pPr>
        <w:suppressAutoHyphens/>
        <w:ind w:left="855" w:hanging="855"/>
      </w:pPr>
    </w:p>
    <w:p w:rsidR="00023F57" w:rsidRPr="00913417" w:rsidRDefault="00023F57" w:rsidP="00913417">
      <w:pPr>
        <w:suppressAutoHyphens/>
      </w:pPr>
      <w:r w:rsidRPr="00913417">
        <w:tab/>
        <w:t>1</w:t>
      </w:r>
      <w:r w:rsidRPr="00913417">
        <w:tab/>
        <w:t>Major problem</w:t>
      </w:r>
    </w:p>
    <w:p w:rsidR="00023F57" w:rsidRPr="00913417" w:rsidRDefault="00023F57" w:rsidP="00913417">
      <w:pPr>
        <w:suppressAutoHyphens/>
      </w:pPr>
      <w:r w:rsidRPr="00913417">
        <w:tab/>
        <w:t>2</w:t>
      </w:r>
      <w:r w:rsidRPr="00913417">
        <w:tab/>
        <w:t>Minor problem</w:t>
      </w:r>
    </w:p>
    <w:p w:rsidR="00023F57" w:rsidRPr="00913417" w:rsidRDefault="00023F57" w:rsidP="00913417">
      <w:pPr>
        <w:suppressAutoHyphens/>
      </w:pPr>
      <w:r w:rsidRPr="00913417">
        <w:tab/>
        <w:t>3</w:t>
      </w:r>
      <w:r w:rsidRPr="00913417">
        <w:tab/>
        <w:t>Not a problem</w:t>
      </w:r>
    </w:p>
    <w:p w:rsidR="00023F57" w:rsidRPr="00913417" w:rsidRDefault="00023F57" w:rsidP="00913417">
      <w:pPr>
        <w:suppressAutoHyphens/>
      </w:pPr>
      <w:r w:rsidRPr="00913417">
        <w:tab/>
      </w:r>
      <w:r w:rsidR="00107CE3" w:rsidRPr="00913417">
        <w:t>8</w:t>
      </w:r>
      <w:r w:rsidR="00107CE3" w:rsidRPr="00913417">
        <w:tab/>
        <w:t>Don’t know</w:t>
      </w:r>
    </w:p>
    <w:p w:rsidR="00023F57" w:rsidRPr="00913417" w:rsidRDefault="00023F57" w:rsidP="00913417">
      <w:pPr>
        <w:suppressAutoHyphens/>
      </w:pPr>
      <w:r w:rsidRPr="00913417">
        <w:tab/>
      </w:r>
      <w:r w:rsidR="00107CE3" w:rsidRPr="00913417">
        <w:t>9</w:t>
      </w:r>
      <w:r w:rsidR="00107CE3" w:rsidRPr="00913417">
        <w:tab/>
        <w:t>Refused</w:t>
      </w:r>
    </w:p>
    <w:p w:rsidR="00BF10D2" w:rsidRPr="00913417" w:rsidRDefault="00BF10D2" w:rsidP="00BF10D2">
      <w:pPr>
        <w:suppressAutoHyphens/>
        <w:rPr>
          <w:rFonts w:cs="Courier New"/>
          <w:b/>
          <w:szCs w:val="24"/>
        </w:rPr>
      </w:pPr>
    </w:p>
    <w:p w:rsidR="00023F57" w:rsidRPr="00913417" w:rsidRDefault="00BF10D2" w:rsidP="00913417">
      <w:pPr>
        <w:suppressAutoHyphens/>
      </w:pPr>
      <w:r w:rsidRPr="00913417">
        <w:rPr>
          <w:rFonts w:cs="Courier New"/>
          <w:b/>
          <w:szCs w:val="24"/>
        </w:rPr>
        <w:t>qn28a</w:t>
      </w:r>
      <w:r>
        <w:rPr>
          <w:rFonts w:cs="Courier New"/>
          <w:b/>
          <w:szCs w:val="24"/>
        </w:rPr>
        <w:tab/>
      </w:r>
      <w:r w:rsidR="00023F57" w:rsidRPr="00913417">
        <w:tab/>
        <w:t>a.</w:t>
      </w:r>
      <w:r w:rsidR="00023F57" w:rsidRPr="00913417">
        <w:tab/>
        <w:t>schools</w:t>
      </w:r>
    </w:p>
    <w:p w:rsidR="00023F57" w:rsidRPr="00913417" w:rsidRDefault="00BF10D2" w:rsidP="00913417">
      <w:pPr>
        <w:suppressAutoHyphens/>
      </w:pPr>
      <w:r w:rsidRPr="00913417">
        <w:rPr>
          <w:rFonts w:cs="Courier New"/>
          <w:b/>
          <w:szCs w:val="24"/>
        </w:rPr>
        <w:t>qn28</w:t>
      </w:r>
      <w:r>
        <w:rPr>
          <w:rFonts w:cs="Courier New"/>
          <w:b/>
          <w:szCs w:val="24"/>
        </w:rPr>
        <w:t>b</w:t>
      </w:r>
      <w:r>
        <w:rPr>
          <w:rFonts w:cs="Courier New"/>
          <w:b/>
          <w:szCs w:val="24"/>
        </w:rPr>
        <w:tab/>
      </w:r>
      <w:r w:rsidR="00023F57" w:rsidRPr="00913417">
        <w:tab/>
        <w:t>b.</w:t>
      </w:r>
      <w:r w:rsidR="00023F57" w:rsidRPr="00913417">
        <w:tab/>
        <w:t>the workplace</w:t>
      </w:r>
    </w:p>
    <w:p w:rsidR="00023F57" w:rsidRPr="00913417" w:rsidRDefault="00BF10D2" w:rsidP="00913417">
      <w:pPr>
        <w:suppressAutoHyphens/>
      </w:pPr>
      <w:r w:rsidRPr="00913417">
        <w:rPr>
          <w:rFonts w:cs="Courier New"/>
          <w:b/>
          <w:szCs w:val="24"/>
        </w:rPr>
        <w:t>qn28</w:t>
      </w:r>
      <w:r>
        <w:rPr>
          <w:rFonts w:cs="Courier New"/>
          <w:b/>
          <w:szCs w:val="24"/>
        </w:rPr>
        <w:t>c</w:t>
      </w:r>
      <w:r>
        <w:rPr>
          <w:rFonts w:cs="Courier New"/>
          <w:b/>
          <w:szCs w:val="24"/>
        </w:rPr>
        <w:tab/>
      </w:r>
      <w:r w:rsidR="00023F57" w:rsidRPr="00913417">
        <w:tab/>
        <w:t>c.</w:t>
      </w:r>
      <w:r w:rsidR="00023F57" w:rsidRPr="00913417">
        <w:tab/>
        <w:t xml:space="preserve">preventing (Hispanics/Latinos) in general from succeeding in </w:t>
      </w:r>
      <w:smartTag w:uri="urn:schemas-microsoft-com:office:smarttags" w:element="country-region">
        <w:smartTag w:uri="urn:schemas-microsoft-com:office:smarttags" w:element="place">
          <w:r w:rsidR="00023F57" w:rsidRPr="00913417">
            <w:t>America</w:t>
          </w:r>
        </w:smartTag>
      </w:smartTag>
    </w:p>
    <w:p w:rsidR="00023F57" w:rsidRDefault="00023F57" w:rsidP="00913417">
      <w:pPr>
        <w:suppressAutoHyphens/>
        <w:rPr>
          <w:b/>
          <w:sz w:val="22"/>
        </w:rPr>
      </w:pPr>
    </w:p>
    <w:p w:rsidR="001D7CC5" w:rsidRDefault="001D7CC5" w:rsidP="00913417">
      <w:pPr>
        <w:suppressAutoHyphens/>
        <w:rPr>
          <w:b/>
          <w:sz w:val="22"/>
        </w:rPr>
      </w:pPr>
    </w:p>
    <w:p w:rsidR="00680B7E" w:rsidRDefault="00023F57" w:rsidP="00913417">
      <w:pPr>
        <w:suppressAutoHyphens/>
        <w:ind w:left="855" w:hanging="855"/>
      </w:pPr>
      <w:r w:rsidRPr="00913417">
        <w:t>2</w:t>
      </w:r>
      <w:r w:rsidR="00247909" w:rsidRPr="00913417">
        <w:t>9</w:t>
      </w:r>
      <w:r w:rsidRPr="00913417">
        <w:t>.</w:t>
      </w:r>
      <w:r w:rsidRPr="00913417">
        <w:tab/>
        <w:t xml:space="preserve">During the last 5 years, have you, a family member, or close friend experienced </w:t>
      </w:r>
    </w:p>
    <w:p w:rsidR="00023F57" w:rsidRPr="00913417" w:rsidRDefault="00680B7E" w:rsidP="00913417">
      <w:pPr>
        <w:suppressAutoHyphens/>
        <w:ind w:left="855" w:hanging="855"/>
      </w:pPr>
      <w:r>
        <w:tab/>
      </w:r>
      <w:r w:rsidR="00023F57" w:rsidRPr="00913417">
        <w:t xml:space="preserve">discrimination because of your racial or ethnic background, or not? </w:t>
      </w:r>
    </w:p>
    <w:p w:rsidR="00BF10D2" w:rsidRPr="00913417" w:rsidRDefault="00BF10D2" w:rsidP="00BF10D2">
      <w:pPr>
        <w:suppressAutoHyphens/>
        <w:rPr>
          <w:rFonts w:cs="Courier New"/>
          <w:b/>
          <w:szCs w:val="24"/>
        </w:rPr>
      </w:pPr>
      <w:r w:rsidRPr="00913417">
        <w:rPr>
          <w:rFonts w:cs="Courier New"/>
          <w:b/>
          <w:szCs w:val="24"/>
        </w:rPr>
        <w:t>qn29</w:t>
      </w:r>
    </w:p>
    <w:p w:rsidR="00023F57" w:rsidRPr="00913417" w:rsidRDefault="00023F57" w:rsidP="00913417">
      <w:pPr>
        <w:suppressAutoHyphens/>
      </w:pPr>
      <w:r w:rsidRPr="00913417">
        <w:tab/>
        <w:t>1</w:t>
      </w:r>
      <w:r w:rsidRPr="00913417">
        <w:tab/>
        <w:t>Yes</w:t>
      </w:r>
    </w:p>
    <w:p w:rsidR="00023F57" w:rsidRPr="00913417" w:rsidRDefault="00023F57" w:rsidP="00913417">
      <w:pPr>
        <w:suppressAutoHyphens/>
      </w:pPr>
      <w:r w:rsidRPr="00913417">
        <w:tab/>
        <w:t>2</w:t>
      </w:r>
      <w:r w:rsidRPr="00913417">
        <w:tab/>
        <w:t>No</w:t>
      </w:r>
    </w:p>
    <w:p w:rsidR="00023F57" w:rsidRPr="00913417" w:rsidRDefault="00023F57" w:rsidP="00913417">
      <w:pPr>
        <w:suppressAutoHyphens/>
      </w:pPr>
      <w:r w:rsidRPr="00913417">
        <w:tab/>
      </w:r>
      <w:r w:rsidR="00107CE3" w:rsidRPr="00913417">
        <w:t>8</w:t>
      </w:r>
      <w:r w:rsidR="00107CE3" w:rsidRPr="00913417">
        <w:tab/>
        <w:t>Don’t know</w:t>
      </w:r>
    </w:p>
    <w:p w:rsidR="00680B7E" w:rsidRDefault="00023F57" w:rsidP="00913417">
      <w:pPr>
        <w:suppressAutoHyphens/>
        <w:ind w:left="855" w:hanging="855"/>
        <w:rPr>
          <w:b/>
          <w:sz w:val="22"/>
        </w:rPr>
      </w:pPr>
      <w:r w:rsidRPr="00913417">
        <w:tab/>
      </w:r>
      <w:r w:rsidR="00107CE3" w:rsidRPr="00913417">
        <w:t>9</w:t>
      </w:r>
      <w:r w:rsidR="00107CE3" w:rsidRPr="00913417">
        <w:tab/>
        <w:t>Refused</w:t>
      </w:r>
    </w:p>
    <w:p w:rsidR="00680B7E" w:rsidRDefault="00680B7E" w:rsidP="00913417">
      <w:pPr>
        <w:suppressAutoHyphens/>
        <w:ind w:left="855" w:hanging="855"/>
        <w:rPr>
          <w:b/>
          <w:sz w:val="22"/>
        </w:rPr>
      </w:pPr>
    </w:p>
    <w:p w:rsidR="001D7CC5" w:rsidRDefault="001D7CC5" w:rsidP="00913417">
      <w:pPr>
        <w:suppressAutoHyphens/>
        <w:ind w:left="855" w:hanging="855"/>
        <w:rPr>
          <w:b/>
          <w:sz w:val="22"/>
        </w:rPr>
      </w:pPr>
    </w:p>
    <w:p w:rsidR="00680B7E" w:rsidRDefault="00247909" w:rsidP="00913417">
      <w:pPr>
        <w:suppressAutoHyphens/>
        <w:ind w:left="855" w:hanging="855"/>
      </w:pPr>
      <w:r w:rsidRPr="00913417">
        <w:t>30</w:t>
      </w:r>
      <w:r w:rsidR="00023F57" w:rsidRPr="00913417">
        <w:t>.</w:t>
      </w:r>
      <w:r w:rsidR="00023F57" w:rsidRPr="00913417">
        <w:tab/>
        <w:t xml:space="preserve">In your day-to-day life, how often do any of the following things happen to you </w:t>
      </w:r>
    </w:p>
    <w:p w:rsidR="00680B7E" w:rsidRDefault="00680B7E" w:rsidP="00913417">
      <w:pPr>
        <w:suppressAutoHyphens/>
        <w:ind w:left="855" w:hanging="855"/>
      </w:pPr>
      <w:r>
        <w:tab/>
      </w:r>
      <w:r w:rsidR="00023F57" w:rsidRPr="00913417">
        <w:t xml:space="preserve">because of your racial or ethnic background? First, (READ FIRST ITEM). Would you </w:t>
      </w:r>
    </w:p>
    <w:p w:rsidR="00023F57" w:rsidRPr="00913417" w:rsidRDefault="00680B7E" w:rsidP="00913417">
      <w:pPr>
        <w:suppressAutoHyphens/>
        <w:ind w:left="855" w:hanging="855"/>
      </w:pPr>
      <w:r>
        <w:tab/>
      </w:r>
      <w:r w:rsidR="00023F57" w:rsidRPr="00913417">
        <w:t xml:space="preserve">say very often, fairly often, once in a while, or never? </w:t>
      </w:r>
    </w:p>
    <w:p w:rsidR="00680B7E" w:rsidRDefault="00023F57" w:rsidP="00913417">
      <w:pPr>
        <w:suppressAutoHyphens/>
        <w:ind w:left="855" w:hanging="855"/>
      </w:pPr>
      <w:r w:rsidRPr="00913417">
        <w:tab/>
        <w:t xml:space="preserve">How about (READ NEXT ITEM). Would you say because of your racial or ethnic </w:t>
      </w:r>
    </w:p>
    <w:p w:rsidR="00023F57" w:rsidRPr="00913417" w:rsidRDefault="00680B7E" w:rsidP="00913417">
      <w:pPr>
        <w:suppressAutoHyphens/>
        <w:ind w:left="855" w:hanging="855"/>
      </w:pPr>
      <w:r>
        <w:tab/>
      </w:r>
      <w:r w:rsidR="00023F57" w:rsidRPr="00913417">
        <w:t>background this happens (READ LIST)?</w:t>
      </w:r>
    </w:p>
    <w:p w:rsidR="00023F57" w:rsidRPr="00913417" w:rsidRDefault="00023F57" w:rsidP="00913417">
      <w:pPr>
        <w:pStyle w:val="PlainText"/>
        <w:rPr>
          <w:rFonts w:ascii="CG Times" w:hAnsi="CG Times"/>
          <w:sz w:val="24"/>
        </w:rPr>
      </w:pPr>
    </w:p>
    <w:p w:rsidR="00023F57" w:rsidRPr="00913417" w:rsidRDefault="00023F57" w:rsidP="00913417">
      <w:pPr>
        <w:suppressAutoHyphens/>
      </w:pPr>
      <w:r w:rsidRPr="00913417">
        <w:tab/>
        <w:t>1</w:t>
      </w:r>
      <w:r w:rsidRPr="00913417">
        <w:tab/>
        <w:t>Very often</w:t>
      </w:r>
    </w:p>
    <w:p w:rsidR="00023F57" w:rsidRPr="00913417" w:rsidRDefault="00023F57" w:rsidP="00913417">
      <w:pPr>
        <w:suppressAutoHyphens/>
      </w:pPr>
      <w:r w:rsidRPr="00913417">
        <w:tab/>
        <w:t>2</w:t>
      </w:r>
      <w:r w:rsidRPr="00913417">
        <w:tab/>
        <w:t>Fairly often</w:t>
      </w:r>
    </w:p>
    <w:p w:rsidR="00023F57" w:rsidRPr="00913417" w:rsidRDefault="00023F57" w:rsidP="00913417">
      <w:pPr>
        <w:suppressAutoHyphens/>
      </w:pPr>
      <w:r w:rsidRPr="00913417">
        <w:tab/>
        <w:t>3</w:t>
      </w:r>
      <w:r w:rsidRPr="00913417">
        <w:tab/>
        <w:t>Once in a while</w:t>
      </w:r>
    </w:p>
    <w:p w:rsidR="00023F57" w:rsidRPr="00913417" w:rsidRDefault="00023F57" w:rsidP="00913417">
      <w:pPr>
        <w:suppressAutoHyphens/>
      </w:pPr>
      <w:r w:rsidRPr="00913417">
        <w:tab/>
        <w:t>4</w:t>
      </w:r>
      <w:r w:rsidRPr="00913417">
        <w:tab/>
        <w:t>Never</w:t>
      </w:r>
    </w:p>
    <w:p w:rsidR="00023F57" w:rsidRPr="00913417" w:rsidRDefault="00023F57" w:rsidP="00913417">
      <w:pPr>
        <w:suppressAutoHyphens/>
      </w:pPr>
      <w:r w:rsidRPr="00913417">
        <w:tab/>
      </w:r>
      <w:r w:rsidR="00107CE3" w:rsidRPr="00913417">
        <w:t>8</w:t>
      </w:r>
      <w:r w:rsidR="00107CE3" w:rsidRPr="00913417">
        <w:tab/>
        <w:t>Don’t know</w:t>
      </w:r>
    </w:p>
    <w:p w:rsidR="00023F57" w:rsidRPr="00913417" w:rsidRDefault="00023F57" w:rsidP="00913417">
      <w:pPr>
        <w:suppressAutoHyphens/>
      </w:pPr>
      <w:r w:rsidRPr="00913417">
        <w:tab/>
      </w:r>
      <w:r w:rsidR="00107CE3" w:rsidRPr="00913417">
        <w:t>9</w:t>
      </w:r>
      <w:r w:rsidR="00107CE3" w:rsidRPr="00913417">
        <w:tab/>
        <w:t>Refused</w:t>
      </w:r>
    </w:p>
    <w:p w:rsidR="00BF10D2" w:rsidRPr="00913417" w:rsidRDefault="00BF10D2" w:rsidP="00BF10D2">
      <w:pPr>
        <w:suppressAutoHyphens/>
        <w:rPr>
          <w:rFonts w:cs="Courier New"/>
          <w:b/>
          <w:szCs w:val="24"/>
        </w:rPr>
      </w:pPr>
    </w:p>
    <w:p w:rsidR="00023F57" w:rsidRPr="00913417" w:rsidRDefault="00BF10D2" w:rsidP="00913417">
      <w:pPr>
        <w:suppressAutoHyphens/>
        <w:ind w:left="855" w:hanging="855"/>
      </w:pPr>
      <w:r w:rsidRPr="00913417">
        <w:rPr>
          <w:rFonts w:cs="Courier New"/>
          <w:b/>
          <w:szCs w:val="24"/>
        </w:rPr>
        <w:t>qn30a</w:t>
      </w:r>
      <w:r w:rsidR="002E19A9" w:rsidRPr="00913417">
        <w:tab/>
      </w:r>
      <w:r>
        <w:tab/>
      </w:r>
      <w:r w:rsidR="002E19A9" w:rsidRPr="00913417">
        <w:t>a.</w:t>
      </w:r>
      <w:r w:rsidR="002E19A9" w:rsidRPr="00913417">
        <w:tab/>
      </w:r>
      <w:r w:rsidR="00023F57" w:rsidRPr="00913417">
        <w:t>You are treated with less respect than other people</w:t>
      </w:r>
    </w:p>
    <w:p w:rsidR="00023F57" w:rsidRPr="00913417" w:rsidRDefault="00BF10D2" w:rsidP="00913417">
      <w:pPr>
        <w:suppressAutoHyphens/>
        <w:ind w:left="855" w:hanging="855"/>
      </w:pPr>
      <w:r w:rsidRPr="00913417">
        <w:rPr>
          <w:rFonts w:cs="Courier New"/>
          <w:b/>
          <w:szCs w:val="24"/>
        </w:rPr>
        <w:t>qn30</w:t>
      </w:r>
      <w:r>
        <w:rPr>
          <w:rFonts w:cs="Courier New"/>
          <w:b/>
          <w:szCs w:val="24"/>
        </w:rPr>
        <w:t>b</w:t>
      </w:r>
      <w:r w:rsidR="002E19A9" w:rsidRPr="00913417">
        <w:tab/>
      </w:r>
      <w:r>
        <w:tab/>
      </w:r>
      <w:r w:rsidR="002E19A9" w:rsidRPr="00913417">
        <w:t>b.</w:t>
      </w:r>
      <w:r w:rsidR="002E19A9" w:rsidRPr="00913417">
        <w:tab/>
      </w:r>
      <w:r w:rsidR="00023F57" w:rsidRPr="00913417">
        <w:t>You receive poorer service than other people at restaurants or stores</w:t>
      </w:r>
    </w:p>
    <w:p w:rsidR="00023F57" w:rsidRDefault="00BF10D2" w:rsidP="00913417">
      <w:pPr>
        <w:suppressAutoHyphens/>
        <w:ind w:left="855" w:hanging="855"/>
      </w:pPr>
      <w:r w:rsidRPr="00913417">
        <w:rPr>
          <w:rFonts w:cs="Courier New"/>
          <w:b/>
          <w:szCs w:val="24"/>
        </w:rPr>
        <w:t>qn30</w:t>
      </w:r>
      <w:r>
        <w:rPr>
          <w:rFonts w:cs="Courier New"/>
          <w:b/>
          <w:szCs w:val="24"/>
        </w:rPr>
        <w:t>c</w:t>
      </w:r>
      <w:r w:rsidR="002E19A9" w:rsidRPr="00913417">
        <w:tab/>
      </w:r>
      <w:r>
        <w:tab/>
      </w:r>
      <w:r w:rsidR="002E19A9" w:rsidRPr="00913417">
        <w:t>c.</w:t>
      </w:r>
      <w:r w:rsidR="002E19A9" w:rsidRPr="00913417">
        <w:tab/>
      </w:r>
      <w:r w:rsidR="00023F57" w:rsidRPr="00913417">
        <w:t>You receive poorer treatment than oth</w:t>
      </w:r>
      <w:r w:rsidR="00211C66" w:rsidRPr="00913417">
        <w:t>er people at government offices</w:t>
      </w:r>
    </w:p>
    <w:p w:rsidR="0020702C" w:rsidRPr="00913417" w:rsidRDefault="0020702C" w:rsidP="00913417">
      <w:pPr>
        <w:suppressAutoHyphens/>
        <w:ind w:left="855" w:hanging="855"/>
      </w:pPr>
    </w:p>
    <w:p w:rsidR="0020702C" w:rsidRDefault="00AD202D" w:rsidP="0020702C">
      <w:pPr>
        <w:suppressAutoHyphens/>
        <w:ind w:left="855" w:hanging="855"/>
      </w:pPr>
      <w:r w:rsidRPr="00913417">
        <w:br w:type="page"/>
      </w:r>
      <w:r w:rsidR="00247909" w:rsidRPr="00913417">
        <w:t>31</w:t>
      </w:r>
      <w:r w:rsidR="00023F57" w:rsidRPr="00913417">
        <w:t>.</w:t>
      </w:r>
      <w:r w:rsidR="00023F57" w:rsidRPr="00913417">
        <w:tab/>
        <w:t xml:space="preserve">Has there ever been a time when you have NOT been hired or promoted for a job </w:t>
      </w:r>
    </w:p>
    <w:p w:rsidR="00023F57" w:rsidRPr="00913417" w:rsidRDefault="0020702C" w:rsidP="0020702C">
      <w:pPr>
        <w:suppressAutoHyphens/>
        <w:ind w:left="855" w:hanging="569"/>
      </w:pPr>
      <w:r>
        <w:tab/>
      </w:r>
      <w:r w:rsidR="00023F57" w:rsidRPr="00913417">
        <w:t>because of your race or ethnic background, or has this not happened to you?</w:t>
      </w:r>
    </w:p>
    <w:p w:rsidR="00BF10D2" w:rsidRPr="00913417" w:rsidRDefault="00BF10D2" w:rsidP="00BF10D2">
      <w:pPr>
        <w:suppressAutoHyphens/>
        <w:rPr>
          <w:rFonts w:cs="Courier New"/>
          <w:b/>
          <w:szCs w:val="24"/>
        </w:rPr>
      </w:pPr>
      <w:r w:rsidRPr="00913417">
        <w:rPr>
          <w:rFonts w:cs="Courier New"/>
          <w:b/>
          <w:szCs w:val="24"/>
        </w:rPr>
        <w:t>qn31</w:t>
      </w:r>
    </w:p>
    <w:p w:rsidR="00023F57" w:rsidRPr="00913417" w:rsidRDefault="00023F57" w:rsidP="00913417">
      <w:pPr>
        <w:suppressAutoHyphens/>
        <w:ind w:left="855" w:hanging="855"/>
      </w:pPr>
      <w:r w:rsidRPr="00913417">
        <w:tab/>
        <w:t>1</w:t>
      </w:r>
      <w:r w:rsidRPr="00913417">
        <w:tab/>
        <w:t>Yes</w:t>
      </w:r>
      <w:r w:rsidR="00211C66" w:rsidRPr="00913417">
        <w:t>, there has been a time when I’ve not been hired</w:t>
      </w:r>
    </w:p>
    <w:p w:rsidR="00023F57" w:rsidRPr="00913417" w:rsidRDefault="00023F57" w:rsidP="00913417">
      <w:pPr>
        <w:suppressAutoHyphens/>
        <w:ind w:left="855" w:hanging="855"/>
      </w:pPr>
      <w:r w:rsidRPr="00913417">
        <w:tab/>
        <w:t>2</w:t>
      </w:r>
      <w:r w:rsidRPr="00913417">
        <w:tab/>
        <w:t>No</w:t>
      </w:r>
      <w:r w:rsidR="00211C66" w:rsidRPr="00913417">
        <w:t>, this has not happened</w:t>
      </w:r>
    </w:p>
    <w:p w:rsidR="00023F57" w:rsidRPr="00913417" w:rsidRDefault="00023F57" w:rsidP="00913417">
      <w:pPr>
        <w:suppressAutoHyphens/>
      </w:pPr>
      <w:r w:rsidRPr="00913417">
        <w:tab/>
      </w:r>
      <w:r w:rsidR="00107CE3" w:rsidRPr="00913417">
        <w:t>8</w:t>
      </w:r>
      <w:r w:rsidR="00107CE3" w:rsidRPr="00913417">
        <w:tab/>
        <w:t>Don’t know</w:t>
      </w:r>
    </w:p>
    <w:p w:rsidR="00023F57" w:rsidRDefault="00023F57" w:rsidP="00913417">
      <w:pPr>
        <w:suppressAutoHyphens/>
        <w:ind w:left="855" w:hanging="855"/>
        <w:rPr>
          <w:b/>
          <w:sz w:val="22"/>
        </w:rPr>
      </w:pPr>
      <w:r w:rsidRPr="00913417">
        <w:tab/>
      </w:r>
      <w:r w:rsidR="00107CE3" w:rsidRPr="00913417">
        <w:t>9</w:t>
      </w:r>
      <w:r w:rsidR="00107CE3" w:rsidRPr="00913417">
        <w:tab/>
        <w:t>Refused</w:t>
      </w:r>
    </w:p>
    <w:p w:rsidR="0020702C" w:rsidRDefault="0020702C" w:rsidP="00913417">
      <w:pPr>
        <w:suppressAutoHyphens/>
        <w:ind w:left="855" w:hanging="855"/>
      </w:pPr>
    </w:p>
    <w:p w:rsidR="001D7CC5" w:rsidRPr="00913417" w:rsidRDefault="001D7CC5" w:rsidP="00913417">
      <w:pPr>
        <w:suppressAutoHyphens/>
        <w:ind w:left="855" w:hanging="855"/>
      </w:pPr>
    </w:p>
    <w:p w:rsidR="0020702C" w:rsidRDefault="00A20F21" w:rsidP="00913417">
      <w:pPr>
        <w:suppressAutoHyphens/>
        <w:ind w:left="855" w:hanging="855"/>
      </w:pPr>
      <w:r w:rsidRPr="00913417">
        <w:t>3</w:t>
      </w:r>
      <w:r w:rsidR="00247909" w:rsidRPr="00913417">
        <w:t>2</w:t>
      </w:r>
      <w:r w:rsidR="00023F57" w:rsidRPr="00913417">
        <w:t>.</w:t>
      </w:r>
      <w:r w:rsidR="00023F57" w:rsidRPr="00913417">
        <w:tab/>
        <w:t>We know that discrimination can result from many factors.  Which of the</w:t>
      </w:r>
      <w:r w:rsidR="006579B0" w:rsidRPr="00913417">
        <w:t xml:space="preserve"> following</w:t>
      </w:r>
      <w:r w:rsidR="00023F57" w:rsidRPr="00913417">
        <w:t xml:space="preserve"> do </w:t>
      </w:r>
    </w:p>
    <w:p w:rsidR="00023F57" w:rsidRPr="00913417" w:rsidRDefault="0020702C" w:rsidP="00913417">
      <w:pPr>
        <w:suppressAutoHyphens/>
        <w:ind w:left="855" w:hanging="855"/>
      </w:pPr>
      <w:r>
        <w:tab/>
      </w:r>
      <w:r w:rsidR="00023F57" w:rsidRPr="00913417">
        <w:t>you consider the biggest cause of discrimination against (Hispanics/Latinos)</w:t>
      </w:r>
      <w:r w:rsidR="00EA0775" w:rsidRPr="00913417">
        <w:t>?</w:t>
      </w:r>
    </w:p>
    <w:p w:rsidR="00BF10D2" w:rsidRPr="00913417" w:rsidRDefault="00BF10D2" w:rsidP="00BF10D2">
      <w:pPr>
        <w:suppressAutoHyphens/>
        <w:rPr>
          <w:rFonts w:cs="Courier New"/>
          <w:b/>
          <w:szCs w:val="24"/>
        </w:rPr>
      </w:pPr>
      <w:r w:rsidRPr="00913417">
        <w:rPr>
          <w:rFonts w:cs="Courier New"/>
          <w:b/>
          <w:szCs w:val="24"/>
        </w:rPr>
        <w:t>qn32</w:t>
      </w:r>
    </w:p>
    <w:p w:rsidR="00023F57" w:rsidRPr="00913417" w:rsidRDefault="00023F57" w:rsidP="00913417">
      <w:pPr>
        <w:suppressAutoHyphens/>
      </w:pPr>
      <w:r w:rsidRPr="00913417">
        <w:tab/>
      </w:r>
      <w:r w:rsidRPr="00913417">
        <w:tab/>
        <w:t>1</w:t>
      </w:r>
      <w:r w:rsidRPr="00913417">
        <w:tab/>
      </w:r>
      <w:r w:rsidR="00F835E7" w:rsidRPr="00913417">
        <w:t>T</w:t>
      </w:r>
      <w:r w:rsidRPr="00913417">
        <w:t>heir income levels and education</w:t>
      </w:r>
    </w:p>
    <w:p w:rsidR="00023F57" w:rsidRPr="00913417" w:rsidRDefault="00023F57" w:rsidP="00913417">
      <w:pPr>
        <w:suppressAutoHyphens/>
      </w:pPr>
      <w:r w:rsidRPr="00913417">
        <w:tab/>
      </w:r>
      <w:r w:rsidRPr="00913417">
        <w:tab/>
        <w:t>2</w:t>
      </w:r>
      <w:r w:rsidRPr="00913417">
        <w:tab/>
      </w:r>
      <w:r w:rsidR="00F835E7" w:rsidRPr="00913417">
        <w:t>T</w:t>
      </w:r>
      <w:r w:rsidRPr="00913417">
        <w:t xml:space="preserve">heir skin color </w:t>
      </w:r>
    </w:p>
    <w:p w:rsidR="00023F57" w:rsidRPr="00913417" w:rsidRDefault="00023F57" w:rsidP="00913417">
      <w:pPr>
        <w:suppressAutoHyphens/>
      </w:pPr>
      <w:r w:rsidRPr="00913417">
        <w:tab/>
      </w:r>
      <w:r w:rsidRPr="00913417">
        <w:tab/>
        <w:t>3</w:t>
      </w:r>
      <w:r w:rsidRPr="00913417">
        <w:tab/>
      </w:r>
      <w:r w:rsidR="00F835E7" w:rsidRPr="00913417">
        <w:t>T</w:t>
      </w:r>
      <w:r w:rsidRPr="00913417">
        <w:t>heir language skills</w:t>
      </w:r>
    </w:p>
    <w:p w:rsidR="00023F57" w:rsidRPr="00913417" w:rsidRDefault="00023F57" w:rsidP="00913417">
      <w:pPr>
        <w:suppressAutoHyphens/>
      </w:pPr>
      <w:r w:rsidRPr="00913417">
        <w:tab/>
      </w:r>
      <w:r w:rsidRPr="00913417">
        <w:tab/>
        <w:t>4</w:t>
      </w:r>
      <w:r w:rsidRPr="00913417">
        <w:tab/>
      </w:r>
      <w:r w:rsidR="00F835E7" w:rsidRPr="00913417">
        <w:t>T</w:t>
      </w:r>
      <w:r w:rsidRPr="00913417">
        <w:t>heir immigration status</w:t>
      </w:r>
    </w:p>
    <w:p w:rsidR="00EA0775" w:rsidRPr="00913417" w:rsidRDefault="00EA0775" w:rsidP="00913417">
      <w:pPr>
        <w:suppressAutoHyphens/>
      </w:pPr>
      <w:r w:rsidRPr="00913417">
        <w:tab/>
      </w:r>
      <w:r w:rsidRPr="00913417">
        <w:tab/>
      </w:r>
      <w:r w:rsidR="00107CE3" w:rsidRPr="00913417">
        <w:t>8</w:t>
      </w:r>
      <w:r w:rsidR="00107CE3" w:rsidRPr="00913417">
        <w:tab/>
        <w:t>Don’t know</w:t>
      </w:r>
    </w:p>
    <w:p w:rsidR="00EA0775" w:rsidRDefault="00EA0775" w:rsidP="00913417">
      <w:pPr>
        <w:suppressAutoHyphens/>
      </w:pPr>
      <w:r w:rsidRPr="00913417">
        <w:tab/>
      </w:r>
      <w:r w:rsidRPr="00913417">
        <w:tab/>
      </w:r>
      <w:r w:rsidR="00107CE3" w:rsidRPr="00913417">
        <w:t>9</w:t>
      </w:r>
      <w:r w:rsidR="00107CE3" w:rsidRPr="00913417">
        <w:tab/>
        <w:t>Refused</w:t>
      </w:r>
    </w:p>
    <w:p w:rsidR="00023F57" w:rsidRPr="00913417" w:rsidRDefault="00023F57" w:rsidP="00913417">
      <w:pPr>
        <w:pStyle w:val="PlainText"/>
        <w:rPr>
          <w:rFonts w:ascii="CG Times" w:hAnsi="CG Times"/>
          <w:sz w:val="24"/>
        </w:rPr>
      </w:pPr>
    </w:p>
    <w:p w:rsidR="00023F57" w:rsidRPr="00913417" w:rsidRDefault="00023F57" w:rsidP="00913417">
      <w:pPr>
        <w:pStyle w:val="PlainText"/>
        <w:rPr>
          <w:rFonts w:ascii="CG Times" w:hAnsi="CG Times"/>
          <w:sz w:val="24"/>
        </w:rPr>
      </w:pPr>
    </w:p>
    <w:p w:rsidR="0020702C" w:rsidRDefault="00946075" w:rsidP="00913417">
      <w:pPr>
        <w:suppressAutoHyphens/>
        <w:ind w:left="855" w:hanging="855"/>
      </w:pPr>
      <w:r w:rsidRPr="00913417">
        <w:t>3</w:t>
      </w:r>
      <w:r w:rsidR="00247909" w:rsidRPr="00913417">
        <w:t>3</w:t>
      </w:r>
      <w:r w:rsidRPr="00913417">
        <w:t>.</w:t>
      </w:r>
      <w:r w:rsidRPr="00913417">
        <w:tab/>
      </w:r>
      <w:r w:rsidR="00402767" w:rsidRPr="00913417">
        <w:t>Regardless of your own immigration or citizenship status, h</w:t>
      </w:r>
      <w:r w:rsidR="00023F57" w:rsidRPr="00913417">
        <w:t xml:space="preserve">ow much do you worry that </w:t>
      </w:r>
    </w:p>
    <w:p w:rsidR="0020702C" w:rsidRDefault="0020702C" w:rsidP="00913417">
      <w:pPr>
        <w:suppressAutoHyphens/>
        <w:ind w:left="855" w:hanging="855"/>
      </w:pPr>
      <w:r>
        <w:tab/>
      </w:r>
      <w:r w:rsidR="00023F57" w:rsidRPr="00913417">
        <w:t>you, a family member, or a close friend could be deported?</w:t>
      </w:r>
      <w:r w:rsidR="00402767" w:rsidRPr="00913417">
        <w:t xml:space="preserve">  </w:t>
      </w:r>
      <w:r w:rsidR="00023F57" w:rsidRPr="00913417">
        <w:t xml:space="preserve">Would you say that you </w:t>
      </w:r>
    </w:p>
    <w:p w:rsidR="00023F57" w:rsidRPr="00913417" w:rsidRDefault="0020702C" w:rsidP="00913417">
      <w:pPr>
        <w:suppressAutoHyphens/>
        <w:ind w:left="855" w:hanging="855"/>
      </w:pPr>
      <w:r>
        <w:tab/>
      </w:r>
      <w:r w:rsidR="00023F57" w:rsidRPr="00913417">
        <w:t>worry a lot, some, not much, or not at all?</w:t>
      </w:r>
    </w:p>
    <w:p w:rsidR="00BF10D2" w:rsidRPr="00913417" w:rsidRDefault="00BF10D2" w:rsidP="00BF10D2">
      <w:pPr>
        <w:suppressAutoHyphens/>
        <w:rPr>
          <w:rFonts w:cs="Courier New"/>
          <w:b/>
          <w:szCs w:val="24"/>
        </w:rPr>
      </w:pPr>
      <w:r w:rsidRPr="00913417">
        <w:rPr>
          <w:rFonts w:cs="Courier New"/>
          <w:b/>
          <w:szCs w:val="24"/>
        </w:rPr>
        <w:t>qn33</w:t>
      </w:r>
    </w:p>
    <w:p w:rsidR="00023F57" w:rsidRPr="00913417" w:rsidRDefault="00EA0775" w:rsidP="00913417">
      <w:pPr>
        <w:suppressAutoHyphens/>
        <w:ind w:left="855" w:hanging="855"/>
      </w:pPr>
      <w:r w:rsidRPr="00913417">
        <w:tab/>
        <w:t>1</w:t>
      </w:r>
      <w:r w:rsidRPr="00913417">
        <w:tab/>
      </w:r>
      <w:r w:rsidR="00023F57" w:rsidRPr="00913417">
        <w:t>A lot</w:t>
      </w:r>
    </w:p>
    <w:p w:rsidR="00023F57" w:rsidRPr="00913417" w:rsidRDefault="00EA0775" w:rsidP="00913417">
      <w:pPr>
        <w:suppressAutoHyphens/>
        <w:ind w:left="855" w:hanging="855"/>
      </w:pPr>
      <w:r w:rsidRPr="00913417">
        <w:tab/>
        <w:t>2</w:t>
      </w:r>
      <w:r w:rsidRPr="00913417">
        <w:tab/>
      </w:r>
      <w:r w:rsidR="00023F57" w:rsidRPr="00913417">
        <w:t>Some</w:t>
      </w:r>
    </w:p>
    <w:p w:rsidR="00023F57" w:rsidRPr="00913417" w:rsidRDefault="00EA0775" w:rsidP="00913417">
      <w:pPr>
        <w:suppressAutoHyphens/>
        <w:ind w:left="855" w:hanging="855"/>
      </w:pPr>
      <w:r w:rsidRPr="00913417">
        <w:tab/>
        <w:t>3</w:t>
      </w:r>
      <w:r w:rsidRPr="00913417">
        <w:tab/>
      </w:r>
      <w:r w:rsidR="00023F57" w:rsidRPr="00913417">
        <w:t xml:space="preserve">Not </w:t>
      </w:r>
      <w:r w:rsidR="00211C66" w:rsidRPr="00913417">
        <w:t>much</w:t>
      </w:r>
    </w:p>
    <w:p w:rsidR="00023F57" w:rsidRPr="00913417" w:rsidRDefault="00EA0775" w:rsidP="00913417">
      <w:pPr>
        <w:suppressAutoHyphens/>
        <w:ind w:left="855" w:hanging="855"/>
      </w:pPr>
      <w:r w:rsidRPr="00913417">
        <w:tab/>
        <w:t>4</w:t>
      </w:r>
      <w:r w:rsidRPr="00913417">
        <w:tab/>
      </w:r>
      <w:r w:rsidR="00023F57" w:rsidRPr="00913417">
        <w:t>Not at all</w:t>
      </w:r>
    </w:p>
    <w:p w:rsidR="00EA0775" w:rsidRPr="00913417" w:rsidRDefault="00EA0775" w:rsidP="00913417">
      <w:pPr>
        <w:suppressAutoHyphens/>
      </w:pPr>
      <w:r w:rsidRPr="00913417">
        <w:tab/>
      </w:r>
      <w:r w:rsidR="00107CE3" w:rsidRPr="00913417">
        <w:t>8</w:t>
      </w:r>
      <w:r w:rsidR="00107CE3" w:rsidRPr="00913417">
        <w:tab/>
        <w:t>Don’t know</w:t>
      </w:r>
    </w:p>
    <w:p w:rsidR="00EA0775" w:rsidRPr="00913417" w:rsidRDefault="00EA0775" w:rsidP="00913417">
      <w:pPr>
        <w:suppressAutoHyphens/>
      </w:pPr>
      <w:r w:rsidRPr="00913417">
        <w:tab/>
      </w:r>
      <w:r w:rsidR="00107CE3" w:rsidRPr="00913417">
        <w:t>9</w:t>
      </w:r>
      <w:r w:rsidR="00107CE3" w:rsidRPr="00913417">
        <w:tab/>
        <w:t>Refused</w:t>
      </w:r>
    </w:p>
    <w:p w:rsidR="0037349F" w:rsidRPr="0020702C" w:rsidRDefault="0020702C" w:rsidP="00913417">
      <w:pPr>
        <w:suppressAutoHyphens/>
        <w:rPr>
          <w:b/>
          <w:u w:val="single"/>
        </w:rPr>
      </w:pPr>
      <w:r w:rsidRPr="00913417">
        <w:br w:type="page"/>
      </w:r>
      <w:r w:rsidR="0037349F" w:rsidRPr="0020702C">
        <w:rPr>
          <w:b/>
          <w:u w:val="single"/>
        </w:rPr>
        <w:t>LANGUAGE</w:t>
      </w:r>
    </w:p>
    <w:p w:rsidR="0037349F" w:rsidRPr="00913417" w:rsidRDefault="0037349F" w:rsidP="00913417">
      <w:pPr>
        <w:suppressAutoHyphens/>
        <w:rPr>
          <w:b/>
        </w:rPr>
      </w:pPr>
    </w:p>
    <w:p w:rsidR="0037349F" w:rsidRPr="00913417" w:rsidRDefault="0037349F" w:rsidP="00913417">
      <w:pPr>
        <w:suppressAutoHyphens/>
        <w:ind w:left="855" w:hanging="855"/>
      </w:pPr>
      <w:r w:rsidRPr="00913417">
        <w:t>On another topic…</w:t>
      </w:r>
    </w:p>
    <w:p w:rsidR="0037349F" w:rsidRPr="00913417" w:rsidRDefault="0037349F" w:rsidP="00913417">
      <w:pPr>
        <w:suppressAutoHyphens/>
        <w:ind w:left="855" w:hanging="855"/>
      </w:pPr>
    </w:p>
    <w:p w:rsidR="0020702C" w:rsidRDefault="00A20F21" w:rsidP="00913417">
      <w:pPr>
        <w:suppressAutoHyphens/>
        <w:ind w:left="855" w:hanging="855"/>
      </w:pPr>
      <w:r w:rsidRPr="00913417">
        <w:t>3</w:t>
      </w:r>
      <w:r w:rsidR="00247909" w:rsidRPr="00913417">
        <w:t>4</w:t>
      </w:r>
      <w:r w:rsidR="0037349F" w:rsidRPr="00913417">
        <w:t>.</w:t>
      </w:r>
      <w:r w:rsidR="0037349F" w:rsidRPr="00913417">
        <w:tab/>
        <w:t xml:space="preserve">Would you say you can carry on a conversation in Spanish, both understanding and </w:t>
      </w:r>
    </w:p>
    <w:p w:rsidR="0037349F" w:rsidRPr="00913417" w:rsidRDefault="0020702C" w:rsidP="00913417">
      <w:pPr>
        <w:suppressAutoHyphens/>
        <w:ind w:left="855" w:hanging="855"/>
      </w:pPr>
      <w:r>
        <w:tab/>
      </w:r>
      <w:r w:rsidR="0037349F" w:rsidRPr="00913417">
        <w:t>speaking,-- very well, pretty well, just a little, or not at all?</w:t>
      </w:r>
    </w:p>
    <w:p w:rsidR="00BF10D2" w:rsidRPr="00913417" w:rsidRDefault="00BF10D2" w:rsidP="00BF10D2">
      <w:pPr>
        <w:suppressAutoHyphens/>
        <w:rPr>
          <w:rFonts w:cs="Courier New"/>
          <w:b/>
          <w:szCs w:val="24"/>
        </w:rPr>
      </w:pPr>
      <w:r w:rsidRPr="00913417">
        <w:rPr>
          <w:rFonts w:cs="Courier New"/>
          <w:b/>
          <w:szCs w:val="24"/>
        </w:rPr>
        <w:t>qn34</w:t>
      </w:r>
    </w:p>
    <w:p w:rsidR="0037349F" w:rsidRPr="00913417" w:rsidRDefault="0020702C" w:rsidP="00913417">
      <w:pPr>
        <w:suppressAutoHyphens/>
      </w:pPr>
      <w:r>
        <w:tab/>
      </w:r>
      <w:r w:rsidR="0037349F" w:rsidRPr="00913417">
        <w:t>1</w:t>
      </w:r>
      <w:r w:rsidR="0037349F" w:rsidRPr="00913417">
        <w:tab/>
        <w:t>Very well</w:t>
      </w:r>
    </w:p>
    <w:p w:rsidR="0037349F" w:rsidRPr="00913417" w:rsidRDefault="0037349F" w:rsidP="00913417">
      <w:pPr>
        <w:suppressAutoHyphens/>
      </w:pPr>
      <w:r w:rsidRPr="00913417">
        <w:tab/>
        <w:t>2</w:t>
      </w:r>
      <w:r w:rsidRPr="00913417">
        <w:tab/>
        <w:t>Pretty well</w:t>
      </w:r>
    </w:p>
    <w:p w:rsidR="0037349F" w:rsidRPr="00913417" w:rsidRDefault="0037349F" w:rsidP="00913417">
      <w:pPr>
        <w:suppressAutoHyphens/>
      </w:pPr>
      <w:r w:rsidRPr="00913417">
        <w:tab/>
        <w:t>3</w:t>
      </w:r>
      <w:r w:rsidRPr="00913417">
        <w:tab/>
        <w:t>Just a little</w:t>
      </w:r>
    </w:p>
    <w:p w:rsidR="0037349F" w:rsidRPr="00913417" w:rsidRDefault="0037349F" w:rsidP="00913417">
      <w:pPr>
        <w:suppressAutoHyphens/>
      </w:pPr>
      <w:r w:rsidRPr="00913417">
        <w:tab/>
        <w:t>4</w:t>
      </w:r>
      <w:r w:rsidRPr="00913417">
        <w:tab/>
        <w:t>Not at all</w:t>
      </w:r>
    </w:p>
    <w:p w:rsidR="0037349F" w:rsidRPr="00913417" w:rsidRDefault="0037349F" w:rsidP="00913417">
      <w:pPr>
        <w:suppressAutoHyphens/>
      </w:pPr>
      <w:r w:rsidRPr="00913417">
        <w:tab/>
      </w:r>
      <w:r w:rsidR="00107CE3" w:rsidRPr="00913417">
        <w:t>8</w:t>
      </w:r>
      <w:r w:rsidR="00107CE3" w:rsidRPr="00913417">
        <w:tab/>
        <w:t>Don’t know</w:t>
      </w:r>
    </w:p>
    <w:p w:rsidR="0037349F" w:rsidRDefault="0037349F" w:rsidP="00913417">
      <w:pPr>
        <w:suppressAutoHyphens/>
      </w:pPr>
      <w:r w:rsidRPr="00913417">
        <w:tab/>
      </w:r>
      <w:r w:rsidR="00107CE3" w:rsidRPr="00913417">
        <w:t>9</w:t>
      </w:r>
      <w:r w:rsidR="00107CE3" w:rsidRPr="00913417">
        <w:tab/>
        <w:t>Refused</w:t>
      </w:r>
    </w:p>
    <w:p w:rsidR="0037349F" w:rsidRDefault="0037349F" w:rsidP="00913417">
      <w:pPr>
        <w:suppressAutoHyphens/>
      </w:pPr>
    </w:p>
    <w:p w:rsidR="001D7CC5" w:rsidRPr="00913417" w:rsidRDefault="001D7CC5" w:rsidP="00913417">
      <w:pPr>
        <w:suppressAutoHyphens/>
      </w:pPr>
    </w:p>
    <w:p w:rsidR="0020702C" w:rsidRDefault="00A20F21" w:rsidP="00913417">
      <w:pPr>
        <w:suppressAutoHyphens/>
        <w:ind w:left="855" w:hanging="855"/>
      </w:pPr>
      <w:r w:rsidRPr="00913417">
        <w:t>3</w:t>
      </w:r>
      <w:r w:rsidR="00247909" w:rsidRPr="00913417">
        <w:t>5</w:t>
      </w:r>
      <w:r w:rsidR="0037349F" w:rsidRPr="00913417">
        <w:t>.</w:t>
      </w:r>
      <w:r w:rsidR="0037349F" w:rsidRPr="00913417">
        <w:tab/>
        <w:t xml:space="preserve">Would you say you can read a newspaper or book in Spanish-- very well, pretty well, </w:t>
      </w:r>
    </w:p>
    <w:p w:rsidR="0037349F" w:rsidRPr="00913417" w:rsidRDefault="0020702C" w:rsidP="00913417">
      <w:pPr>
        <w:suppressAutoHyphens/>
        <w:ind w:left="855" w:hanging="855"/>
      </w:pPr>
      <w:r>
        <w:tab/>
      </w:r>
      <w:r w:rsidR="0037349F" w:rsidRPr="00913417">
        <w:t>just a little, or not at all?</w:t>
      </w:r>
    </w:p>
    <w:p w:rsidR="00BF10D2" w:rsidRPr="00913417" w:rsidRDefault="00BF10D2" w:rsidP="00BF10D2">
      <w:pPr>
        <w:suppressAutoHyphens/>
        <w:rPr>
          <w:rFonts w:cs="Courier New"/>
          <w:b/>
          <w:szCs w:val="24"/>
        </w:rPr>
      </w:pPr>
      <w:r w:rsidRPr="00913417">
        <w:rPr>
          <w:rFonts w:cs="Courier New"/>
          <w:b/>
          <w:szCs w:val="24"/>
        </w:rPr>
        <w:t>qn35</w:t>
      </w:r>
    </w:p>
    <w:p w:rsidR="0037349F" w:rsidRPr="00913417" w:rsidRDefault="0037349F" w:rsidP="00913417">
      <w:pPr>
        <w:suppressAutoHyphens/>
      </w:pPr>
      <w:r w:rsidRPr="00913417">
        <w:tab/>
        <w:t>1</w:t>
      </w:r>
      <w:r w:rsidRPr="00913417">
        <w:tab/>
        <w:t>Very well</w:t>
      </w:r>
    </w:p>
    <w:p w:rsidR="0037349F" w:rsidRPr="00913417" w:rsidRDefault="0037349F" w:rsidP="00913417">
      <w:pPr>
        <w:suppressAutoHyphens/>
      </w:pPr>
      <w:r w:rsidRPr="00913417">
        <w:tab/>
        <w:t>2</w:t>
      </w:r>
      <w:r w:rsidRPr="00913417">
        <w:tab/>
        <w:t>Pretty well</w:t>
      </w:r>
    </w:p>
    <w:p w:rsidR="0037349F" w:rsidRPr="00913417" w:rsidRDefault="0037349F" w:rsidP="00913417">
      <w:pPr>
        <w:suppressAutoHyphens/>
      </w:pPr>
      <w:r w:rsidRPr="00913417">
        <w:tab/>
        <w:t>3</w:t>
      </w:r>
      <w:r w:rsidRPr="00913417">
        <w:tab/>
        <w:t>Just a little</w:t>
      </w:r>
    </w:p>
    <w:p w:rsidR="0037349F" w:rsidRPr="00913417" w:rsidRDefault="0037349F" w:rsidP="00913417">
      <w:pPr>
        <w:suppressAutoHyphens/>
      </w:pPr>
      <w:r w:rsidRPr="00913417">
        <w:tab/>
        <w:t>4</w:t>
      </w:r>
      <w:r w:rsidRPr="00913417">
        <w:tab/>
        <w:t>Not at all</w:t>
      </w:r>
    </w:p>
    <w:p w:rsidR="0037349F" w:rsidRPr="00913417" w:rsidRDefault="0037349F" w:rsidP="00913417">
      <w:pPr>
        <w:suppressAutoHyphens/>
      </w:pPr>
      <w:r w:rsidRPr="00913417">
        <w:tab/>
      </w:r>
      <w:r w:rsidR="00107CE3" w:rsidRPr="00913417">
        <w:t>8</w:t>
      </w:r>
      <w:r w:rsidR="00107CE3" w:rsidRPr="00913417">
        <w:tab/>
        <w:t>Don’t know</w:t>
      </w:r>
    </w:p>
    <w:p w:rsidR="00D3389A" w:rsidRDefault="0037349F" w:rsidP="00913417">
      <w:pPr>
        <w:suppressAutoHyphens/>
      </w:pPr>
      <w:r w:rsidRPr="00913417">
        <w:tab/>
      </w:r>
      <w:r w:rsidR="00107CE3" w:rsidRPr="00913417">
        <w:t>9</w:t>
      </w:r>
      <w:r w:rsidR="00107CE3" w:rsidRPr="00913417">
        <w:tab/>
        <w:t>Refused</w:t>
      </w:r>
    </w:p>
    <w:p w:rsidR="0020702C" w:rsidRDefault="0020702C" w:rsidP="00913417">
      <w:pPr>
        <w:suppressAutoHyphens/>
      </w:pPr>
    </w:p>
    <w:p w:rsidR="001D7CC5" w:rsidRPr="00913417" w:rsidRDefault="001D7CC5" w:rsidP="00913417">
      <w:pPr>
        <w:suppressAutoHyphens/>
      </w:pPr>
    </w:p>
    <w:p w:rsidR="0020702C" w:rsidRDefault="00A20F21" w:rsidP="00913417">
      <w:pPr>
        <w:suppressAutoHyphens/>
        <w:ind w:left="855" w:hanging="855"/>
      </w:pPr>
      <w:r w:rsidRPr="00913417">
        <w:t>3</w:t>
      </w:r>
      <w:r w:rsidR="00247909" w:rsidRPr="00913417">
        <w:t>6</w:t>
      </w:r>
      <w:r w:rsidR="0037349F" w:rsidRPr="00913417">
        <w:t>.</w:t>
      </w:r>
      <w:r w:rsidR="0037349F" w:rsidRPr="00913417">
        <w:tab/>
        <w:t xml:space="preserve">Would you say you can carry on a conversation in English, both understanding and </w:t>
      </w:r>
    </w:p>
    <w:p w:rsidR="0037349F" w:rsidRPr="00913417" w:rsidRDefault="0020702C" w:rsidP="00913417">
      <w:pPr>
        <w:suppressAutoHyphens/>
        <w:ind w:left="855" w:hanging="855"/>
      </w:pPr>
      <w:r>
        <w:tab/>
      </w:r>
      <w:r w:rsidR="0037349F" w:rsidRPr="00913417">
        <w:t>speaking, -- very well, pretty well, just a little, or not at all?</w:t>
      </w:r>
    </w:p>
    <w:p w:rsidR="00BF10D2" w:rsidRPr="00913417" w:rsidRDefault="00BF10D2" w:rsidP="00BF10D2">
      <w:pPr>
        <w:suppressAutoHyphens/>
        <w:rPr>
          <w:rFonts w:cs="Courier New"/>
          <w:b/>
          <w:szCs w:val="24"/>
        </w:rPr>
      </w:pPr>
      <w:r w:rsidRPr="00913417">
        <w:rPr>
          <w:rFonts w:cs="Courier New"/>
          <w:b/>
          <w:szCs w:val="24"/>
        </w:rPr>
        <w:t>qn36</w:t>
      </w:r>
    </w:p>
    <w:p w:rsidR="0037349F" w:rsidRPr="00913417" w:rsidRDefault="0037349F" w:rsidP="00913417">
      <w:pPr>
        <w:suppressAutoHyphens/>
      </w:pPr>
      <w:r w:rsidRPr="00913417">
        <w:tab/>
        <w:t>1</w:t>
      </w:r>
      <w:r w:rsidRPr="00913417">
        <w:tab/>
        <w:t>Very well</w:t>
      </w:r>
    </w:p>
    <w:p w:rsidR="0037349F" w:rsidRPr="00913417" w:rsidRDefault="0037349F" w:rsidP="00913417">
      <w:pPr>
        <w:suppressAutoHyphens/>
      </w:pPr>
      <w:r w:rsidRPr="00913417">
        <w:tab/>
        <w:t>2</w:t>
      </w:r>
      <w:r w:rsidRPr="00913417">
        <w:tab/>
        <w:t>Pretty well</w:t>
      </w:r>
    </w:p>
    <w:p w:rsidR="0037349F" w:rsidRPr="00913417" w:rsidRDefault="0037349F" w:rsidP="00913417">
      <w:pPr>
        <w:suppressAutoHyphens/>
      </w:pPr>
      <w:r w:rsidRPr="00913417">
        <w:tab/>
        <w:t>3</w:t>
      </w:r>
      <w:r w:rsidRPr="00913417">
        <w:tab/>
        <w:t>Just a little</w:t>
      </w:r>
    </w:p>
    <w:p w:rsidR="0037349F" w:rsidRPr="00913417" w:rsidRDefault="0037349F" w:rsidP="00913417">
      <w:pPr>
        <w:suppressAutoHyphens/>
      </w:pPr>
      <w:r w:rsidRPr="00913417">
        <w:tab/>
        <w:t>4</w:t>
      </w:r>
      <w:r w:rsidRPr="00913417">
        <w:tab/>
        <w:t>Not at all</w:t>
      </w:r>
    </w:p>
    <w:p w:rsidR="0037349F" w:rsidRPr="00913417" w:rsidRDefault="0037349F" w:rsidP="00913417">
      <w:pPr>
        <w:suppressAutoHyphens/>
      </w:pPr>
      <w:r w:rsidRPr="00913417">
        <w:tab/>
      </w:r>
      <w:r w:rsidR="00107CE3" w:rsidRPr="00913417">
        <w:t>8</w:t>
      </w:r>
      <w:r w:rsidR="00107CE3" w:rsidRPr="00913417">
        <w:tab/>
        <w:t>Don’t know</w:t>
      </w:r>
    </w:p>
    <w:p w:rsidR="0037349F" w:rsidRDefault="0037349F" w:rsidP="00913417">
      <w:pPr>
        <w:suppressAutoHyphens/>
      </w:pPr>
      <w:r w:rsidRPr="00913417">
        <w:tab/>
      </w:r>
      <w:r w:rsidR="00107CE3" w:rsidRPr="00913417">
        <w:t>9</w:t>
      </w:r>
      <w:r w:rsidR="00107CE3" w:rsidRPr="00913417">
        <w:tab/>
        <w:t>Refused</w:t>
      </w:r>
    </w:p>
    <w:p w:rsidR="0037349F" w:rsidRDefault="0037349F" w:rsidP="00913417">
      <w:pPr>
        <w:suppressAutoHyphens/>
      </w:pPr>
    </w:p>
    <w:p w:rsidR="001D7CC5" w:rsidRPr="00913417" w:rsidRDefault="001D7CC5" w:rsidP="00913417">
      <w:pPr>
        <w:suppressAutoHyphens/>
      </w:pPr>
    </w:p>
    <w:p w:rsidR="0020702C" w:rsidRDefault="00A20F21" w:rsidP="00913417">
      <w:pPr>
        <w:suppressAutoHyphens/>
        <w:ind w:left="855" w:hanging="855"/>
      </w:pPr>
      <w:r w:rsidRPr="00913417">
        <w:t>3</w:t>
      </w:r>
      <w:r w:rsidR="00247909" w:rsidRPr="00913417">
        <w:t>7</w:t>
      </w:r>
      <w:r w:rsidR="0037349F" w:rsidRPr="00913417">
        <w:t>.</w:t>
      </w:r>
      <w:r w:rsidR="0037349F" w:rsidRPr="00913417">
        <w:tab/>
        <w:t xml:space="preserve">Would you say you can read a newspaper or book in English-- very well, pretty well, </w:t>
      </w:r>
    </w:p>
    <w:p w:rsidR="0037349F" w:rsidRPr="00913417" w:rsidRDefault="0020702C" w:rsidP="00913417">
      <w:pPr>
        <w:suppressAutoHyphens/>
        <w:ind w:left="855" w:hanging="855"/>
      </w:pPr>
      <w:r>
        <w:tab/>
      </w:r>
      <w:r w:rsidR="0037349F" w:rsidRPr="00913417">
        <w:t>just a little, or not at all?</w:t>
      </w:r>
    </w:p>
    <w:p w:rsidR="00BF10D2" w:rsidRPr="00913417" w:rsidRDefault="00BF10D2" w:rsidP="00BF10D2">
      <w:pPr>
        <w:suppressAutoHyphens/>
        <w:rPr>
          <w:rFonts w:cs="Courier New"/>
          <w:b/>
          <w:szCs w:val="24"/>
        </w:rPr>
      </w:pPr>
      <w:r w:rsidRPr="00913417">
        <w:rPr>
          <w:rFonts w:cs="Courier New"/>
          <w:b/>
          <w:szCs w:val="24"/>
        </w:rPr>
        <w:t>qn37</w:t>
      </w:r>
    </w:p>
    <w:p w:rsidR="0037349F" w:rsidRPr="00913417" w:rsidRDefault="0037349F" w:rsidP="00913417">
      <w:pPr>
        <w:suppressAutoHyphens/>
      </w:pPr>
      <w:r w:rsidRPr="00913417">
        <w:tab/>
        <w:t>1</w:t>
      </w:r>
      <w:r w:rsidRPr="00913417">
        <w:tab/>
        <w:t>Very well</w:t>
      </w:r>
    </w:p>
    <w:p w:rsidR="0037349F" w:rsidRPr="00913417" w:rsidRDefault="0037349F" w:rsidP="00913417">
      <w:pPr>
        <w:suppressAutoHyphens/>
      </w:pPr>
      <w:r w:rsidRPr="00913417">
        <w:tab/>
        <w:t>2</w:t>
      </w:r>
      <w:r w:rsidRPr="00913417">
        <w:tab/>
        <w:t>Pretty well</w:t>
      </w:r>
    </w:p>
    <w:p w:rsidR="0037349F" w:rsidRPr="00913417" w:rsidRDefault="0037349F" w:rsidP="00913417">
      <w:pPr>
        <w:suppressAutoHyphens/>
      </w:pPr>
      <w:r w:rsidRPr="00913417">
        <w:tab/>
        <w:t>3</w:t>
      </w:r>
      <w:r w:rsidRPr="00913417">
        <w:tab/>
        <w:t>Just a little</w:t>
      </w:r>
    </w:p>
    <w:p w:rsidR="0037349F" w:rsidRPr="00913417" w:rsidRDefault="0037349F" w:rsidP="00913417">
      <w:pPr>
        <w:suppressAutoHyphens/>
      </w:pPr>
      <w:r w:rsidRPr="00913417">
        <w:tab/>
        <w:t>4</w:t>
      </w:r>
      <w:r w:rsidRPr="00913417">
        <w:tab/>
        <w:t>Not at all</w:t>
      </w:r>
    </w:p>
    <w:p w:rsidR="0037349F" w:rsidRPr="00913417" w:rsidRDefault="0037349F" w:rsidP="00913417">
      <w:pPr>
        <w:suppressAutoHyphens/>
      </w:pPr>
      <w:r w:rsidRPr="00913417">
        <w:tab/>
      </w:r>
      <w:r w:rsidR="00107CE3" w:rsidRPr="00913417">
        <w:t>8</w:t>
      </w:r>
      <w:r w:rsidR="00107CE3" w:rsidRPr="00913417">
        <w:tab/>
        <w:t>Don’t know</w:t>
      </w:r>
    </w:p>
    <w:p w:rsidR="0037349F" w:rsidRPr="00913417" w:rsidRDefault="0037349F" w:rsidP="00913417">
      <w:pPr>
        <w:suppressAutoHyphens/>
      </w:pPr>
      <w:r w:rsidRPr="00913417">
        <w:tab/>
      </w:r>
      <w:r w:rsidR="00107CE3" w:rsidRPr="00913417">
        <w:t>9</w:t>
      </w:r>
      <w:r w:rsidR="00107CE3" w:rsidRPr="00913417">
        <w:tab/>
        <w:t>Refused</w:t>
      </w:r>
    </w:p>
    <w:p w:rsidR="00402767" w:rsidRPr="00913417" w:rsidRDefault="00402767" w:rsidP="00913417">
      <w:pPr>
        <w:suppressAutoHyphens/>
      </w:pPr>
    </w:p>
    <w:p w:rsidR="00E34D43" w:rsidRPr="00E34D43" w:rsidRDefault="00EE4280" w:rsidP="00E34D43">
      <w:pPr>
        <w:jc w:val="both"/>
      </w:pPr>
      <w:r>
        <w:rPr>
          <w:b/>
          <w:u w:val="single"/>
        </w:rPr>
        <w:br w:type="page"/>
      </w:r>
      <w:r w:rsidR="00E34D43" w:rsidRPr="00E34D43">
        <w:t xml:space="preserve">Primary Language </w:t>
      </w:r>
    </w:p>
    <w:p w:rsidR="00E34D43" w:rsidRPr="00587F7B" w:rsidRDefault="00E34D43" w:rsidP="00E34D43">
      <w:pPr>
        <w:jc w:val="both"/>
        <w:rPr>
          <w:b/>
          <w:snapToGrid w:val="0"/>
        </w:rPr>
      </w:pPr>
      <w:r w:rsidRPr="00587F7B">
        <w:rPr>
          <w:b/>
          <w:snapToGrid w:val="0"/>
        </w:rPr>
        <w:t xml:space="preserve">Primary </w:t>
      </w:r>
    </w:p>
    <w:p w:rsidR="00E34D43" w:rsidRDefault="00E34D43" w:rsidP="00E34D43">
      <w:pPr>
        <w:jc w:val="both"/>
        <w:rPr>
          <w:snapToGrid w:val="0"/>
        </w:rPr>
      </w:pPr>
      <w:r>
        <w:rPr>
          <w:snapToGrid w:val="0"/>
        </w:rPr>
        <w:tab/>
      </w:r>
      <w:r w:rsidRPr="00321A94">
        <w:rPr>
          <w:snapToGrid w:val="0"/>
        </w:rPr>
        <w:t>1</w:t>
      </w:r>
      <w:r>
        <w:rPr>
          <w:snapToGrid w:val="0"/>
        </w:rPr>
        <w:tab/>
      </w:r>
      <w:r w:rsidRPr="00321A94">
        <w:rPr>
          <w:snapToGrid w:val="0"/>
        </w:rPr>
        <w:t>English Dominant</w:t>
      </w:r>
    </w:p>
    <w:p w:rsidR="00E34D43" w:rsidRDefault="00E34D43" w:rsidP="00E34D43">
      <w:pPr>
        <w:jc w:val="both"/>
        <w:rPr>
          <w:snapToGrid w:val="0"/>
        </w:rPr>
      </w:pPr>
      <w:r>
        <w:rPr>
          <w:snapToGrid w:val="0"/>
        </w:rPr>
        <w:tab/>
      </w:r>
      <w:r w:rsidRPr="00321A94">
        <w:rPr>
          <w:snapToGrid w:val="0"/>
        </w:rPr>
        <w:t>2</w:t>
      </w:r>
      <w:r>
        <w:rPr>
          <w:snapToGrid w:val="0"/>
        </w:rPr>
        <w:tab/>
      </w:r>
      <w:r w:rsidRPr="00321A94">
        <w:rPr>
          <w:snapToGrid w:val="0"/>
        </w:rPr>
        <w:t>Bilingual</w:t>
      </w:r>
    </w:p>
    <w:p w:rsidR="00E34D43" w:rsidRDefault="00E34D43" w:rsidP="00E34D43">
      <w:pPr>
        <w:jc w:val="both"/>
        <w:rPr>
          <w:snapToGrid w:val="0"/>
        </w:rPr>
      </w:pPr>
      <w:r>
        <w:rPr>
          <w:snapToGrid w:val="0"/>
        </w:rPr>
        <w:tab/>
      </w:r>
      <w:r w:rsidRPr="00321A94">
        <w:rPr>
          <w:snapToGrid w:val="0"/>
        </w:rPr>
        <w:t>3</w:t>
      </w:r>
      <w:r>
        <w:rPr>
          <w:snapToGrid w:val="0"/>
        </w:rPr>
        <w:tab/>
        <w:t>Spanish Dominant</w:t>
      </w:r>
    </w:p>
    <w:p w:rsidR="00E34D43" w:rsidRDefault="00E34D43" w:rsidP="00E34D43">
      <w:pPr>
        <w:jc w:val="both"/>
      </w:pPr>
    </w:p>
    <w:p w:rsidR="00587F7B" w:rsidRDefault="00E34D43" w:rsidP="00E34D43">
      <w:pPr>
        <w:ind w:left="720"/>
        <w:jc w:val="both"/>
        <w:rPr>
          <w:snapToGrid w:val="0"/>
        </w:rPr>
      </w:pPr>
      <w:r>
        <w:rPr>
          <w:snapToGrid w:val="0"/>
        </w:rPr>
        <w:t>Coding:</w:t>
      </w:r>
    </w:p>
    <w:p w:rsidR="00587F7B" w:rsidRPr="00321A94" w:rsidRDefault="00587F7B" w:rsidP="00E34D43">
      <w:pPr>
        <w:ind w:left="720"/>
        <w:jc w:val="both"/>
        <w:rPr>
          <w:snapToGrid w:val="0"/>
        </w:rPr>
      </w:pPr>
      <w:r w:rsidRPr="00321A94">
        <w:rPr>
          <w:snapToGrid w:val="0"/>
        </w:rPr>
        <w:t xml:space="preserve">Recode </w:t>
      </w:r>
      <w:r w:rsidR="00BE56C2" w:rsidRPr="00BE56C2">
        <w:rPr>
          <w:b/>
          <w:snapToGrid w:val="0"/>
        </w:rPr>
        <w:t>qn</w:t>
      </w:r>
      <w:r w:rsidRPr="00BE56C2">
        <w:rPr>
          <w:b/>
          <w:snapToGrid w:val="0"/>
        </w:rPr>
        <w:t>36</w:t>
      </w:r>
      <w:r w:rsidRPr="00321A94">
        <w:rPr>
          <w:snapToGrid w:val="0"/>
        </w:rPr>
        <w:t xml:space="preserve"> (1 = 2) (2 = 1) (3,4,8,9 = 0) into </w:t>
      </w:r>
      <w:proofErr w:type="spellStart"/>
      <w:r w:rsidRPr="00587F7B">
        <w:rPr>
          <w:b/>
          <w:snapToGrid w:val="0"/>
        </w:rPr>
        <w:t>engspk</w:t>
      </w:r>
      <w:proofErr w:type="spellEnd"/>
      <w:r w:rsidRPr="00321A94">
        <w:rPr>
          <w:snapToGrid w:val="0"/>
        </w:rPr>
        <w:t>.</w:t>
      </w:r>
    </w:p>
    <w:p w:rsidR="00587F7B" w:rsidRPr="00321A94" w:rsidRDefault="00587F7B" w:rsidP="00E34D43">
      <w:pPr>
        <w:ind w:left="720"/>
        <w:jc w:val="both"/>
        <w:rPr>
          <w:snapToGrid w:val="0"/>
        </w:rPr>
      </w:pPr>
      <w:r w:rsidRPr="00321A94">
        <w:rPr>
          <w:snapToGrid w:val="0"/>
        </w:rPr>
        <w:t xml:space="preserve">Recode </w:t>
      </w:r>
      <w:r w:rsidR="00BE56C2" w:rsidRPr="00BE56C2">
        <w:rPr>
          <w:b/>
          <w:snapToGrid w:val="0"/>
        </w:rPr>
        <w:t>qn</w:t>
      </w:r>
      <w:r w:rsidRPr="00BE56C2">
        <w:rPr>
          <w:b/>
          <w:snapToGrid w:val="0"/>
        </w:rPr>
        <w:t>37</w:t>
      </w:r>
      <w:r w:rsidRPr="00321A94">
        <w:rPr>
          <w:snapToGrid w:val="0"/>
        </w:rPr>
        <w:t xml:space="preserve"> (1 = 2) (2 = 1) (3,4,8,9 = 0) into </w:t>
      </w:r>
      <w:proofErr w:type="spellStart"/>
      <w:r w:rsidRPr="00587F7B">
        <w:rPr>
          <w:b/>
          <w:snapToGrid w:val="0"/>
        </w:rPr>
        <w:t>engrd</w:t>
      </w:r>
      <w:proofErr w:type="spellEnd"/>
      <w:r w:rsidRPr="00321A94">
        <w:rPr>
          <w:snapToGrid w:val="0"/>
        </w:rPr>
        <w:t>.</w:t>
      </w:r>
    </w:p>
    <w:p w:rsidR="00587F7B" w:rsidRPr="00321A94" w:rsidRDefault="00587F7B" w:rsidP="00E34D43">
      <w:pPr>
        <w:ind w:left="720"/>
        <w:jc w:val="both"/>
        <w:rPr>
          <w:snapToGrid w:val="0"/>
        </w:rPr>
      </w:pPr>
      <w:r w:rsidRPr="00321A94">
        <w:rPr>
          <w:snapToGrid w:val="0"/>
        </w:rPr>
        <w:t xml:space="preserve">Recode </w:t>
      </w:r>
      <w:r w:rsidR="00BE56C2" w:rsidRPr="00BE56C2">
        <w:rPr>
          <w:b/>
          <w:snapToGrid w:val="0"/>
        </w:rPr>
        <w:t>qn</w:t>
      </w:r>
      <w:r w:rsidRPr="00BE56C2">
        <w:rPr>
          <w:b/>
          <w:snapToGrid w:val="0"/>
        </w:rPr>
        <w:t>34</w:t>
      </w:r>
      <w:r w:rsidRPr="00321A94">
        <w:rPr>
          <w:snapToGrid w:val="0"/>
        </w:rPr>
        <w:t xml:space="preserve"> (1 = 2) (2 = 1) (3,4,8,9 = 0) into </w:t>
      </w:r>
      <w:proofErr w:type="spellStart"/>
      <w:r w:rsidRPr="00587F7B">
        <w:rPr>
          <w:b/>
          <w:snapToGrid w:val="0"/>
        </w:rPr>
        <w:t>spnspk</w:t>
      </w:r>
      <w:proofErr w:type="spellEnd"/>
      <w:r w:rsidRPr="00321A94">
        <w:rPr>
          <w:snapToGrid w:val="0"/>
        </w:rPr>
        <w:t>.</w:t>
      </w:r>
    </w:p>
    <w:p w:rsidR="00587F7B" w:rsidRPr="00321A94" w:rsidRDefault="00587F7B" w:rsidP="00E34D43">
      <w:pPr>
        <w:ind w:left="720"/>
        <w:jc w:val="both"/>
        <w:rPr>
          <w:snapToGrid w:val="0"/>
        </w:rPr>
      </w:pPr>
      <w:r w:rsidRPr="00321A94">
        <w:rPr>
          <w:snapToGrid w:val="0"/>
        </w:rPr>
        <w:t xml:space="preserve">Recode </w:t>
      </w:r>
      <w:r w:rsidR="00BE56C2" w:rsidRPr="00BE56C2">
        <w:rPr>
          <w:b/>
          <w:snapToGrid w:val="0"/>
        </w:rPr>
        <w:t>qn</w:t>
      </w:r>
      <w:r w:rsidRPr="00BE56C2">
        <w:rPr>
          <w:b/>
          <w:snapToGrid w:val="0"/>
        </w:rPr>
        <w:t>35</w:t>
      </w:r>
      <w:r w:rsidRPr="00321A94">
        <w:rPr>
          <w:snapToGrid w:val="0"/>
        </w:rPr>
        <w:t xml:space="preserve"> (1 = 2) (2 = 1) (3,4,8,9 = 0) into </w:t>
      </w:r>
      <w:proofErr w:type="spellStart"/>
      <w:r w:rsidRPr="00587F7B">
        <w:rPr>
          <w:b/>
          <w:snapToGrid w:val="0"/>
        </w:rPr>
        <w:t>spnrd</w:t>
      </w:r>
      <w:proofErr w:type="spellEnd"/>
      <w:r w:rsidRPr="00321A94">
        <w:rPr>
          <w:snapToGrid w:val="0"/>
        </w:rPr>
        <w:t>.</w:t>
      </w:r>
    </w:p>
    <w:p w:rsidR="00587F7B" w:rsidRPr="00321A94" w:rsidRDefault="00587F7B" w:rsidP="00E34D43">
      <w:pPr>
        <w:ind w:left="720"/>
        <w:jc w:val="both"/>
        <w:rPr>
          <w:snapToGrid w:val="0"/>
        </w:rPr>
      </w:pPr>
    </w:p>
    <w:p w:rsidR="00587F7B" w:rsidRPr="00321A94" w:rsidRDefault="00587F7B" w:rsidP="00E34D43">
      <w:pPr>
        <w:ind w:left="720"/>
        <w:jc w:val="both"/>
        <w:rPr>
          <w:snapToGrid w:val="0"/>
        </w:rPr>
      </w:pPr>
      <w:r w:rsidRPr="00321A94">
        <w:rPr>
          <w:snapToGrid w:val="0"/>
        </w:rPr>
        <w:t xml:space="preserve">Compute </w:t>
      </w:r>
      <w:r w:rsidRPr="00587F7B">
        <w:rPr>
          <w:b/>
          <w:snapToGrid w:val="0"/>
        </w:rPr>
        <w:t>English</w:t>
      </w:r>
      <w:r w:rsidRPr="00321A94">
        <w:rPr>
          <w:snapToGrid w:val="0"/>
        </w:rPr>
        <w:t xml:space="preserve"> = </w:t>
      </w:r>
      <w:proofErr w:type="spellStart"/>
      <w:r w:rsidRPr="00321A94">
        <w:rPr>
          <w:snapToGrid w:val="0"/>
        </w:rPr>
        <w:t>engspk</w:t>
      </w:r>
      <w:proofErr w:type="spellEnd"/>
      <w:r w:rsidRPr="00321A94">
        <w:rPr>
          <w:snapToGrid w:val="0"/>
        </w:rPr>
        <w:t xml:space="preserve"> + </w:t>
      </w:r>
      <w:proofErr w:type="spellStart"/>
      <w:r w:rsidRPr="00321A94">
        <w:rPr>
          <w:snapToGrid w:val="0"/>
        </w:rPr>
        <w:t>engrd</w:t>
      </w:r>
      <w:proofErr w:type="spellEnd"/>
      <w:r w:rsidRPr="00321A94">
        <w:rPr>
          <w:snapToGrid w:val="0"/>
        </w:rPr>
        <w:t>.</w:t>
      </w:r>
      <w:r>
        <w:rPr>
          <w:snapToGrid w:val="0"/>
        </w:rPr>
        <w:tab/>
        <w:t>(range of scores 0-4)</w:t>
      </w:r>
    </w:p>
    <w:p w:rsidR="00587F7B" w:rsidRPr="00321A94" w:rsidRDefault="00587F7B" w:rsidP="00E34D43">
      <w:pPr>
        <w:ind w:left="720"/>
        <w:jc w:val="both"/>
        <w:rPr>
          <w:snapToGrid w:val="0"/>
        </w:rPr>
      </w:pPr>
      <w:r w:rsidRPr="00321A94">
        <w:rPr>
          <w:snapToGrid w:val="0"/>
        </w:rPr>
        <w:t xml:space="preserve">Compute </w:t>
      </w:r>
      <w:r w:rsidRPr="00587F7B">
        <w:rPr>
          <w:b/>
          <w:snapToGrid w:val="0"/>
        </w:rPr>
        <w:t>Spanish</w:t>
      </w:r>
      <w:r w:rsidRPr="00321A94">
        <w:rPr>
          <w:snapToGrid w:val="0"/>
        </w:rPr>
        <w:t xml:space="preserve"> = </w:t>
      </w:r>
      <w:proofErr w:type="spellStart"/>
      <w:r w:rsidRPr="00321A94">
        <w:rPr>
          <w:snapToGrid w:val="0"/>
        </w:rPr>
        <w:t>spnspk</w:t>
      </w:r>
      <w:proofErr w:type="spellEnd"/>
      <w:r w:rsidRPr="00321A94">
        <w:rPr>
          <w:snapToGrid w:val="0"/>
        </w:rPr>
        <w:t xml:space="preserve"> + </w:t>
      </w:r>
      <w:proofErr w:type="spellStart"/>
      <w:r w:rsidRPr="00321A94">
        <w:rPr>
          <w:snapToGrid w:val="0"/>
        </w:rPr>
        <w:t>spnrd</w:t>
      </w:r>
      <w:proofErr w:type="spellEnd"/>
      <w:r w:rsidRPr="00321A94">
        <w:rPr>
          <w:snapToGrid w:val="0"/>
        </w:rPr>
        <w:t>.</w:t>
      </w:r>
      <w:r>
        <w:rPr>
          <w:snapToGrid w:val="0"/>
        </w:rPr>
        <w:tab/>
        <w:t>(range of scores 0-4)</w:t>
      </w:r>
    </w:p>
    <w:p w:rsidR="00587F7B" w:rsidRDefault="00587F7B" w:rsidP="00E34D43">
      <w:pPr>
        <w:ind w:left="720"/>
        <w:jc w:val="both"/>
        <w:rPr>
          <w:snapToGrid w:val="0"/>
        </w:rPr>
      </w:pPr>
    </w:p>
    <w:p w:rsidR="00587F7B" w:rsidRPr="00321A94" w:rsidRDefault="00587F7B" w:rsidP="00E34D43">
      <w:pPr>
        <w:ind w:left="720"/>
        <w:jc w:val="both"/>
        <w:rPr>
          <w:snapToGrid w:val="0"/>
        </w:rPr>
      </w:pPr>
      <w:r>
        <w:rPr>
          <w:snapToGrid w:val="0"/>
        </w:rPr>
        <w:t xml:space="preserve">Compute </w:t>
      </w:r>
      <w:proofErr w:type="spellStart"/>
      <w:r w:rsidRPr="00587F7B">
        <w:rPr>
          <w:b/>
          <w:snapToGrid w:val="0"/>
        </w:rPr>
        <w:t>English_Spanish</w:t>
      </w:r>
      <w:proofErr w:type="spellEnd"/>
      <w:r>
        <w:rPr>
          <w:b/>
          <w:snapToGrid w:val="0"/>
        </w:rPr>
        <w:t xml:space="preserve"> </w:t>
      </w:r>
      <w:r>
        <w:rPr>
          <w:snapToGrid w:val="0"/>
        </w:rPr>
        <w:t>= English – Spanish (</w:t>
      </w:r>
      <w:smartTag w:uri="urn:schemas-microsoft-com:office:smarttags" w:element="place">
        <w:smartTag w:uri="urn:schemas-microsoft-com:office:smarttags" w:element="PlaceType">
          <w:r>
            <w:rPr>
              <w:snapToGrid w:val="0"/>
            </w:rPr>
            <w:t>Range</w:t>
          </w:r>
        </w:smartTag>
        <w:r>
          <w:rPr>
            <w:snapToGrid w:val="0"/>
          </w:rPr>
          <w:t xml:space="preserve"> of </w:t>
        </w:r>
        <w:smartTag w:uri="urn:schemas-microsoft-com:office:smarttags" w:element="PlaceName">
          <w:r>
            <w:rPr>
              <w:snapToGrid w:val="0"/>
            </w:rPr>
            <w:t>Score</w:t>
          </w:r>
          <w:r w:rsidR="00BE56C2">
            <w:rPr>
              <w:snapToGrid w:val="0"/>
            </w:rPr>
            <w:t>s</w:t>
          </w:r>
        </w:smartTag>
      </w:smartTag>
      <w:r>
        <w:rPr>
          <w:snapToGrid w:val="0"/>
        </w:rPr>
        <w:t xml:space="preserve"> -4 to 4)</w:t>
      </w:r>
    </w:p>
    <w:p w:rsidR="00587F7B" w:rsidRDefault="00587F7B" w:rsidP="00E34D43">
      <w:pPr>
        <w:pStyle w:val="EndnoteText"/>
        <w:ind w:left="720"/>
        <w:jc w:val="both"/>
      </w:pPr>
    </w:p>
    <w:p w:rsidR="00587F7B" w:rsidRPr="00321A94" w:rsidRDefault="00587F7B" w:rsidP="00E34D43">
      <w:pPr>
        <w:ind w:left="720"/>
        <w:jc w:val="both"/>
        <w:rPr>
          <w:snapToGrid w:val="0"/>
        </w:rPr>
      </w:pPr>
      <w:r w:rsidRPr="00321A94">
        <w:rPr>
          <w:snapToGrid w:val="0"/>
        </w:rPr>
        <w:t>IF (English-Spanish GE 2)</w:t>
      </w:r>
      <w:r w:rsidR="00BE56C2">
        <w:rPr>
          <w:snapToGrid w:val="0"/>
        </w:rPr>
        <w:tab/>
      </w:r>
      <w:r w:rsidRPr="00587F7B">
        <w:rPr>
          <w:b/>
          <w:snapToGrid w:val="0"/>
        </w:rPr>
        <w:t>Primary</w:t>
      </w:r>
      <w:r w:rsidR="00E34D43" w:rsidRPr="00321A94">
        <w:rPr>
          <w:snapToGrid w:val="0"/>
        </w:rPr>
        <w:t xml:space="preserve"> </w:t>
      </w:r>
      <w:r w:rsidRPr="00321A94">
        <w:rPr>
          <w:snapToGrid w:val="0"/>
        </w:rPr>
        <w:t>= 1</w:t>
      </w:r>
      <w:r w:rsidR="00BE56C2">
        <w:rPr>
          <w:snapToGrid w:val="0"/>
        </w:rPr>
        <w:tab/>
        <w:t xml:space="preserve">(or </w:t>
      </w:r>
      <w:proofErr w:type="spellStart"/>
      <w:r w:rsidR="00BE56C2" w:rsidRPr="00587F7B">
        <w:rPr>
          <w:b/>
          <w:snapToGrid w:val="0"/>
        </w:rPr>
        <w:t>English_Spanish</w:t>
      </w:r>
      <w:proofErr w:type="spellEnd"/>
      <w:r w:rsidR="00BE56C2" w:rsidRPr="00BE56C2">
        <w:rPr>
          <w:snapToGrid w:val="0"/>
        </w:rPr>
        <w:t xml:space="preserve"> </w:t>
      </w:r>
      <w:r w:rsidR="00BE56C2">
        <w:rPr>
          <w:snapToGrid w:val="0"/>
        </w:rPr>
        <w:t>&gt;=</w:t>
      </w:r>
      <w:r w:rsidR="00BE56C2" w:rsidRPr="00BE56C2">
        <w:rPr>
          <w:snapToGrid w:val="0"/>
        </w:rPr>
        <w:t xml:space="preserve"> 2</w:t>
      </w:r>
      <w:r w:rsidR="00BE56C2">
        <w:rPr>
          <w:b/>
          <w:snapToGrid w:val="0"/>
        </w:rPr>
        <w:t>)</w:t>
      </w:r>
    </w:p>
    <w:p w:rsidR="00587F7B" w:rsidRPr="00321A94" w:rsidRDefault="00587F7B" w:rsidP="00E34D43">
      <w:pPr>
        <w:ind w:left="720"/>
        <w:jc w:val="both"/>
        <w:rPr>
          <w:snapToGrid w:val="0"/>
        </w:rPr>
      </w:pPr>
      <w:r w:rsidRPr="00321A94">
        <w:rPr>
          <w:snapToGrid w:val="0"/>
        </w:rPr>
        <w:t>IF (English - Spanish =1)</w:t>
      </w:r>
      <w:r w:rsidR="00BE56C2">
        <w:rPr>
          <w:snapToGrid w:val="0"/>
        </w:rPr>
        <w:tab/>
      </w:r>
      <w:r w:rsidRPr="00587F7B">
        <w:rPr>
          <w:b/>
          <w:snapToGrid w:val="0"/>
        </w:rPr>
        <w:t>Primary</w:t>
      </w:r>
      <w:r w:rsidR="00E34D43" w:rsidRPr="00321A94">
        <w:rPr>
          <w:snapToGrid w:val="0"/>
        </w:rPr>
        <w:t xml:space="preserve"> </w:t>
      </w:r>
      <w:r w:rsidRPr="00321A94">
        <w:rPr>
          <w:snapToGrid w:val="0"/>
        </w:rPr>
        <w:t>= 2</w:t>
      </w:r>
      <w:r w:rsidR="00BE56C2">
        <w:rPr>
          <w:snapToGrid w:val="0"/>
        </w:rPr>
        <w:tab/>
        <w:t xml:space="preserve">(or </w:t>
      </w:r>
      <w:proofErr w:type="spellStart"/>
      <w:r w:rsidR="00BE56C2" w:rsidRPr="00587F7B">
        <w:rPr>
          <w:b/>
          <w:snapToGrid w:val="0"/>
        </w:rPr>
        <w:t>English_Spanish</w:t>
      </w:r>
      <w:proofErr w:type="spellEnd"/>
      <w:r w:rsidR="00BE56C2" w:rsidRPr="00BE56C2">
        <w:rPr>
          <w:snapToGrid w:val="0"/>
        </w:rPr>
        <w:t xml:space="preserve"> </w:t>
      </w:r>
      <w:r w:rsidR="00BE56C2">
        <w:rPr>
          <w:snapToGrid w:val="0"/>
        </w:rPr>
        <w:t>=</w:t>
      </w:r>
      <w:r w:rsidR="00BE56C2" w:rsidRPr="00BE56C2">
        <w:rPr>
          <w:snapToGrid w:val="0"/>
        </w:rPr>
        <w:t xml:space="preserve"> </w:t>
      </w:r>
      <w:r w:rsidR="00BE56C2">
        <w:rPr>
          <w:snapToGrid w:val="0"/>
        </w:rPr>
        <w:t>1</w:t>
      </w:r>
      <w:r w:rsidR="00BE56C2">
        <w:rPr>
          <w:b/>
          <w:snapToGrid w:val="0"/>
        </w:rPr>
        <w:t>)</w:t>
      </w:r>
    </w:p>
    <w:p w:rsidR="00587F7B" w:rsidRPr="00321A94" w:rsidRDefault="00587F7B" w:rsidP="00E34D43">
      <w:pPr>
        <w:ind w:left="720"/>
        <w:jc w:val="both"/>
        <w:rPr>
          <w:snapToGrid w:val="0"/>
        </w:rPr>
      </w:pPr>
      <w:r w:rsidRPr="00321A94">
        <w:rPr>
          <w:snapToGrid w:val="0"/>
        </w:rPr>
        <w:t>IF (Spanish - English)</w:t>
      </w:r>
      <w:r w:rsidR="00BE56C2">
        <w:rPr>
          <w:snapToGrid w:val="0"/>
        </w:rPr>
        <w:tab/>
      </w:r>
      <w:r w:rsidRPr="00587F7B">
        <w:rPr>
          <w:b/>
          <w:snapToGrid w:val="0"/>
        </w:rPr>
        <w:t>Primary</w:t>
      </w:r>
      <w:r w:rsidR="00E34D43" w:rsidRPr="00321A94">
        <w:rPr>
          <w:snapToGrid w:val="0"/>
        </w:rPr>
        <w:t xml:space="preserve"> </w:t>
      </w:r>
      <w:r w:rsidRPr="00321A94">
        <w:rPr>
          <w:snapToGrid w:val="0"/>
        </w:rPr>
        <w:t>= 2</w:t>
      </w:r>
      <w:r w:rsidR="00BE56C2">
        <w:rPr>
          <w:snapToGrid w:val="0"/>
        </w:rPr>
        <w:tab/>
        <w:t xml:space="preserve">(or </w:t>
      </w:r>
      <w:proofErr w:type="spellStart"/>
      <w:r w:rsidR="00BE56C2" w:rsidRPr="00587F7B">
        <w:rPr>
          <w:b/>
          <w:snapToGrid w:val="0"/>
        </w:rPr>
        <w:t>English_Spanish</w:t>
      </w:r>
      <w:proofErr w:type="spellEnd"/>
      <w:r w:rsidR="00BE56C2" w:rsidRPr="00BE56C2">
        <w:rPr>
          <w:snapToGrid w:val="0"/>
        </w:rPr>
        <w:t xml:space="preserve"> </w:t>
      </w:r>
      <w:r w:rsidR="00BE56C2">
        <w:rPr>
          <w:snapToGrid w:val="0"/>
        </w:rPr>
        <w:t>=</w:t>
      </w:r>
      <w:r w:rsidR="00BE56C2" w:rsidRPr="00BE56C2">
        <w:rPr>
          <w:snapToGrid w:val="0"/>
        </w:rPr>
        <w:t xml:space="preserve"> </w:t>
      </w:r>
      <w:r w:rsidR="00BE56C2">
        <w:rPr>
          <w:snapToGrid w:val="0"/>
        </w:rPr>
        <w:t>0</w:t>
      </w:r>
      <w:r w:rsidR="00BE56C2">
        <w:rPr>
          <w:b/>
          <w:snapToGrid w:val="0"/>
        </w:rPr>
        <w:t>)</w:t>
      </w:r>
    </w:p>
    <w:p w:rsidR="00587F7B" w:rsidRPr="00321A94" w:rsidRDefault="00587F7B" w:rsidP="00E34D43">
      <w:pPr>
        <w:ind w:left="720"/>
        <w:jc w:val="both"/>
        <w:rPr>
          <w:snapToGrid w:val="0"/>
        </w:rPr>
      </w:pPr>
      <w:r w:rsidRPr="00321A94">
        <w:rPr>
          <w:snapToGrid w:val="0"/>
        </w:rPr>
        <w:t>IF (Spanish - English=1)</w:t>
      </w:r>
      <w:r w:rsidR="00BE56C2">
        <w:rPr>
          <w:snapToGrid w:val="0"/>
        </w:rPr>
        <w:tab/>
      </w:r>
      <w:r w:rsidRPr="00587F7B">
        <w:rPr>
          <w:b/>
          <w:snapToGrid w:val="0"/>
        </w:rPr>
        <w:t>Primary</w:t>
      </w:r>
      <w:r w:rsidR="00E34D43" w:rsidRPr="00321A94">
        <w:rPr>
          <w:snapToGrid w:val="0"/>
        </w:rPr>
        <w:t xml:space="preserve"> </w:t>
      </w:r>
      <w:r w:rsidRPr="00321A94">
        <w:rPr>
          <w:snapToGrid w:val="0"/>
        </w:rPr>
        <w:t>= 2</w:t>
      </w:r>
      <w:r w:rsidR="00BE56C2">
        <w:rPr>
          <w:snapToGrid w:val="0"/>
        </w:rPr>
        <w:tab/>
        <w:t xml:space="preserve">(or </w:t>
      </w:r>
      <w:proofErr w:type="spellStart"/>
      <w:r w:rsidR="00BE56C2" w:rsidRPr="00587F7B">
        <w:rPr>
          <w:b/>
          <w:snapToGrid w:val="0"/>
        </w:rPr>
        <w:t>English_Spanish</w:t>
      </w:r>
      <w:proofErr w:type="spellEnd"/>
      <w:r w:rsidR="00BE56C2" w:rsidRPr="00BE56C2">
        <w:rPr>
          <w:snapToGrid w:val="0"/>
        </w:rPr>
        <w:t xml:space="preserve"> </w:t>
      </w:r>
      <w:r w:rsidR="00BE56C2">
        <w:rPr>
          <w:snapToGrid w:val="0"/>
        </w:rPr>
        <w:t>=</w:t>
      </w:r>
      <w:r w:rsidR="00BE56C2" w:rsidRPr="00BE56C2">
        <w:rPr>
          <w:snapToGrid w:val="0"/>
        </w:rPr>
        <w:t xml:space="preserve"> </w:t>
      </w:r>
      <w:r w:rsidR="00BE56C2">
        <w:rPr>
          <w:snapToGrid w:val="0"/>
        </w:rPr>
        <w:t>-1</w:t>
      </w:r>
      <w:r w:rsidR="00BE56C2">
        <w:rPr>
          <w:b/>
          <w:snapToGrid w:val="0"/>
        </w:rPr>
        <w:t>)</w:t>
      </w:r>
    </w:p>
    <w:p w:rsidR="00587F7B" w:rsidRPr="00321A94" w:rsidRDefault="00587F7B" w:rsidP="00E34D43">
      <w:pPr>
        <w:ind w:left="720"/>
        <w:jc w:val="both"/>
        <w:rPr>
          <w:snapToGrid w:val="0"/>
        </w:rPr>
      </w:pPr>
      <w:r w:rsidRPr="00321A94">
        <w:rPr>
          <w:snapToGrid w:val="0"/>
        </w:rPr>
        <w:t>IF (Spanish - English GE 2)</w:t>
      </w:r>
      <w:r w:rsidR="00BE56C2">
        <w:rPr>
          <w:snapToGrid w:val="0"/>
        </w:rPr>
        <w:tab/>
      </w:r>
      <w:r w:rsidRPr="00587F7B">
        <w:rPr>
          <w:b/>
          <w:snapToGrid w:val="0"/>
        </w:rPr>
        <w:t>Primary</w:t>
      </w:r>
      <w:r w:rsidR="00E34D43" w:rsidRPr="00321A94">
        <w:rPr>
          <w:snapToGrid w:val="0"/>
        </w:rPr>
        <w:t xml:space="preserve"> </w:t>
      </w:r>
      <w:r w:rsidRPr="00321A94">
        <w:rPr>
          <w:snapToGrid w:val="0"/>
        </w:rPr>
        <w:t>= 3</w:t>
      </w:r>
      <w:r w:rsidR="00BE56C2">
        <w:rPr>
          <w:snapToGrid w:val="0"/>
        </w:rPr>
        <w:tab/>
        <w:t xml:space="preserve">(or </w:t>
      </w:r>
      <w:proofErr w:type="spellStart"/>
      <w:r w:rsidR="00BE56C2" w:rsidRPr="00587F7B">
        <w:rPr>
          <w:b/>
          <w:snapToGrid w:val="0"/>
        </w:rPr>
        <w:t>English_Spanish</w:t>
      </w:r>
      <w:proofErr w:type="spellEnd"/>
      <w:r w:rsidR="00BE56C2" w:rsidRPr="00BE56C2">
        <w:rPr>
          <w:snapToGrid w:val="0"/>
        </w:rPr>
        <w:t xml:space="preserve"> </w:t>
      </w:r>
      <w:r w:rsidR="00BE56C2">
        <w:rPr>
          <w:snapToGrid w:val="0"/>
        </w:rPr>
        <w:t>&lt;=</w:t>
      </w:r>
      <w:r w:rsidR="00BE56C2" w:rsidRPr="00BE56C2">
        <w:rPr>
          <w:snapToGrid w:val="0"/>
        </w:rPr>
        <w:t xml:space="preserve">GE </w:t>
      </w:r>
      <w:r w:rsidR="00BE56C2">
        <w:rPr>
          <w:snapToGrid w:val="0"/>
        </w:rPr>
        <w:t>-</w:t>
      </w:r>
      <w:r w:rsidR="00BE56C2" w:rsidRPr="00BE56C2">
        <w:rPr>
          <w:snapToGrid w:val="0"/>
        </w:rPr>
        <w:t>2</w:t>
      </w:r>
      <w:r w:rsidR="00BE56C2">
        <w:rPr>
          <w:b/>
          <w:snapToGrid w:val="0"/>
        </w:rPr>
        <w:t>)</w:t>
      </w:r>
    </w:p>
    <w:p w:rsidR="00587F7B" w:rsidRPr="00321A94" w:rsidRDefault="00587F7B" w:rsidP="00587F7B">
      <w:pPr>
        <w:jc w:val="both"/>
        <w:rPr>
          <w:snapToGrid w:val="0"/>
        </w:rPr>
      </w:pPr>
    </w:p>
    <w:p w:rsidR="00587F7B" w:rsidRPr="00321A94" w:rsidRDefault="00587F7B" w:rsidP="00587F7B"/>
    <w:p w:rsidR="00587F7B" w:rsidRPr="00913417" w:rsidRDefault="00587F7B" w:rsidP="00587F7B">
      <w:pPr>
        <w:suppressAutoHyphens/>
      </w:pPr>
    </w:p>
    <w:p w:rsidR="00587F7B" w:rsidRPr="00913417" w:rsidRDefault="00587F7B" w:rsidP="00587F7B">
      <w:pPr>
        <w:suppressAutoHyphens/>
      </w:pPr>
    </w:p>
    <w:p w:rsidR="00EA0775" w:rsidRPr="0020702C" w:rsidRDefault="00587F7B" w:rsidP="00587F7B">
      <w:pPr>
        <w:suppressAutoHyphens/>
        <w:rPr>
          <w:b/>
          <w:u w:val="single"/>
        </w:rPr>
      </w:pPr>
      <w:r>
        <w:rPr>
          <w:b/>
          <w:u w:val="single"/>
        </w:rPr>
        <w:br w:type="page"/>
      </w:r>
      <w:r w:rsidR="001D7CC5">
        <w:rPr>
          <w:b/>
          <w:u w:val="single"/>
        </w:rPr>
        <w:t xml:space="preserve">IMMIGRANT </w:t>
      </w:r>
      <w:r w:rsidR="00EA0775" w:rsidRPr="0020702C">
        <w:rPr>
          <w:b/>
          <w:u w:val="single"/>
        </w:rPr>
        <w:t>CRACKDOWN</w:t>
      </w:r>
    </w:p>
    <w:p w:rsidR="00881B20" w:rsidRPr="00913417" w:rsidRDefault="00881B20" w:rsidP="00913417">
      <w:pPr>
        <w:suppressAutoHyphens/>
      </w:pPr>
    </w:p>
    <w:p w:rsidR="0020702C" w:rsidRDefault="00247909" w:rsidP="00913417">
      <w:pPr>
        <w:suppressAutoHyphens/>
        <w:ind w:left="855" w:hanging="855"/>
      </w:pPr>
      <w:r w:rsidRPr="00913417">
        <w:t>38</w:t>
      </w:r>
      <w:r w:rsidR="00881B20" w:rsidRPr="00913417">
        <w:t>.</w:t>
      </w:r>
      <w:r w:rsidR="00881B20" w:rsidRPr="00913417">
        <w:tab/>
      </w:r>
      <w:r w:rsidR="00704EC4" w:rsidRPr="00913417">
        <w:t xml:space="preserve">Thinking about the past few months, how much attention has been given to the issue of </w:t>
      </w:r>
    </w:p>
    <w:p w:rsidR="00881B20" w:rsidRPr="00913417" w:rsidRDefault="0020702C" w:rsidP="00913417">
      <w:pPr>
        <w:suppressAutoHyphens/>
        <w:ind w:left="855" w:hanging="855"/>
      </w:pPr>
      <w:r>
        <w:tab/>
      </w:r>
      <w:r w:rsidR="00704EC4" w:rsidRPr="00913417">
        <w:t xml:space="preserve">illegal immigration by local </w:t>
      </w:r>
      <w:r w:rsidR="00FB1831" w:rsidRPr="00913417">
        <w:t>officials</w:t>
      </w:r>
      <w:r w:rsidR="00704EC4" w:rsidRPr="00913417">
        <w:t xml:space="preserve"> and political leaders in your community</w:t>
      </w:r>
      <w:r w:rsidR="00881B20" w:rsidRPr="00913417">
        <w:t>?</w:t>
      </w:r>
    </w:p>
    <w:p w:rsidR="00BF10D2" w:rsidRPr="00913417" w:rsidRDefault="00BF10D2" w:rsidP="00BF10D2">
      <w:pPr>
        <w:suppressAutoHyphens/>
        <w:rPr>
          <w:rFonts w:cs="Courier New"/>
          <w:b/>
          <w:szCs w:val="24"/>
        </w:rPr>
      </w:pPr>
      <w:r w:rsidRPr="00913417">
        <w:rPr>
          <w:rFonts w:cs="Courier New"/>
          <w:b/>
          <w:szCs w:val="24"/>
        </w:rPr>
        <w:t>qn38</w:t>
      </w:r>
    </w:p>
    <w:p w:rsidR="00881B20" w:rsidRPr="00913417" w:rsidRDefault="00881B20" w:rsidP="00913417">
      <w:pPr>
        <w:suppressAutoHyphens/>
      </w:pPr>
      <w:r w:rsidRPr="00913417">
        <w:tab/>
        <w:t>1</w:t>
      </w:r>
      <w:r w:rsidRPr="00913417">
        <w:tab/>
        <w:t>A lot</w:t>
      </w:r>
    </w:p>
    <w:p w:rsidR="00881B20" w:rsidRPr="00913417" w:rsidRDefault="00881B20" w:rsidP="00913417">
      <w:pPr>
        <w:suppressAutoHyphens/>
      </w:pPr>
      <w:r w:rsidRPr="00913417">
        <w:tab/>
        <w:t>2</w:t>
      </w:r>
      <w:r w:rsidRPr="00913417">
        <w:tab/>
        <w:t>Not too much</w:t>
      </w:r>
    </w:p>
    <w:p w:rsidR="00881B20" w:rsidRPr="00913417" w:rsidRDefault="00881B20" w:rsidP="00913417">
      <w:pPr>
        <w:suppressAutoHyphens/>
      </w:pPr>
      <w:r w:rsidRPr="00913417">
        <w:tab/>
        <w:t>3</w:t>
      </w:r>
      <w:r w:rsidRPr="00913417">
        <w:tab/>
        <w:t>None at all</w:t>
      </w:r>
    </w:p>
    <w:p w:rsidR="00881B20" w:rsidRPr="00913417" w:rsidRDefault="00881B20" w:rsidP="00913417">
      <w:pPr>
        <w:suppressAutoHyphens/>
      </w:pPr>
      <w:r w:rsidRPr="00913417">
        <w:tab/>
      </w:r>
      <w:r w:rsidR="00107CE3" w:rsidRPr="00913417">
        <w:t>8</w:t>
      </w:r>
      <w:r w:rsidR="00107CE3" w:rsidRPr="00913417">
        <w:tab/>
        <w:t>Don’t know</w:t>
      </w:r>
    </w:p>
    <w:p w:rsidR="00881B20" w:rsidRPr="00913417" w:rsidRDefault="00881B20" w:rsidP="00913417">
      <w:pPr>
        <w:suppressAutoHyphens/>
      </w:pPr>
      <w:r w:rsidRPr="00913417">
        <w:tab/>
      </w:r>
      <w:r w:rsidR="00107CE3" w:rsidRPr="00913417">
        <w:t>9</w:t>
      </w:r>
      <w:r w:rsidR="00107CE3" w:rsidRPr="00913417">
        <w:tab/>
        <w:t>Refused</w:t>
      </w:r>
    </w:p>
    <w:p w:rsidR="00881B20" w:rsidRDefault="00881B20" w:rsidP="00913417">
      <w:pPr>
        <w:suppressAutoHyphens/>
        <w:ind w:left="855" w:hanging="855"/>
        <w:rPr>
          <w:b/>
          <w:sz w:val="22"/>
        </w:rPr>
      </w:pPr>
    </w:p>
    <w:p w:rsidR="001D7CC5" w:rsidRDefault="001D7CC5" w:rsidP="00913417">
      <w:pPr>
        <w:suppressAutoHyphens/>
        <w:ind w:left="855" w:hanging="855"/>
        <w:rPr>
          <w:b/>
          <w:sz w:val="22"/>
        </w:rPr>
      </w:pPr>
    </w:p>
    <w:p w:rsidR="0020702C" w:rsidRDefault="00A20F21" w:rsidP="00913417">
      <w:pPr>
        <w:suppressAutoHyphens/>
        <w:ind w:left="855" w:hanging="855"/>
      </w:pPr>
      <w:r w:rsidRPr="00913417">
        <w:t>3</w:t>
      </w:r>
      <w:r w:rsidR="00247909" w:rsidRPr="00913417">
        <w:t>9</w:t>
      </w:r>
      <w:r w:rsidR="00EA0775" w:rsidRPr="00913417">
        <w:t>.</w:t>
      </w:r>
      <w:r w:rsidR="00EA0775" w:rsidRPr="00913417">
        <w:tab/>
        <w:t xml:space="preserve">In the past </w:t>
      </w:r>
      <w:r w:rsidR="006579B0" w:rsidRPr="00913417">
        <w:t xml:space="preserve">year </w:t>
      </w:r>
      <w:r w:rsidR="00EA0775" w:rsidRPr="00913417">
        <w:t xml:space="preserve">in your local community, has the government made more efforts to </w:t>
      </w:r>
    </w:p>
    <w:p w:rsidR="0020702C" w:rsidRDefault="0020702C" w:rsidP="00913417">
      <w:pPr>
        <w:suppressAutoHyphens/>
        <w:ind w:left="855" w:hanging="855"/>
      </w:pPr>
      <w:r>
        <w:tab/>
      </w:r>
      <w:r w:rsidR="00EA0775" w:rsidRPr="00913417">
        <w:t xml:space="preserve">discourage undocumented or illegal immigration, fewer efforts, or has there been no </w:t>
      </w:r>
    </w:p>
    <w:p w:rsidR="00EA0775" w:rsidRPr="00913417" w:rsidRDefault="0020702C" w:rsidP="00913417">
      <w:pPr>
        <w:suppressAutoHyphens/>
        <w:ind w:left="855" w:hanging="855"/>
      </w:pPr>
      <w:r>
        <w:tab/>
      </w:r>
      <w:r w:rsidR="00EA0775" w:rsidRPr="00913417">
        <w:t>change?</w:t>
      </w:r>
    </w:p>
    <w:p w:rsidR="00BF10D2" w:rsidRPr="00913417" w:rsidRDefault="00BF10D2" w:rsidP="00BF10D2">
      <w:pPr>
        <w:suppressAutoHyphens/>
        <w:rPr>
          <w:rFonts w:cs="Courier New"/>
          <w:b/>
          <w:szCs w:val="24"/>
        </w:rPr>
      </w:pPr>
      <w:r w:rsidRPr="00913417">
        <w:rPr>
          <w:rFonts w:cs="Courier New"/>
          <w:b/>
          <w:szCs w:val="24"/>
        </w:rPr>
        <w:t>qn39</w:t>
      </w:r>
    </w:p>
    <w:p w:rsidR="00EA0775" w:rsidRPr="00913417" w:rsidRDefault="00EA0775" w:rsidP="00913417">
      <w:pPr>
        <w:suppressAutoHyphens/>
      </w:pPr>
      <w:r w:rsidRPr="00913417">
        <w:tab/>
        <w:t>1</w:t>
      </w:r>
      <w:r w:rsidRPr="00913417">
        <w:tab/>
        <w:t>More efforts</w:t>
      </w:r>
    </w:p>
    <w:p w:rsidR="00EA0775" w:rsidRPr="00913417" w:rsidRDefault="00EA0775" w:rsidP="00913417">
      <w:pPr>
        <w:suppressAutoHyphens/>
      </w:pPr>
      <w:r w:rsidRPr="00913417">
        <w:tab/>
        <w:t>2</w:t>
      </w:r>
      <w:r w:rsidRPr="00913417">
        <w:tab/>
        <w:t>Fewer efforts</w:t>
      </w:r>
    </w:p>
    <w:p w:rsidR="00EA0775" w:rsidRPr="00913417" w:rsidRDefault="00EA0775" w:rsidP="00913417">
      <w:pPr>
        <w:suppressAutoHyphens/>
      </w:pPr>
      <w:r w:rsidRPr="00913417">
        <w:tab/>
        <w:t>3</w:t>
      </w:r>
      <w:r w:rsidRPr="00913417">
        <w:tab/>
        <w:t>No Change</w:t>
      </w:r>
    </w:p>
    <w:p w:rsidR="00EA0775" w:rsidRPr="00913417" w:rsidRDefault="00EA0775" w:rsidP="00913417">
      <w:pPr>
        <w:suppressAutoHyphens/>
      </w:pPr>
      <w:r w:rsidRPr="00913417">
        <w:tab/>
      </w:r>
      <w:r w:rsidR="00107CE3" w:rsidRPr="00913417">
        <w:t>8</w:t>
      </w:r>
      <w:r w:rsidR="00107CE3" w:rsidRPr="00913417">
        <w:tab/>
        <w:t>Don’t know</w:t>
      </w:r>
    </w:p>
    <w:p w:rsidR="00EA0775" w:rsidRPr="00913417" w:rsidRDefault="00EA0775" w:rsidP="00913417">
      <w:pPr>
        <w:suppressAutoHyphens/>
      </w:pPr>
      <w:r w:rsidRPr="00913417">
        <w:tab/>
      </w:r>
      <w:r w:rsidR="00107CE3" w:rsidRPr="00913417">
        <w:t>9</w:t>
      </w:r>
      <w:r w:rsidR="00107CE3" w:rsidRPr="00913417">
        <w:tab/>
        <w:t>Refused</w:t>
      </w:r>
    </w:p>
    <w:p w:rsidR="006C1A8C" w:rsidRDefault="006C1A8C" w:rsidP="00913417">
      <w:pPr>
        <w:suppressAutoHyphens/>
      </w:pPr>
    </w:p>
    <w:p w:rsidR="001D7CC5" w:rsidRPr="00913417" w:rsidRDefault="001D7CC5" w:rsidP="00913417">
      <w:pPr>
        <w:suppressAutoHyphens/>
      </w:pPr>
    </w:p>
    <w:p w:rsidR="00EA0775" w:rsidRPr="00913417" w:rsidRDefault="006C1A8C" w:rsidP="00913417">
      <w:pPr>
        <w:suppressAutoHyphens/>
      </w:pPr>
      <w:r w:rsidRPr="00913417">
        <w:t xml:space="preserve">Now I have a few questions about </w:t>
      </w:r>
      <w:r w:rsidR="0027165F" w:rsidRPr="00913417">
        <w:t xml:space="preserve">the </w:t>
      </w:r>
      <w:r w:rsidRPr="00913417">
        <w:t>enforcement of immigration laws.</w:t>
      </w:r>
    </w:p>
    <w:p w:rsidR="006C1A8C" w:rsidRPr="00913417" w:rsidRDefault="006C1A8C" w:rsidP="00913417">
      <w:pPr>
        <w:suppressAutoHyphens/>
        <w:ind w:left="855" w:hanging="855"/>
      </w:pPr>
    </w:p>
    <w:p w:rsidR="0020702C" w:rsidRDefault="00247909" w:rsidP="00913417">
      <w:pPr>
        <w:suppressAutoHyphens/>
        <w:ind w:left="855" w:hanging="855"/>
      </w:pPr>
      <w:r w:rsidRPr="00913417">
        <w:t>40</w:t>
      </w:r>
      <w:r w:rsidR="006C1A8C" w:rsidRPr="00913417">
        <w:t>.</w:t>
      </w:r>
      <w:r w:rsidR="006C1A8C" w:rsidRPr="00913417">
        <w:tab/>
        <w:t xml:space="preserve">Do you approve or disapprove of workplace raids to discourage employers from hiring </w:t>
      </w:r>
    </w:p>
    <w:p w:rsidR="006C1A8C" w:rsidRPr="00913417" w:rsidRDefault="0020702C" w:rsidP="00913417">
      <w:pPr>
        <w:suppressAutoHyphens/>
        <w:ind w:left="855" w:hanging="855"/>
      </w:pPr>
      <w:r>
        <w:tab/>
      </w:r>
      <w:r w:rsidR="006C1A8C" w:rsidRPr="00913417">
        <w:t>undocumented or illegal immigrants?</w:t>
      </w:r>
    </w:p>
    <w:p w:rsidR="00BF10D2" w:rsidRPr="00913417" w:rsidRDefault="00BF10D2" w:rsidP="00BF10D2">
      <w:pPr>
        <w:suppressAutoHyphens/>
        <w:rPr>
          <w:rFonts w:cs="Courier New"/>
          <w:b/>
          <w:szCs w:val="24"/>
        </w:rPr>
      </w:pPr>
      <w:r w:rsidRPr="00913417">
        <w:rPr>
          <w:rFonts w:cs="Courier New"/>
          <w:b/>
          <w:szCs w:val="24"/>
        </w:rPr>
        <w:t>qn40</w:t>
      </w:r>
    </w:p>
    <w:p w:rsidR="006C1A8C" w:rsidRPr="00913417" w:rsidRDefault="006C1A8C" w:rsidP="00913417">
      <w:pPr>
        <w:suppressAutoHyphens/>
      </w:pPr>
      <w:r w:rsidRPr="00913417">
        <w:tab/>
        <w:t>1</w:t>
      </w:r>
      <w:r w:rsidRPr="00913417">
        <w:tab/>
        <w:t>Approve</w:t>
      </w:r>
    </w:p>
    <w:p w:rsidR="006C1A8C" w:rsidRPr="00913417" w:rsidRDefault="006C1A8C" w:rsidP="00913417">
      <w:pPr>
        <w:suppressAutoHyphens/>
      </w:pPr>
      <w:r w:rsidRPr="00913417">
        <w:tab/>
        <w:t>2</w:t>
      </w:r>
      <w:r w:rsidRPr="00913417">
        <w:tab/>
        <w:t>Disapprove</w:t>
      </w:r>
    </w:p>
    <w:p w:rsidR="006C1A8C" w:rsidRPr="00913417" w:rsidRDefault="006C1A8C" w:rsidP="00913417">
      <w:pPr>
        <w:suppressAutoHyphens/>
      </w:pPr>
      <w:r w:rsidRPr="00913417">
        <w:tab/>
      </w:r>
      <w:r w:rsidR="00107CE3" w:rsidRPr="00913417">
        <w:t>8</w:t>
      </w:r>
      <w:r w:rsidR="00107CE3" w:rsidRPr="00913417">
        <w:tab/>
        <w:t>Don’t know</w:t>
      </w:r>
    </w:p>
    <w:p w:rsidR="006C1A8C" w:rsidRDefault="006C1A8C" w:rsidP="00913417">
      <w:pPr>
        <w:suppressAutoHyphens/>
      </w:pPr>
      <w:r w:rsidRPr="00913417">
        <w:tab/>
      </w:r>
      <w:r w:rsidR="00107CE3" w:rsidRPr="00913417">
        <w:t>9</w:t>
      </w:r>
      <w:r w:rsidR="00107CE3" w:rsidRPr="00913417">
        <w:tab/>
        <w:t>Refused</w:t>
      </w:r>
    </w:p>
    <w:p w:rsidR="006C1A8C" w:rsidRDefault="006C1A8C" w:rsidP="00913417">
      <w:pPr>
        <w:suppressAutoHyphens/>
        <w:ind w:left="855" w:hanging="855"/>
      </w:pPr>
    </w:p>
    <w:p w:rsidR="001D7CC5" w:rsidRPr="00913417" w:rsidRDefault="001D7CC5" w:rsidP="00913417">
      <w:pPr>
        <w:suppressAutoHyphens/>
        <w:ind w:left="855" w:hanging="855"/>
      </w:pPr>
    </w:p>
    <w:p w:rsidR="0020702C" w:rsidRDefault="00247909" w:rsidP="00913417">
      <w:pPr>
        <w:suppressAutoHyphens/>
        <w:ind w:left="855" w:hanging="855"/>
      </w:pPr>
      <w:r w:rsidRPr="00913417">
        <w:t>41.</w:t>
      </w:r>
      <w:r w:rsidRPr="00913417">
        <w:tab/>
        <w:t xml:space="preserve">Do you approve or disapprove of states checking for immigration status before issuing </w:t>
      </w:r>
    </w:p>
    <w:p w:rsidR="00247909" w:rsidRPr="00913417" w:rsidRDefault="0020702C" w:rsidP="00913417">
      <w:pPr>
        <w:suppressAutoHyphens/>
        <w:ind w:left="855" w:hanging="855"/>
      </w:pPr>
      <w:r>
        <w:tab/>
      </w:r>
      <w:r w:rsidR="00247909" w:rsidRPr="00913417">
        <w:t xml:space="preserve">driver’s licenses? </w:t>
      </w:r>
    </w:p>
    <w:p w:rsidR="00BF10D2" w:rsidRPr="00913417" w:rsidRDefault="00BF10D2" w:rsidP="00BF10D2">
      <w:pPr>
        <w:suppressAutoHyphens/>
        <w:rPr>
          <w:rFonts w:cs="Courier New"/>
          <w:b/>
          <w:szCs w:val="24"/>
        </w:rPr>
      </w:pPr>
      <w:r w:rsidRPr="00913417">
        <w:rPr>
          <w:rFonts w:cs="Courier New"/>
          <w:b/>
          <w:szCs w:val="24"/>
        </w:rPr>
        <w:t>qn41</w:t>
      </w:r>
    </w:p>
    <w:p w:rsidR="00247909" w:rsidRPr="00913417" w:rsidRDefault="00247909" w:rsidP="00913417">
      <w:pPr>
        <w:suppressAutoHyphens/>
      </w:pPr>
      <w:r w:rsidRPr="00913417">
        <w:tab/>
        <w:t>1</w:t>
      </w:r>
      <w:r w:rsidRPr="00913417">
        <w:tab/>
        <w:t>Approve</w:t>
      </w:r>
    </w:p>
    <w:p w:rsidR="00247909" w:rsidRPr="00913417" w:rsidRDefault="00247909" w:rsidP="00913417">
      <w:pPr>
        <w:suppressAutoHyphens/>
      </w:pPr>
      <w:r w:rsidRPr="00913417">
        <w:tab/>
        <w:t>2</w:t>
      </w:r>
      <w:r w:rsidRPr="00913417">
        <w:tab/>
        <w:t>Disapprove</w:t>
      </w:r>
    </w:p>
    <w:p w:rsidR="00247909" w:rsidRPr="00913417" w:rsidRDefault="00247909" w:rsidP="00913417">
      <w:pPr>
        <w:suppressAutoHyphens/>
      </w:pPr>
      <w:r w:rsidRPr="00913417">
        <w:tab/>
      </w:r>
      <w:r w:rsidR="00107CE3" w:rsidRPr="00913417">
        <w:t>8</w:t>
      </w:r>
      <w:r w:rsidR="00107CE3" w:rsidRPr="00913417">
        <w:tab/>
        <w:t>Don’t know</w:t>
      </w:r>
    </w:p>
    <w:p w:rsidR="00247909" w:rsidRPr="00913417" w:rsidRDefault="00247909" w:rsidP="00913417">
      <w:pPr>
        <w:suppressAutoHyphens/>
      </w:pPr>
      <w:r w:rsidRPr="00913417">
        <w:tab/>
      </w:r>
      <w:r w:rsidR="00107CE3" w:rsidRPr="00913417">
        <w:t>9</w:t>
      </w:r>
      <w:r w:rsidR="00107CE3" w:rsidRPr="00913417">
        <w:tab/>
        <w:t>Refused</w:t>
      </w:r>
    </w:p>
    <w:p w:rsidR="0020702C" w:rsidRDefault="0020702C" w:rsidP="00913417">
      <w:pPr>
        <w:suppressAutoHyphens/>
        <w:ind w:left="855" w:hanging="855"/>
        <w:rPr>
          <w:b/>
          <w:sz w:val="22"/>
        </w:rPr>
      </w:pPr>
    </w:p>
    <w:p w:rsidR="0020702C" w:rsidRDefault="00AD202D" w:rsidP="00913417">
      <w:pPr>
        <w:suppressAutoHyphens/>
        <w:ind w:left="855" w:hanging="855"/>
      </w:pPr>
      <w:r w:rsidRPr="00913417">
        <w:br w:type="page"/>
      </w:r>
      <w:r w:rsidR="00247909" w:rsidRPr="00913417">
        <w:t>42</w:t>
      </w:r>
      <w:r w:rsidR="00946075" w:rsidRPr="00913417">
        <w:t>.</w:t>
      </w:r>
      <w:r w:rsidR="00946075" w:rsidRPr="00913417">
        <w:tab/>
        <w:t xml:space="preserve">Should local police take an active role in identifying undocumented or illegal </w:t>
      </w:r>
    </w:p>
    <w:p w:rsidR="00946075" w:rsidRPr="00913417" w:rsidRDefault="0020702C" w:rsidP="00913417">
      <w:pPr>
        <w:suppressAutoHyphens/>
        <w:ind w:left="855" w:hanging="855"/>
      </w:pPr>
      <w:r>
        <w:tab/>
      </w:r>
      <w:r w:rsidR="00946075" w:rsidRPr="00913417">
        <w:t>immigrants, or should enforcement be left mainly to the federal authorities?</w:t>
      </w:r>
    </w:p>
    <w:p w:rsidR="00BF10D2" w:rsidRPr="00913417" w:rsidRDefault="00BF10D2" w:rsidP="00BF10D2">
      <w:pPr>
        <w:suppressAutoHyphens/>
        <w:rPr>
          <w:rFonts w:cs="Courier New"/>
          <w:b/>
          <w:szCs w:val="24"/>
        </w:rPr>
      </w:pPr>
      <w:r w:rsidRPr="00913417">
        <w:rPr>
          <w:rFonts w:cs="Courier New"/>
          <w:b/>
          <w:szCs w:val="24"/>
        </w:rPr>
        <w:t>qn42</w:t>
      </w:r>
    </w:p>
    <w:p w:rsidR="006C1A8C" w:rsidRPr="00913417" w:rsidRDefault="00873553" w:rsidP="00913417">
      <w:pPr>
        <w:suppressAutoHyphens/>
      </w:pPr>
      <w:r w:rsidRPr="00913417">
        <w:tab/>
        <w:t>1</w:t>
      </w:r>
      <w:r w:rsidRPr="00913417">
        <w:tab/>
        <w:t>Police take active role</w:t>
      </w:r>
    </w:p>
    <w:p w:rsidR="006C1A8C" w:rsidRPr="00913417" w:rsidRDefault="006C1A8C" w:rsidP="00913417">
      <w:pPr>
        <w:suppressAutoHyphens/>
      </w:pPr>
      <w:r w:rsidRPr="00913417">
        <w:tab/>
        <w:t>2</w:t>
      </w:r>
      <w:r w:rsidRPr="00913417">
        <w:tab/>
      </w:r>
      <w:r w:rsidR="00873553" w:rsidRPr="00913417">
        <w:t>Enforcement left to federal authorities</w:t>
      </w:r>
    </w:p>
    <w:p w:rsidR="006C1A8C" w:rsidRPr="00913417" w:rsidRDefault="006C1A8C" w:rsidP="00913417">
      <w:pPr>
        <w:suppressAutoHyphens/>
      </w:pPr>
      <w:r w:rsidRPr="00913417">
        <w:tab/>
      </w:r>
      <w:r w:rsidR="00107CE3" w:rsidRPr="00913417">
        <w:t>8</w:t>
      </w:r>
      <w:r w:rsidR="00107CE3" w:rsidRPr="00913417">
        <w:tab/>
        <w:t>Don’t know</w:t>
      </w:r>
    </w:p>
    <w:p w:rsidR="006C1A8C" w:rsidRPr="00913417" w:rsidRDefault="006C1A8C" w:rsidP="00913417">
      <w:pPr>
        <w:suppressAutoHyphens/>
      </w:pPr>
      <w:r w:rsidRPr="00913417">
        <w:tab/>
      </w:r>
      <w:r w:rsidR="00107CE3" w:rsidRPr="00913417">
        <w:t>9</w:t>
      </w:r>
      <w:r w:rsidR="00107CE3" w:rsidRPr="00913417">
        <w:tab/>
        <w:t>Refused</w:t>
      </w:r>
    </w:p>
    <w:p w:rsidR="0020702C" w:rsidRDefault="0020702C" w:rsidP="00913417">
      <w:pPr>
        <w:suppressAutoHyphens/>
        <w:rPr>
          <w:b/>
          <w:sz w:val="22"/>
        </w:rPr>
      </w:pPr>
    </w:p>
    <w:p w:rsidR="001D7CC5" w:rsidRDefault="001D7CC5" w:rsidP="00913417">
      <w:pPr>
        <w:suppressAutoHyphens/>
        <w:rPr>
          <w:b/>
          <w:sz w:val="22"/>
        </w:rPr>
      </w:pPr>
    </w:p>
    <w:p w:rsidR="0020702C" w:rsidRDefault="00247909" w:rsidP="00913417">
      <w:pPr>
        <w:suppressAutoHyphens/>
        <w:ind w:left="855" w:hanging="855"/>
      </w:pPr>
      <w:r w:rsidRPr="00913417">
        <w:t>43</w:t>
      </w:r>
      <w:r w:rsidR="00EA0775" w:rsidRPr="00913417">
        <w:t>.</w:t>
      </w:r>
      <w:r w:rsidR="00EA0775" w:rsidRPr="00913417">
        <w:tab/>
        <w:t xml:space="preserve">How closely did you follow news accounts earlier this year of the debate in Congress </w:t>
      </w:r>
    </w:p>
    <w:p w:rsidR="00EA0775" w:rsidRPr="00913417" w:rsidRDefault="0020702C" w:rsidP="00913417">
      <w:pPr>
        <w:suppressAutoHyphens/>
        <w:ind w:left="855" w:hanging="855"/>
      </w:pPr>
      <w:r>
        <w:tab/>
      </w:r>
      <w:r w:rsidR="00EA0775" w:rsidRPr="00913417">
        <w:t xml:space="preserve">about illegal immigration?  </w:t>
      </w:r>
    </w:p>
    <w:p w:rsidR="00BF10D2" w:rsidRPr="00913417" w:rsidRDefault="00BF10D2" w:rsidP="00BF10D2">
      <w:pPr>
        <w:suppressAutoHyphens/>
        <w:rPr>
          <w:rFonts w:cs="Courier New"/>
          <w:b/>
          <w:szCs w:val="24"/>
        </w:rPr>
      </w:pPr>
      <w:r w:rsidRPr="00913417">
        <w:rPr>
          <w:rFonts w:cs="Courier New"/>
          <w:b/>
          <w:szCs w:val="24"/>
        </w:rPr>
        <w:t>qn43</w:t>
      </w:r>
    </w:p>
    <w:p w:rsidR="00EA0775" w:rsidRPr="00913417" w:rsidRDefault="00EA0775" w:rsidP="00913417">
      <w:pPr>
        <w:suppressAutoHyphens/>
        <w:ind w:left="855" w:hanging="855"/>
      </w:pPr>
      <w:r w:rsidRPr="00913417">
        <w:tab/>
        <w:t>1</w:t>
      </w:r>
      <w:r w:rsidRPr="00913417">
        <w:tab/>
        <w:t>Very closely</w:t>
      </w:r>
    </w:p>
    <w:p w:rsidR="00EA0775" w:rsidRPr="00913417" w:rsidRDefault="00EA0775" w:rsidP="00913417">
      <w:pPr>
        <w:suppressAutoHyphens/>
        <w:ind w:left="855" w:hanging="855"/>
      </w:pPr>
      <w:r w:rsidRPr="00913417">
        <w:tab/>
        <w:t>2</w:t>
      </w:r>
      <w:r w:rsidRPr="00913417">
        <w:tab/>
        <w:t>Somewhat closely</w:t>
      </w:r>
    </w:p>
    <w:p w:rsidR="00EA0775" w:rsidRPr="00913417" w:rsidRDefault="00EA0775" w:rsidP="00913417">
      <w:pPr>
        <w:suppressAutoHyphens/>
        <w:ind w:left="855" w:hanging="855"/>
      </w:pPr>
      <w:r w:rsidRPr="00913417">
        <w:tab/>
        <w:t>3</w:t>
      </w:r>
      <w:r w:rsidRPr="00913417">
        <w:tab/>
        <w:t>Not too closely</w:t>
      </w:r>
    </w:p>
    <w:p w:rsidR="00EA0775" w:rsidRPr="00913417" w:rsidRDefault="00EA0775" w:rsidP="00913417">
      <w:pPr>
        <w:suppressAutoHyphens/>
        <w:ind w:left="855" w:hanging="855"/>
      </w:pPr>
      <w:r w:rsidRPr="00913417">
        <w:tab/>
        <w:t>4</w:t>
      </w:r>
      <w:r w:rsidRPr="00913417">
        <w:tab/>
        <w:t>Not at all</w:t>
      </w:r>
    </w:p>
    <w:p w:rsidR="00EA0775" w:rsidRPr="00913417" w:rsidRDefault="00EA0775" w:rsidP="00913417">
      <w:pPr>
        <w:suppressAutoHyphens/>
      </w:pPr>
      <w:r w:rsidRPr="00913417">
        <w:tab/>
      </w:r>
      <w:r w:rsidR="00107CE3" w:rsidRPr="00913417">
        <w:t>8</w:t>
      </w:r>
      <w:r w:rsidR="00107CE3" w:rsidRPr="00913417">
        <w:tab/>
        <w:t>Don’t know</w:t>
      </w:r>
    </w:p>
    <w:p w:rsidR="00EA0775" w:rsidRDefault="00EA0775" w:rsidP="00913417">
      <w:pPr>
        <w:suppressAutoHyphens/>
      </w:pPr>
      <w:r w:rsidRPr="00913417">
        <w:tab/>
      </w:r>
      <w:r w:rsidR="00107CE3" w:rsidRPr="00913417">
        <w:t>9</w:t>
      </w:r>
      <w:r w:rsidR="00107CE3" w:rsidRPr="00913417">
        <w:tab/>
        <w:t>Refused</w:t>
      </w:r>
    </w:p>
    <w:p w:rsidR="00EA0775" w:rsidRDefault="00EA0775" w:rsidP="00913417">
      <w:pPr>
        <w:suppressAutoHyphens/>
        <w:ind w:left="855" w:hanging="855"/>
      </w:pPr>
    </w:p>
    <w:p w:rsidR="001D7CC5" w:rsidRPr="00913417" w:rsidRDefault="001D7CC5" w:rsidP="00913417">
      <w:pPr>
        <w:suppressAutoHyphens/>
        <w:ind w:left="855" w:hanging="855"/>
      </w:pPr>
    </w:p>
    <w:p w:rsidR="0020702C" w:rsidRDefault="004A4ADD" w:rsidP="00913417">
      <w:pPr>
        <w:suppressAutoHyphens/>
        <w:ind w:left="855" w:hanging="855"/>
      </w:pPr>
      <w:r w:rsidRPr="00913417">
        <w:t>4</w:t>
      </w:r>
      <w:r w:rsidR="00247909" w:rsidRPr="00913417">
        <w:t>4</w:t>
      </w:r>
      <w:r w:rsidR="00EA0775" w:rsidRPr="00913417">
        <w:t>.</w:t>
      </w:r>
      <w:r w:rsidR="00EA0775" w:rsidRPr="00913417">
        <w:tab/>
        <w:t xml:space="preserve">Do you think that the debate over immigration policy and the failure of Congress to </w:t>
      </w:r>
    </w:p>
    <w:p w:rsidR="0020702C" w:rsidRDefault="0020702C" w:rsidP="00913417">
      <w:pPr>
        <w:suppressAutoHyphens/>
        <w:ind w:left="855" w:hanging="855"/>
      </w:pPr>
      <w:r>
        <w:tab/>
      </w:r>
      <w:r w:rsidR="00EA0775" w:rsidRPr="00913417">
        <w:t xml:space="preserve">enact an immigration reform bill have made life more difficult for (Hispanics/Latinos) </w:t>
      </w:r>
    </w:p>
    <w:p w:rsidR="00EA0775" w:rsidRPr="00913417" w:rsidRDefault="0020702C" w:rsidP="00913417">
      <w:pPr>
        <w:suppressAutoHyphens/>
        <w:ind w:left="855" w:hanging="855"/>
      </w:pPr>
      <w:r>
        <w:tab/>
      </w:r>
      <w:r w:rsidR="00EA0775" w:rsidRPr="00913417">
        <w:t>living in this country, less difficult, or hasn’t it had an effect?</w:t>
      </w:r>
    </w:p>
    <w:p w:rsidR="00BF10D2" w:rsidRPr="00913417" w:rsidRDefault="00BF10D2" w:rsidP="00BF10D2">
      <w:pPr>
        <w:suppressAutoHyphens/>
        <w:rPr>
          <w:rFonts w:cs="Courier New"/>
          <w:b/>
          <w:szCs w:val="24"/>
        </w:rPr>
      </w:pPr>
      <w:r w:rsidRPr="00913417">
        <w:rPr>
          <w:rFonts w:cs="Courier New"/>
          <w:b/>
          <w:szCs w:val="24"/>
        </w:rPr>
        <w:t>qn44</w:t>
      </w:r>
    </w:p>
    <w:p w:rsidR="00EA0775" w:rsidRPr="00913417" w:rsidRDefault="00EA0775" w:rsidP="00913417">
      <w:pPr>
        <w:suppressAutoHyphens/>
      </w:pPr>
      <w:r w:rsidRPr="00913417">
        <w:tab/>
        <w:t>1</w:t>
      </w:r>
      <w:r w:rsidRPr="00913417">
        <w:tab/>
        <w:t>More difficult</w:t>
      </w:r>
    </w:p>
    <w:p w:rsidR="00EA0775" w:rsidRPr="00913417" w:rsidRDefault="00EA0775" w:rsidP="00913417">
      <w:pPr>
        <w:suppressAutoHyphens/>
      </w:pPr>
      <w:r w:rsidRPr="00913417">
        <w:tab/>
        <w:t>2</w:t>
      </w:r>
      <w:r w:rsidRPr="00913417">
        <w:tab/>
        <w:t>Less difficult</w:t>
      </w:r>
    </w:p>
    <w:p w:rsidR="00EA0775" w:rsidRPr="00913417" w:rsidRDefault="00EA0775" w:rsidP="00913417">
      <w:pPr>
        <w:suppressAutoHyphens/>
      </w:pPr>
      <w:r w:rsidRPr="00913417">
        <w:tab/>
        <w:t>3</w:t>
      </w:r>
      <w:r w:rsidRPr="00913417">
        <w:tab/>
        <w:t>No effect</w:t>
      </w:r>
    </w:p>
    <w:p w:rsidR="00EA0775" w:rsidRPr="00913417" w:rsidRDefault="00EA0775" w:rsidP="00913417">
      <w:pPr>
        <w:suppressAutoHyphens/>
      </w:pPr>
      <w:r w:rsidRPr="00913417">
        <w:tab/>
      </w:r>
      <w:r w:rsidR="00107CE3" w:rsidRPr="00913417">
        <w:t>8</w:t>
      </w:r>
      <w:r w:rsidR="00107CE3" w:rsidRPr="00913417">
        <w:tab/>
        <w:t>Don’t know</w:t>
      </w:r>
    </w:p>
    <w:p w:rsidR="00EA0775" w:rsidRPr="00913417" w:rsidRDefault="00EA0775" w:rsidP="00913417">
      <w:pPr>
        <w:suppressAutoHyphens/>
      </w:pPr>
      <w:r w:rsidRPr="00913417">
        <w:tab/>
      </w:r>
      <w:r w:rsidR="00107CE3" w:rsidRPr="00913417">
        <w:t>9</w:t>
      </w:r>
      <w:r w:rsidR="00107CE3" w:rsidRPr="00913417">
        <w:tab/>
        <w:t>Refused</w:t>
      </w:r>
    </w:p>
    <w:p w:rsidR="00D3389A" w:rsidRDefault="00D3389A" w:rsidP="00913417">
      <w:pPr>
        <w:suppressAutoHyphens/>
      </w:pPr>
    </w:p>
    <w:p w:rsidR="001D7CC5" w:rsidRPr="00913417" w:rsidRDefault="001D7CC5" w:rsidP="00913417">
      <w:pPr>
        <w:suppressAutoHyphens/>
      </w:pPr>
    </w:p>
    <w:p w:rsidR="00EA0775" w:rsidRPr="00913417" w:rsidRDefault="00D3389A" w:rsidP="00913417">
      <w:pPr>
        <w:suppressAutoHyphens/>
      </w:pPr>
      <w:r w:rsidRPr="00913417">
        <w:t>N</w:t>
      </w:r>
      <w:r w:rsidR="00704EC4" w:rsidRPr="00913417">
        <w:t>ow I'd like to ask you about your experiences over the past few months in regards to immigration policy.</w:t>
      </w:r>
    </w:p>
    <w:p w:rsidR="00EA0775" w:rsidRPr="00913417" w:rsidRDefault="00EA0775" w:rsidP="00913417">
      <w:pPr>
        <w:suppressAutoHyphens/>
      </w:pPr>
    </w:p>
    <w:p w:rsidR="0020702C" w:rsidRDefault="004A4ADD" w:rsidP="00913417">
      <w:pPr>
        <w:suppressAutoHyphens/>
        <w:ind w:left="855" w:hanging="855"/>
      </w:pPr>
      <w:r w:rsidRPr="00913417">
        <w:t>4</w:t>
      </w:r>
      <w:r w:rsidR="00247909" w:rsidRPr="00913417">
        <w:t>5</w:t>
      </w:r>
      <w:r w:rsidR="00EA0775" w:rsidRPr="00913417">
        <w:t>.</w:t>
      </w:r>
      <w:r w:rsidR="00EA0775" w:rsidRPr="00913417">
        <w:tab/>
        <w:t xml:space="preserve">Regardless of your immigration or citizenship status, as a result of increased public </w:t>
      </w:r>
    </w:p>
    <w:p w:rsidR="00EA0775" w:rsidRPr="00913417" w:rsidRDefault="0020702C" w:rsidP="00913417">
      <w:pPr>
        <w:suppressAutoHyphens/>
        <w:ind w:left="855" w:hanging="855"/>
      </w:pPr>
      <w:r>
        <w:tab/>
      </w:r>
      <w:r w:rsidR="00EA0775" w:rsidRPr="00913417">
        <w:t>a</w:t>
      </w:r>
      <w:r w:rsidR="00A03038" w:rsidRPr="00913417">
        <w:t>ttention to immigration issues (INSERT ITEM)?</w:t>
      </w:r>
    </w:p>
    <w:p w:rsidR="00EA0775" w:rsidRPr="00913417" w:rsidRDefault="00EA0775" w:rsidP="00913417">
      <w:pPr>
        <w:suppressAutoHyphens/>
        <w:ind w:left="855" w:hanging="855"/>
      </w:pPr>
    </w:p>
    <w:p w:rsidR="00A03038" w:rsidRPr="00913417" w:rsidRDefault="00A03038" w:rsidP="00913417">
      <w:pPr>
        <w:suppressAutoHyphens/>
        <w:ind w:left="855" w:hanging="855"/>
      </w:pPr>
      <w:r w:rsidRPr="00913417">
        <w:tab/>
        <w:t>1</w:t>
      </w:r>
      <w:r w:rsidRPr="00913417">
        <w:tab/>
        <w:t>More</w:t>
      </w:r>
    </w:p>
    <w:p w:rsidR="00A03038" w:rsidRPr="00913417" w:rsidRDefault="00A03038" w:rsidP="00913417">
      <w:pPr>
        <w:suppressAutoHyphens/>
        <w:ind w:left="855" w:hanging="855"/>
      </w:pPr>
      <w:r w:rsidRPr="00913417">
        <w:tab/>
        <w:t>2</w:t>
      </w:r>
      <w:r w:rsidRPr="00913417">
        <w:tab/>
        <w:t>About the same</w:t>
      </w:r>
    </w:p>
    <w:p w:rsidR="00A03038" w:rsidRPr="00913417" w:rsidRDefault="00A03038" w:rsidP="00913417">
      <w:pPr>
        <w:suppressAutoHyphens/>
        <w:ind w:left="855" w:hanging="855"/>
      </w:pPr>
      <w:r w:rsidRPr="00913417">
        <w:tab/>
        <w:t>3</w:t>
      </w:r>
      <w:r w:rsidRPr="00913417">
        <w:tab/>
        <w:t>N</w:t>
      </w:r>
      <w:r w:rsidR="00881B20" w:rsidRPr="00913417">
        <w:t>ot applicable</w:t>
      </w:r>
    </w:p>
    <w:p w:rsidR="00A03038" w:rsidRPr="00913417" w:rsidRDefault="00A03038" w:rsidP="00913417">
      <w:pPr>
        <w:suppressAutoHyphens/>
      </w:pPr>
      <w:r w:rsidRPr="00913417">
        <w:tab/>
      </w:r>
      <w:r w:rsidR="00107CE3" w:rsidRPr="00913417">
        <w:t>8</w:t>
      </w:r>
      <w:r w:rsidR="00107CE3" w:rsidRPr="00913417">
        <w:tab/>
        <w:t>Don’t know</w:t>
      </w:r>
    </w:p>
    <w:p w:rsidR="00A03038" w:rsidRPr="00913417" w:rsidRDefault="00A03038" w:rsidP="00913417">
      <w:pPr>
        <w:suppressAutoHyphens/>
      </w:pPr>
      <w:r w:rsidRPr="00913417">
        <w:tab/>
      </w:r>
      <w:r w:rsidR="00107CE3" w:rsidRPr="00913417">
        <w:t>9</w:t>
      </w:r>
      <w:r w:rsidR="00107CE3" w:rsidRPr="00913417">
        <w:tab/>
        <w:t>Refused</w:t>
      </w:r>
    </w:p>
    <w:p w:rsidR="00BF10D2" w:rsidRPr="00913417" w:rsidRDefault="00BF10D2" w:rsidP="00BF10D2">
      <w:pPr>
        <w:suppressAutoHyphens/>
        <w:rPr>
          <w:rFonts w:cs="Courier New"/>
          <w:b/>
          <w:szCs w:val="24"/>
        </w:rPr>
      </w:pPr>
    </w:p>
    <w:p w:rsidR="00107CE3" w:rsidRPr="00913417" w:rsidRDefault="00BF10D2" w:rsidP="00913417">
      <w:pPr>
        <w:suppressAutoHyphens/>
      </w:pPr>
      <w:r w:rsidRPr="00913417">
        <w:rPr>
          <w:rFonts w:cs="Courier New"/>
          <w:b/>
          <w:szCs w:val="24"/>
        </w:rPr>
        <w:t>qn45a</w:t>
      </w:r>
      <w:r w:rsidR="00A03038" w:rsidRPr="00913417">
        <w:tab/>
      </w:r>
      <w:r w:rsidR="00EA0775" w:rsidRPr="00913417">
        <w:t>a.</w:t>
      </w:r>
      <w:r w:rsidR="00A03038" w:rsidRPr="00913417">
        <w:tab/>
      </w:r>
      <w:r w:rsidR="00EA0775" w:rsidRPr="00913417">
        <w:t xml:space="preserve">Have you had more trouble getting or keeping a job, OR </w:t>
      </w:r>
    </w:p>
    <w:p w:rsidR="00EA0775" w:rsidRPr="00913417" w:rsidRDefault="00107CE3" w:rsidP="00913417">
      <w:pPr>
        <w:suppressAutoHyphens/>
      </w:pPr>
      <w:r w:rsidRPr="00913417">
        <w:tab/>
      </w:r>
      <w:r w:rsidRPr="00913417">
        <w:tab/>
      </w:r>
      <w:r w:rsidR="00EA0775" w:rsidRPr="00913417">
        <w:t>has it been about the same?</w:t>
      </w:r>
    </w:p>
    <w:p w:rsidR="0020702C" w:rsidRDefault="00BF10D2" w:rsidP="00913417">
      <w:pPr>
        <w:suppressAutoHyphens/>
        <w:ind w:left="855" w:hanging="855"/>
      </w:pPr>
      <w:r w:rsidRPr="00913417">
        <w:rPr>
          <w:rFonts w:cs="Courier New"/>
          <w:b/>
          <w:szCs w:val="24"/>
        </w:rPr>
        <w:t>qn45</w:t>
      </w:r>
      <w:r>
        <w:rPr>
          <w:rFonts w:cs="Courier New"/>
          <w:b/>
          <w:szCs w:val="24"/>
        </w:rPr>
        <w:t>b</w:t>
      </w:r>
      <w:r w:rsidR="00A03038" w:rsidRPr="00913417">
        <w:tab/>
        <w:t>b.</w:t>
      </w:r>
      <w:r w:rsidR="00A03038" w:rsidRPr="00913417">
        <w:tab/>
      </w:r>
      <w:r w:rsidR="00EA0775" w:rsidRPr="00913417">
        <w:t xml:space="preserve">Have you been asked for documents to prove your immigration status more </w:t>
      </w:r>
    </w:p>
    <w:p w:rsidR="00EA0775" w:rsidRPr="00913417" w:rsidRDefault="0020702C" w:rsidP="00913417">
      <w:pPr>
        <w:suppressAutoHyphens/>
        <w:ind w:left="855" w:hanging="855"/>
      </w:pPr>
      <w:r>
        <w:rPr>
          <w:b/>
        </w:rPr>
        <w:tab/>
      </w:r>
      <w:r>
        <w:rPr>
          <w:b/>
        </w:rPr>
        <w:tab/>
      </w:r>
      <w:r w:rsidR="00EA0775" w:rsidRPr="00913417">
        <w:t>often than in the past, OR has it been about the same?</w:t>
      </w:r>
    </w:p>
    <w:p w:rsidR="00107CE3" w:rsidRPr="00913417" w:rsidRDefault="00BF10D2" w:rsidP="00913417">
      <w:pPr>
        <w:suppressAutoHyphens/>
      </w:pPr>
      <w:r w:rsidRPr="00913417">
        <w:rPr>
          <w:rFonts w:cs="Courier New"/>
          <w:b/>
          <w:szCs w:val="24"/>
        </w:rPr>
        <w:t>qn45</w:t>
      </w:r>
      <w:r>
        <w:rPr>
          <w:rFonts w:cs="Courier New"/>
          <w:b/>
          <w:szCs w:val="24"/>
        </w:rPr>
        <w:t>c</w:t>
      </w:r>
      <w:r w:rsidR="00A03038" w:rsidRPr="00913417">
        <w:tab/>
        <w:t>c.</w:t>
      </w:r>
      <w:r w:rsidR="00A03038" w:rsidRPr="00913417">
        <w:tab/>
      </w:r>
      <w:r w:rsidR="00EA0775" w:rsidRPr="00913417">
        <w:t xml:space="preserve">Have you had more difficulty finding or keeping housing, OR </w:t>
      </w:r>
    </w:p>
    <w:p w:rsidR="00EA0775" w:rsidRDefault="0020702C" w:rsidP="00913417">
      <w:pPr>
        <w:suppressAutoHyphens/>
      </w:pPr>
      <w:r>
        <w:tab/>
      </w:r>
      <w:r>
        <w:tab/>
      </w:r>
      <w:r w:rsidR="00EA0775" w:rsidRPr="00913417">
        <w:t>has it been about the same</w:t>
      </w:r>
    </w:p>
    <w:p w:rsidR="0020702C" w:rsidRDefault="0020702C" w:rsidP="00913417">
      <w:pPr>
        <w:suppressAutoHyphens/>
      </w:pPr>
    </w:p>
    <w:p w:rsidR="0020702C" w:rsidRDefault="00247909" w:rsidP="0020702C">
      <w:pPr>
        <w:suppressAutoHyphens/>
      </w:pPr>
      <w:r w:rsidRPr="00913417">
        <w:t>46</w:t>
      </w:r>
      <w:r w:rsidR="00A03038" w:rsidRPr="00913417">
        <w:t>.</w:t>
      </w:r>
      <w:r w:rsidR="00A03038" w:rsidRPr="00913417">
        <w:tab/>
      </w:r>
      <w:r w:rsidR="00EA0775" w:rsidRPr="00913417">
        <w:t xml:space="preserve">Regardless of your immigration or citizenship status, as a result of increased public </w:t>
      </w:r>
    </w:p>
    <w:p w:rsidR="00EA0775" w:rsidRPr="00913417" w:rsidRDefault="0020702C" w:rsidP="0020702C">
      <w:pPr>
        <w:suppressAutoHyphens/>
      </w:pPr>
      <w:r>
        <w:tab/>
      </w:r>
      <w:r w:rsidR="00EA0775" w:rsidRPr="00913417">
        <w:t>attention to immigration issues</w:t>
      </w:r>
      <w:r w:rsidR="00A03038" w:rsidRPr="00913417">
        <w:t xml:space="preserve"> (READ ITEMS)?</w:t>
      </w:r>
    </w:p>
    <w:p w:rsidR="00A03038" w:rsidRPr="00913417" w:rsidRDefault="00A03038" w:rsidP="00913417">
      <w:pPr>
        <w:suppressAutoHyphens/>
        <w:ind w:left="855" w:hanging="855"/>
      </w:pPr>
    </w:p>
    <w:p w:rsidR="00A03038" w:rsidRPr="00913417" w:rsidRDefault="00A03038" w:rsidP="00913417">
      <w:pPr>
        <w:suppressAutoHyphens/>
        <w:ind w:left="855" w:hanging="855"/>
      </w:pPr>
      <w:r w:rsidRPr="00913417">
        <w:tab/>
        <w:t>1</w:t>
      </w:r>
      <w:r w:rsidRPr="00913417">
        <w:tab/>
        <w:t>More likely</w:t>
      </w:r>
    </w:p>
    <w:p w:rsidR="00A03038" w:rsidRPr="00913417" w:rsidRDefault="00A03038" w:rsidP="00913417">
      <w:pPr>
        <w:suppressAutoHyphens/>
        <w:ind w:left="855" w:hanging="855"/>
      </w:pPr>
      <w:r w:rsidRPr="00913417">
        <w:tab/>
        <w:t>2</w:t>
      </w:r>
      <w:r w:rsidRPr="00913417">
        <w:tab/>
        <w:t>Less likely</w:t>
      </w:r>
    </w:p>
    <w:p w:rsidR="00A03038" w:rsidRPr="00913417" w:rsidRDefault="00A03038" w:rsidP="00913417">
      <w:pPr>
        <w:suppressAutoHyphens/>
        <w:ind w:left="855" w:hanging="855"/>
      </w:pPr>
      <w:r w:rsidRPr="00913417">
        <w:tab/>
        <w:t>3</w:t>
      </w:r>
      <w:r w:rsidRPr="00913417">
        <w:tab/>
        <w:t>No difference</w:t>
      </w:r>
    </w:p>
    <w:p w:rsidR="00A03038" w:rsidRPr="00913417" w:rsidRDefault="00A03038" w:rsidP="00913417">
      <w:pPr>
        <w:suppressAutoHyphens/>
        <w:ind w:left="855" w:hanging="855"/>
      </w:pPr>
      <w:r w:rsidRPr="00913417">
        <w:tab/>
        <w:t>4</w:t>
      </w:r>
      <w:r w:rsidRPr="00913417">
        <w:tab/>
        <w:t>Not applicable (never travel, never used services)</w:t>
      </w:r>
    </w:p>
    <w:p w:rsidR="00A03038" w:rsidRPr="00913417" w:rsidRDefault="00A03038" w:rsidP="00913417">
      <w:pPr>
        <w:suppressAutoHyphens/>
      </w:pPr>
      <w:r w:rsidRPr="00913417">
        <w:tab/>
      </w:r>
      <w:r w:rsidR="00107CE3" w:rsidRPr="00913417">
        <w:t>8</w:t>
      </w:r>
      <w:r w:rsidR="00107CE3" w:rsidRPr="00913417">
        <w:tab/>
        <w:t>Don’t know</w:t>
      </w:r>
    </w:p>
    <w:p w:rsidR="00A03038" w:rsidRPr="00913417" w:rsidRDefault="00A03038" w:rsidP="00913417">
      <w:pPr>
        <w:suppressAutoHyphens/>
      </w:pPr>
      <w:r w:rsidRPr="00913417">
        <w:tab/>
      </w:r>
      <w:r w:rsidR="00107CE3" w:rsidRPr="00913417">
        <w:t>9</w:t>
      </w:r>
      <w:r w:rsidR="00107CE3" w:rsidRPr="00913417">
        <w:tab/>
        <w:t>Refused</w:t>
      </w:r>
    </w:p>
    <w:p w:rsidR="00BF10D2" w:rsidRPr="00913417" w:rsidRDefault="00BF10D2" w:rsidP="00BF10D2">
      <w:pPr>
        <w:suppressAutoHyphens/>
        <w:rPr>
          <w:rFonts w:cs="Courier New"/>
          <w:b/>
          <w:szCs w:val="24"/>
        </w:rPr>
      </w:pPr>
    </w:p>
    <w:p w:rsidR="0020702C" w:rsidRDefault="00BF10D2" w:rsidP="00913417">
      <w:pPr>
        <w:suppressAutoHyphens/>
        <w:ind w:left="855" w:hanging="855"/>
      </w:pPr>
      <w:r w:rsidRPr="00913417">
        <w:rPr>
          <w:rFonts w:cs="Courier New"/>
          <w:b/>
          <w:szCs w:val="24"/>
        </w:rPr>
        <w:t>qn46a</w:t>
      </w:r>
      <w:r w:rsidR="00A03038" w:rsidRPr="00913417">
        <w:tab/>
        <w:t>a.</w:t>
      </w:r>
      <w:r w:rsidR="00A03038" w:rsidRPr="00913417">
        <w:tab/>
      </w:r>
      <w:r w:rsidR="00EA0775" w:rsidRPr="00913417">
        <w:t xml:space="preserve">Are you more likely to travel outside the </w:t>
      </w:r>
      <w:smartTag w:uri="urn:schemas-microsoft-com:office:smarttags" w:element="country-region">
        <w:smartTag w:uri="urn:schemas-microsoft-com:office:smarttags" w:element="place">
          <w:r w:rsidR="00EA0775" w:rsidRPr="00913417">
            <w:t>U.S.</w:t>
          </w:r>
        </w:smartTag>
      </w:smartTag>
      <w:r w:rsidR="00EA0775" w:rsidRPr="00913417">
        <w:t xml:space="preserve">, less likely to travel outside the </w:t>
      </w:r>
    </w:p>
    <w:p w:rsidR="00EA0775" w:rsidRPr="00913417" w:rsidRDefault="0020702C" w:rsidP="00913417">
      <w:pPr>
        <w:suppressAutoHyphens/>
        <w:ind w:left="855" w:hanging="855"/>
      </w:pPr>
      <w:r>
        <w:rPr>
          <w:b/>
        </w:rPr>
        <w:tab/>
      </w:r>
      <w:r>
        <w:rPr>
          <w:b/>
        </w:rPr>
        <w:tab/>
      </w:r>
      <w:smartTag w:uri="urn:schemas-microsoft-com:office:smarttags" w:element="place">
        <w:smartTag w:uri="urn:schemas-microsoft-com:office:smarttags" w:element="country-region">
          <w:r w:rsidR="00EA0775" w:rsidRPr="00913417">
            <w:t>U.S.</w:t>
          </w:r>
        </w:smartTag>
      </w:smartTag>
      <w:r w:rsidR="00EA0775" w:rsidRPr="00913417">
        <w:t>, or hasn’t it made any difference?</w:t>
      </w:r>
    </w:p>
    <w:p w:rsidR="00672625" w:rsidRPr="00913417" w:rsidRDefault="00BF10D2" w:rsidP="00913417">
      <w:pPr>
        <w:suppressAutoHyphens/>
        <w:ind w:left="855" w:hanging="855"/>
      </w:pPr>
      <w:r w:rsidRPr="00913417">
        <w:rPr>
          <w:rFonts w:cs="Courier New"/>
          <w:b/>
          <w:szCs w:val="24"/>
        </w:rPr>
        <w:t>qn46b</w:t>
      </w:r>
      <w:r w:rsidR="00A03038" w:rsidRPr="00913417">
        <w:tab/>
        <w:t>b.</w:t>
      </w:r>
      <w:r w:rsidR="00A03038" w:rsidRPr="00913417">
        <w:tab/>
      </w:r>
      <w:r w:rsidR="00EA0775" w:rsidRPr="00913417">
        <w:t xml:space="preserve">Are you more likely to use government services, less likely to use government </w:t>
      </w:r>
    </w:p>
    <w:p w:rsidR="00EA0775" w:rsidRPr="00913417" w:rsidRDefault="00672625" w:rsidP="00913417">
      <w:pPr>
        <w:suppressAutoHyphens/>
        <w:ind w:left="855" w:hanging="855"/>
      </w:pPr>
      <w:r w:rsidRPr="00913417">
        <w:rPr>
          <w:b/>
        </w:rPr>
        <w:tab/>
      </w:r>
      <w:r w:rsidRPr="00913417">
        <w:rPr>
          <w:b/>
        </w:rPr>
        <w:tab/>
      </w:r>
      <w:r w:rsidR="00EA0775" w:rsidRPr="00913417">
        <w:t>services, or hasn’t it made any difference?</w:t>
      </w:r>
    </w:p>
    <w:p w:rsidR="0020702C" w:rsidRDefault="0020702C" w:rsidP="00913417">
      <w:pPr>
        <w:suppressAutoHyphens/>
        <w:rPr>
          <w:b/>
        </w:rPr>
      </w:pPr>
    </w:p>
    <w:p w:rsidR="00691418" w:rsidRPr="0020702C" w:rsidRDefault="0020702C" w:rsidP="00913417">
      <w:pPr>
        <w:suppressAutoHyphens/>
        <w:rPr>
          <w:u w:val="single"/>
        </w:rPr>
      </w:pPr>
      <w:r w:rsidRPr="00913417">
        <w:br w:type="page"/>
      </w:r>
      <w:r w:rsidR="00881B20" w:rsidRPr="0020702C">
        <w:rPr>
          <w:b/>
          <w:u w:val="single"/>
        </w:rPr>
        <w:t>DEMOGRAPHICS</w:t>
      </w:r>
      <w:r w:rsidR="00691418" w:rsidRPr="0020702C">
        <w:rPr>
          <w:u w:val="single"/>
        </w:rPr>
        <w:t xml:space="preserve"> </w:t>
      </w:r>
    </w:p>
    <w:p w:rsidR="000B29CE" w:rsidRPr="00913417" w:rsidRDefault="000B29CE" w:rsidP="00913417">
      <w:pPr>
        <w:suppressAutoHyphens/>
      </w:pPr>
    </w:p>
    <w:p w:rsidR="0020702C" w:rsidRDefault="00DF4A98" w:rsidP="00913417">
      <w:pPr>
        <w:suppressAutoHyphens/>
        <w:ind w:left="855" w:hanging="855"/>
      </w:pPr>
      <w:r w:rsidRPr="00913417">
        <w:t>48</w:t>
      </w:r>
      <w:r w:rsidR="00946075" w:rsidRPr="00913417">
        <w:t>.</w:t>
      </w:r>
      <w:r w:rsidR="00946075" w:rsidRPr="00913417">
        <w:tab/>
      </w:r>
      <w:r w:rsidR="00691418" w:rsidRPr="00913417">
        <w:t xml:space="preserve">Are you currently married, do you have a partner, are you widowed, divorced, or </w:t>
      </w:r>
    </w:p>
    <w:p w:rsidR="00691418" w:rsidRPr="00913417" w:rsidRDefault="0020702C" w:rsidP="00913417">
      <w:pPr>
        <w:suppressAutoHyphens/>
        <w:ind w:left="855" w:hanging="855"/>
      </w:pPr>
      <w:r>
        <w:tab/>
      </w:r>
      <w:r w:rsidR="00691418" w:rsidRPr="00913417">
        <w:t xml:space="preserve">separated, or have you never been married? </w:t>
      </w:r>
    </w:p>
    <w:p w:rsidR="00BF10D2" w:rsidRPr="00913417" w:rsidRDefault="00BF10D2" w:rsidP="00BF10D2">
      <w:pPr>
        <w:suppressAutoHyphens/>
        <w:rPr>
          <w:rFonts w:cs="Courier New"/>
          <w:b/>
          <w:szCs w:val="24"/>
        </w:rPr>
      </w:pPr>
      <w:r w:rsidRPr="00913417">
        <w:rPr>
          <w:rFonts w:cs="Courier New"/>
          <w:b/>
          <w:szCs w:val="24"/>
        </w:rPr>
        <w:t>qn48</w:t>
      </w:r>
    </w:p>
    <w:p w:rsidR="00691418" w:rsidRPr="00913417" w:rsidRDefault="00691418" w:rsidP="00913417">
      <w:pPr>
        <w:suppressAutoHyphens/>
      </w:pPr>
      <w:r w:rsidRPr="00913417">
        <w:tab/>
        <w:t>1</w:t>
      </w:r>
      <w:r w:rsidRPr="00913417">
        <w:tab/>
        <w:t>Married</w:t>
      </w:r>
    </w:p>
    <w:p w:rsidR="0020702C" w:rsidRDefault="00781518" w:rsidP="00913417">
      <w:pPr>
        <w:suppressAutoHyphens/>
      </w:pPr>
      <w:r w:rsidRPr="00913417">
        <w:tab/>
        <w:t>2</w:t>
      </w:r>
      <w:r w:rsidRPr="00913417">
        <w:tab/>
        <w:t>H</w:t>
      </w:r>
      <w:r w:rsidR="00691418" w:rsidRPr="00913417">
        <w:t>ave a partner</w:t>
      </w:r>
    </w:p>
    <w:p w:rsidR="00691418" w:rsidRPr="00913417" w:rsidRDefault="00691418" w:rsidP="00913417">
      <w:pPr>
        <w:suppressAutoHyphens/>
      </w:pPr>
      <w:r w:rsidRPr="00913417">
        <w:tab/>
        <w:t>3</w:t>
      </w:r>
      <w:r w:rsidRPr="00913417">
        <w:tab/>
        <w:t>Widowed</w:t>
      </w:r>
    </w:p>
    <w:p w:rsidR="00691418" w:rsidRPr="00913417" w:rsidRDefault="00691418" w:rsidP="00913417">
      <w:pPr>
        <w:suppressAutoHyphens/>
      </w:pPr>
      <w:r w:rsidRPr="00913417">
        <w:tab/>
        <w:t>4</w:t>
      </w:r>
      <w:r w:rsidRPr="00913417">
        <w:tab/>
        <w:t>Divorced</w:t>
      </w:r>
    </w:p>
    <w:p w:rsidR="00691418" w:rsidRPr="00913417" w:rsidRDefault="00781518" w:rsidP="00913417">
      <w:pPr>
        <w:suppressAutoHyphens/>
      </w:pPr>
      <w:r w:rsidRPr="00913417">
        <w:tab/>
        <w:t>5</w:t>
      </w:r>
      <w:r w:rsidRPr="00913417">
        <w:tab/>
        <w:t>S</w:t>
      </w:r>
      <w:r w:rsidR="00691418" w:rsidRPr="00913417">
        <w:t>eparated</w:t>
      </w:r>
    </w:p>
    <w:p w:rsidR="00691418" w:rsidRPr="00913417" w:rsidRDefault="00781518" w:rsidP="00913417">
      <w:pPr>
        <w:suppressAutoHyphens/>
      </w:pPr>
      <w:r w:rsidRPr="00913417">
        <w:tab/>
        <w:t>6</w:t>
      </w:r>
      <w:r w:rsidRPr="00913417">
        <w:tab/>
        <w:t>N</w:t>
      </w:r>
      <w:r w:rsidR="00691418" w:rsidRPr="00913417">
        <w:t>ever been married</w:t>
      </w:r>
    </w:p>
    <w:p w:rsidR="00691418" w:rsidRPr="00913417" w:rsidRDefault="00691418" w:rsidP="00913417">
      <w:pPr>
        <w:suppressAutoHyphens/>
      </w:pPr>
      <w:r w:rsidRPr="00913417">
        <w:tab/>
      </w:r>
      <w:r w:rsidR="00107CE3" w:rsidRPr="00913417">
        <w:t>8</w:t>
      </w:r>
      <w:r w:rsidR="00107CE3" w:rsidRPr="00913417">
        <w:tab/>
        <w:t>Don’t know</w:t>
      </w:r>
    </w:p>
    <w:p w:rsidR="00691418" w:rsidRPr="00913417" w:rsidRDefault="00691418" w:rsidP="00913417">
      <w:pPr>
        <w:suppressAutoHyphens/>
      </w:pPr>
      <w:r w:rsidRPr="00913417">
        <w:tab/>
      </w:r>
      <w:r w:rsidR="00107CE3" w:rsidRPr="00913417">
        <w:t>9</w:t>
      </w:r>
      <w:r w:rsidR="00107CE3" w:rsidRPr="00913417">
        <w:tab/>
        <w:t>Refused</w:t>
      </w:r>
    </w:p>
    <w:p w:rsidR="00D3389A" w:rsidRDefault="00D3389A" w:rsidP="00913417">
      <w:pPr>
        <w:suppressAutoHyphens/>
      </w:pPr>
    </w:p>
    <w:p w:rsidR="001D7CC5" w:rsidRPr="00913417" w:rsidRDefault="001D7CC5" w:rsidP="00913417">
      <w:pPr>
        <w:suppressAutoHyphens/>
      </w:pPr>
    </w:p>
    <w:p w:rsidR="00691418" w:rsidRPr="00913417" w:rsidRDefault="00DF4A98" w:rsidP="00913417">
      <w:pPr>
        <w:suppressAutoHyphens/>
        <w:ind w:left="855" w:hanging="855"/>
      </w:pPr>
      <w:r w:rsidRPr="00913417">
        <w:t>49</w:t>
      </w:r>
      <w:r w:rsidR="00073B26" w:rsidRPr="00913417">
        <w:t>.</w:t>
      </w:r>
      <w:r w:rsidR="00073B26" w:rsidRPr="00913417">
        <w:tab/>
      </w:r>
      <w:r w:rsidR="00691418" w:rsidRPr="00913417">
        <w:t>Are you the parent or guardian of any children under 18</w:t>
      </w:r>
      <w:bookmarkStart w:id="0" w:name="LPHit2"/>
      <w:bookmarkStart w:id="1" w:name="LPHit3"/>
      <w:bookmarkStart w:id="2" w:name="LPHit4"/>
      <w:bookmarkEnd w:id="0"/>
      <w:bookmarkEnd w:id="1"/>
      <w:bookmarkEnd w:id="2"/>
      <w:r w:rsidR="00691418" w:rsidRPr="00913417">
        <w:t xml:space="preserve"> now living in your household?</w:t>
      </w:r>
    </w:p>
    <w:p w:rsidR="00BF10D2" w:rsidRPr="00913417" w:rsidRDefault="00BF10D2" w:rsidP="00BF10D2">
      <w:pPr>
        <w:suppressAutoHyphens/>
        <w:rPr>
          <w:rFonts w:cs="Courier New"/>
          <w:b/>
          <w:szCs w:val="24"/>
        </w:rPr>
      </w:pPr>
      <w:r w:rsidRPr="00913417">
        <w:rPr>
          <w:rFonts w:cs="Courier New"/>
          <w:b/>
          <w:szCs w:val="24"/>
        </w:rPr>
        <w:t>qn49</w:t>
      </w:r>
    </w:p>
    <w:p w:rsidR="00691418" w:rsidRPr="00913417" w:rsidRDefault="00073B26" w:rsidP="00913417">
      <w:pPr>
        <w:suppressAutoHyphens/>
      </w:pPr>
      <w:r w:rsidRPr="00913417">
        <w:tab/>
        <w:t>1</w:t>
      </w:r>
      <w:r w:rsidRPr="00913417">
        <w:tab/>
      </w:r>
      <w:r w:rsidR="00691418" w:rsidRPr="00913417">
        <w:t>Yes</w:t>
      </w:r>
    </w:p>
    <w:p w:rsidR="00691418" w:rsidRPr="00913417" w:rsidRDefault="00073B26" w:rsidP="00913417">
      <w:pPr>
        <w:suppressAutoHyphens/>
      </w:pPr>
      <w:r w:rsidRPr="00913417">
        <w:tab/>
        <w:t>2</w:t>
      </w:r>
      <w:r w:rsidRPr="00913417">
        <w:tab/>
      </w:r>
      <w:r w:rsidR="00691418" w:rsidRPr="00913417">
        <w:t>No</w:t>
      </w:r>
    </w:p>
    <w:p w:rsidR="00073B26" w:rsidRPr="00913417" w:rsidRDefault="00073B26" w:rsidP="00913417">
      <w:pPr>
        <w:suppressAutoHyphens/>
      </w:pPr>
      <w:r w:rsidRPr="00913417">
        <w:tab/>
      </w:r>
      <w:r w:rsidR="00107CE3" w:rsidRPr="00913417">
        <w:t>8</w:t>
      </w:r>
      <w:r w:rsidR="00107CE3" w:rsidRPr="00913417">
        <w:tab/>
        <w:t>Don’t know</w:t>
      </w:r>
    </w:p>
    <w:p w:rsidR="00073B26" w:rsidRDefault="00073B26" w:rsidP="00913417">
      <w:pPr>
        <w:suppressAutoHyphens/>
      </w:pPr>
      <w:r w:rsidRPr="00913417">
        <w:tab/>
      </w:r>
      <w:r w:rsidR="00107CE3" w:rsidRPr="00913417">
        <w:t>9</w:t>
      </w:r>
      <w:r w:rsidR="00107CE3" w:rsidRPr="00913417">
        <w:tab/>
        <w:t>Refused</w:t>
      </w:r>
    </w:p>
    <w:p w:rsidR="00691418" w:rsidRDefault="00691418" w:rsidP="00913417">
      <w:pPr>
        <w:suppressAutoHyphens/>
      </w:pPr>
    </w:p>
    <w:p w:rsidR="001D7CC5" w:rsidRPr="00913417" w:rsidRDefault="001D7CC5" w:rsidP="00913417">
      <w:pPr>
        <w:suppressAutoHyphens/>
      </w:pPr>
    </w:p>
    <w:p w:rsidR="00691418" w:rsidRPr="00913417" w:rsidRDefault="00DF4A98" w:rsidP="00913417">
      <w:pPr>
        <w:suppressAutoHyphens/>
      </w:pPr>
      <w:r w:rsidRPr="00913417">
        <w:t>50</w:t>
      </w:r>
      <w:r w:rsidR="000A1C46" w:rsidRPr="00913417">
        <w:t>.</w:t>
      </w:r>
      <w:r w:rsidR="000A1C46" w:rsidRPr="00913417">
        <w:tab/>
        <w:t>What is your age?</w:t>
      </w:r>
    </w:p>
    <w:p w:rsidR="00BF10D2" w:rsidRPr="00913417" w:rsidRDefault="00BF10D2" w:rsidP="00BF10D2">
      <w:pPr>
        <w:suppressAutoHyphens/>
      </w:pPr>
      <w:r w:rsidRPr="00913417">
        <w:rPr>
          <w:rFonts w:cs="Courier New"/>
          <w:b/>
          <w:szCs w:val="24"/>
        </w:rPr>
        <w:t>qn50</w:t>
      </w:r>
    </w:p>
    <w:p w:rsidR="00691418" w:rsidRPr="00913417" w:rsidRDefault="00691418" w:rsidP="00913417">
      <w:pPr>
        <w:suppressAutoHyphens/>
      </w:pPr>
      <w:r w:rsidRPr="00913417">
        <w:tab/>
        <w:t>________________ (RECORD NUMBER 18-97)</w:t>
      </w:r>
    </w:p>
    <w:p w:rsidR="00691418" w:rsidRPr="00913417" w:rsidRDefault="00691418" w:rsidP="00913417">
      <w:pPr>
        <w:suppressAutoHyphens/>
      </w:pPr>
      <w:r w:rsidRPr="00913417">
        <w:tab/>
      </w:r>
      <w:r w:rsidR="0020702C">
        <w:t>98</w:t>
      </w:r>
      <w:r w:rsidR="00107CE3" w:rsidRPr="00913417">
        <w:tab/>
        <w:t>Don’t know</w:t>
      </w:r>
    </w:p>
    <w:p w:rsidR="00691418" w:rsidRDefault="00691418" w:rsidP="00913417">
      <w:pPr>
        <w:suppressAutoHyphens/>
      </w:pPr>
      <w:r w:rsidRPr="00913417">
        <w:tab/>
      </w:r>
      <w:r w:rsidR="0020702C">
        <w:t>99</w:t>
      </w:r>
      <w:r w:rsidR="00107CE3" w:rsidRPr="00913417">
        <w:tab/>
        <w:t>Refused</w:t>
      </w:r>
    </w:p>
    <w:p w:rsidR="00691418" w:rsidRDefault="00691418" w:rsidP="00913417">
      <w:pPr>
        <w:suppressAutoHyphens/>
      </w:pPr>
    </w:p>
    <w:p w:rsidR="001D7CC5" w:rsidRPr="00913417" w:rsidRDefault="001D7CC5" w:rsidP="00913417">
      <w:pPr>
        <w:suppressAutoHyphens/>
      </w:pPr>
    </w:p>
    <w:p w:rsidR="000A1C46" w:rsidRPr="00913417" w:rsidRDefault="00DF4A98" w:rsidP="00913417">
      <w:pPr>
        <w:suppressAutoHyphens/>
      </w:pPr>
      <w:r w:rsidRPr="00913417">
        <w:t>51</w:t>
      </w:r>
      <w:r w:rsidR="00691418" w:rsidRPr="00913417">
        <w:t>.</w:t>
      </w:r>
      <w:r w:rsidR="00691418" w:rsidRPr="00913417">
        <w:tab/>
        <w:t xml:space="preserve">What is the last grade or class that you completed in school?  </w:t>
      </w:r>
    </w:p>
    <w:p w:rsidR="005C4395" w:rsidRPr="00913417" w:rsidRDefault="005C4395" w:rsidP="005C4395">
      <w:pPr>
        <w:suppressAutoHyphens/>
        <w:rPr>
          <w:rFonts w:cs="Courier New"/>
          <w:b/>
          <w:szCs w:val="24"/>
        </w:rPr>
      </w:pPr>
      <w:r w:rsidRPr="00913417">
        <w:rPr>
          <w:rFonts w:cs="Courier New"/>
          <w:b/>
          <w:szCs w:val="24"/>
        </w:rPr>
        <w:t>qn51</w:t>
      </w:r>
    </w:p>
    <w:p w:rsidR="00691418" w:rsidRPr="00913417" w:rsidRDefault="00691418" w:rsidP="00913417">
      <w:pPr>
        <w:suppressAutoHyphens/>
      </w:pPr>
      <w:r w:rsidRPr="00913417">
        <w:tab/>
        <w:t>1</w:t>
      </w:r>
      <w:r w:rsidRPr="00913417">
        <w:tab/>
        <w:t>None, or grade 1-8</w:t>
      </w:r>
    </w:p>
    <w:p w:rsidR="00691418" w:rsidRPr="00913417" w:rsidRDefault="00691418" w:rsidP="00913417">
      <w:pPr>
        <w:suppressAutoHyphens/>
      </w:pPr>
      <w:r w:rsidRPr="00913417">
        <w:tab/>
        <w:t>2</w:t>
      </w:r>
      <w:r w:rsidRPr="00913417">
        <w:tab/>
        <w:t>High school incomplete (grades 9-11)</w:t>
      </w:r>
    </w:p>
    <w:p w:rsidR="00691418" w:rsidRPr="00913417" w:rsidRDefault="00691418" w:rsidP="00913417">
      <w:pPr>
        <w:suppressAutoHyphens/>
      </w:pPr>
      <w:r w:rsidRPr="00913417">
        <w:tab/>
        <w:t>3</w:t>
      </w:r>
      <w:r w:rsidRPr="00913417">
        <w:tab/>
        <w:t xml:space="preserve">High school grad </w:t>
      </w:r>
    </w:p>
    <w:p w:rsidR="00691418" w:rsidRPr="00913417" w:rsidRDefault="00691418" w:rsidP="00913417">
      <w:pPr>
        <w:suppressAutoHyphens/>
      </w:pPr>
      <w:r w:rsidRPr="00913417">
        <w:tab/>
        <w:t>4</w:t>
      </w:r>
      <w:r w:rsidRPr="00913417">
        <w:tab/>
        <w:t>GED</w:t>
      </w:r>
    </w:p>
    <w:p w:rsidR="00691418" w:rsidRPr="00913417" w:rsidRDefault="00691418" w:rsidP="00913417">
      <w:pPr>
        <w:suppressAutoHyphens/>
      </w:pPr>
      <w:r w:rsidRPr="00913417">
        <w:tab/>
        <w:t>5</w:t>
      </w:r>
      <w:r w:rsidRPr="00913417">
        <w:tab/>
        <w:t>Business, technical, or vocational school after high school</w:t>
      </w:r>
    </w:p>
    <w:p w:rsidR="00691418" w:rsidRPr="00913417" w:rsidRDefault="00691418" w:rsidP="00913417">
      <w:pPr>
        <w:suppressAutoHyphens/>
      </w:pPr>
      <w:r w:rsidRPr="00913417">
        <w:tab/>
        <w:t>6</w:t>
      </w:r>
      <w:r w:rsidRPr="00913417">
        <w:tab/>
        <w:t>Some college, no 4-year degree</w:t>
      </w:r>
    </w:p>
    <w:p w:rsidR="00691418" w:rsidRPr="00913417" w:rsidRDefault="00691418" w:rsidP="00913417">
      <w:pPr>
        <w:suppressAutoHyphens/>
      </w:pPr>
      <w:r w:rsidRPr="00913417">
        <w:tab/>
        <w:t>7</w:t>
      </w:r>
      <w:r w:rsidRPr="00913417">
        <w:tab/>
        <w:t>College graduate</w:t>
      </w:r>
    </w:p>
    <w:p w:rsidR="00691418" w:rsidRPr="00913417" w:rsidRDefault="00691418" w:rsidP="00913417">
      <w:pPr>
        <w:suppressAutoHyphens/>
      </w:pPr>
      <w:r w:rsidRPr="00913417">
        <w:tab/>
        <w:t>8</w:t>
      </w:r>
      <w:r w:rsidRPr="00913417">
        <w:tab/>
        <w:t>Post-graduate training or professional schooling after college</w:t>
      </w:r>
    </w:p>
    <w:p w:rsidR="00691418" w:rsidRDefault="00691418" w:rsidP="00913417">
      <w:pPr>
        <w:suppressAutoHyphens/>
      </w:pPr>
      <w:r w:rsidRPr="00913417">
        <w:tab/>
      </w:r>
      <w:r w:rsidR="00107CE3" w:rsidRPr="00913417">
        <w:t>9</w:t>
      </w:r>
      <w:r w:rsidR="00107CE3" w:rsidRPr="00913417">
        <w:tab/>
        <w:t>Refused</w:t>
      </w:r>
    </w:p>
    <w:p w:rsidR="0037349F" w:rsidRPr="00913417" w:rsidRDefault="0037349F" w:rsidP="00913417">
      <w:pPr>
        <w:suppressAutoHyphens/>
        <w:rPr>
          <w:b/>
        </w:rPr>
      </w:pPr>
    </w:p>
    <w:p w:rsidR="00691418" w:rsidRPr="00913417" w:rsidRDefault="0020702C" w:rsidP="00913417">
      <w:pPr>
        <w:suppressAutoHyphens/>
      </w:pPr>
      <w:r w:rsidRPr="00913417">
        <w:br w:type="page"/>
      </w:r>
      <w:r w:rsidR="00DF4A98" w:rsidRPr="00913417">
        <w:t>52</w:t>
      </w:r>
      <w:r w:rsidR="00691418" w:rsidRPr="00913417">
        <w:t>.</w:t>
      </w:r>
      <w:r w:rsidR="00691418" w:rsidRPr="00913417">
        <w:tab/>
        <w:t>Are you now employed full-time, or part-time, or are you not employed?</w:t>
      </w:r>
    </w:p>
    <w:p w:rsidR="005C4395" w:rsidRPr="00913417" w:rsidRDefault="005C4395" w:rsidP="005C4395">
      <w:pPr>
        <w:suppressAutoHyphens/>
        <w:rPr>
          <w:rFonts w:cs="Courier New"/>
          <w:b/>
          <w:szCs w:val="24"/>
        </w:rPr>
      </w:pPr>
      <w:r w:rsidRPr="00913417">
        <w:rPr>
          <w:rFonts w:cs="Courier New"/>
          <w:b/>
          <w:szCs w:val="24"/>
        </w:rPr>
        <w:t>qn52</w:t>
      </w:r>
    </w:p>
    <w:p w:rsidR="00691418" w:rsidRPr="00913417" w:rsidRDefault="00275388" w:rsidP="00913417">
      <w:pPr>
        <w:suppressAutoHyphens/>
      </w:pPr>
      <w:r w:rsidRPr="00913417">
        <w:tab/>
        <w:t>1</w:t>
      </w:r>
      <w:r w:rsidRPr="00913417">
        <w:tab/>
      </w:r>
      <w:r w:rsidR="000A1C46" w:rsidRPr="00913417">
        <w:t>F</w:t>
      </w:r>
      <w:r w:rsidR="00691418" w:rsidRPr="00913417">
        <w:t>ull-time</w:t>
      </w:r>
    </w:p>
    <w:p w:rsidR="00691418" w:rsidRPr="00913417" w:rsidRDefault="00275388" w:rsidP="00913417">
      <w:pPr>
        <w:suppressAutoHyphens/>
      </w:pPr>
      <w:r w:rsidRPr="00913417">
        <w:tab/>
        <w:t>2</w:t>
      </w:r>
      <w:r w:rsidRPr="00913417">
        <w:tab/>
      </w:r>
      <w:r w:rsidR="000A1C46" w:rsidRPr="00913417">
        <w:t>P</w:t>
      </w:r>
      <w:r w:rsidR="00691418" w:rsidRPr="00913417">
        <w:t>art-time</w:t>
      </w:r>
    </w:p>
    <w:p w:rsidR="00691418" w:rsidRPr="00913417" w:rsidRDefault="00275388" w:rsidP="00913417">
      <w:pPr>
        <w:suppressAutoHyphens/>
      </w:pPr>
      <w:r w:rsidRPr="00913417">
        <w:tab/>
        <w:t>3</w:t>
      </w:r>
      <w:r w:rsidRPr="00913417">
        <w:tab/>
      </w:r>
      <w:r w:rsidR="000A1C46" w:rsidRPr="00913417">
        <w:t>N</w:t>
      </w:r>
      <w:r w:rsidR="00691418" w:rsidRPr="00913417">
        <w:t>ot employed</w:t>
      </w:r>
    </w:p>
    <w:p w:rsidR="00275388" w:rsidRPr="00913417" w:rsidRDefault="00275388" w:rsidP="00913417">
      <w:pPr>
        <w:suppressAutoHyphens/>
      </w:pPr>
      <w:r w:rsidRPr="00913417">
        <w:tab/>
      </w:r>
      <w:r w:rsidR="00107CE3" w:rsidRPr="00913417">
        <w:t>8</w:t>
      </w:r>
      <w:r w:rsidR="00107CE3" w:rsidRPr="00913417">
        <w:tab/>
        <w:t>Don’t know</w:t>
      </w:r>
    </w:p>
    <w:p w:rsidR="00275388" w:rsidRDefault="00275388" w:rsidP="00913417">
      <w:pPr>
        <w:suppressAutoHyphens/>
      </w:pPr>
      <w:r w:rsidRPr="00913417">
        <w:tab/>
      </w:r>
      <w:r w:rsidR="00107CE3" w:rsidRPr="00913417">
        <w:t>9</w:t>
      </w:r>
      <w:r w:rsidR="00107CE3" w:rsidRPr="00913417">
        <w:tab/>
        <w:t>Refused</w:t>
      </w:r>
    </w:p>
    <w:p w:rsidR="0020702C" w:rsidRDefault="0020702C" w:rsidP="00913417">
      <w:pPr>
        <w:suppressAutoHyphens/>
      </w:pPr>
    </w:p>
    <w:p w:rsidR="00913B54" w:rsidRDefault="00913B54" w:rsidP="00913417">
      <w:pPr>
        <w:suppressAutoHyphens/>
      </w:pPr>
    </w:p>
    <w:p w:rsidR="000A1C46" w:rsidRPr="00913417" w:rsidRDefault="000A1C46" w:rsidP="00913417">
      <w:pPr>
        <w:suppressAutoHyphens/>
      </w:pPr>
      <w:r w:rsidRPr="00913417">
        <w:tab/>
        <w:t>(IF EMPLOYED FULL OR PART TIME)</w:t>
      </w:r>
    </w:p>
    <w:p w:rsidR="0020702C" w:rsidRDefault="00DF4A98" w:rsidP="00913417">
      <w:pPr>
        <w:suppressAutoHyphens/>
        <w:ind w:left="855" w:hanging="855"/>
      </w:pPr>
      <w:r w:rsidRPr="00913417">
        <w:t>53</w:t>
      </w:r>
      <w:r w:rsidR="00275388" w:rsidRPr="00913417">
        <w:t>.</w:t>
      </w:r>
      <w:r w:rsidR="00275388" w:rsidRPr="00913417">
        <w:tab/>
      </w:r>
      <w:r w:rsidR="00691418" w:rsidRPr="00913417">
        <w:t xml:space="preserve">Which of the following best describes your job?  Are you a day laborer, do you work </w:t>
      </w:r>
    </w:p>
    <w:p w:rsidR="0020702C" w:rsidRDefault="0020702C" w:rsidP="00913417">
      <w:pPr>
        <w:suppressAutoHyphens/>
        <w:ind w:left="855" w:hanging="855"/>
      </w:pPr>
      <w:r>
        <w:tab/>
      </w:r>
      <w:r w:rsidR="00691418" w:rsidRPr="00913417">
        <w:t xml:space="preserve">for a private household, are you an employee of a private company or non-profit </w:t>
      </w:r>
    </w:p>
    <w:p w:rsidR="00691418" w:rsidRDefault="0020702C" w:rsidP="00913417">
      <w:pPr>
        <w:suppressAutoHyphens/>
        <w:ind w:left="855" w:hanging="855"/>
      </w:pPr>
      <w:r>
        <w:tab/>
      </w:r>
      <w:r w:rsidR="00691418" w:rsidRPr="00913417">
        <w:t>organization, a government employee, or are you self-employed or a business owner?</w:t>
      </w:r>
    </w:p>
    <w:p w:rsidR="005C4395" w:rsidRPr="00913417" w:rsidRDefault="005C4395" w:rsidP="005C4395">
      <w:pPr>
        <w:suppressAutoHyphens/>
        <w:rPr>
          <w:rFonts w:cs="Courier New"/>
          <w:b/>
          <w:szCs w:val="24"/>
        </w:rPr>
      </w:pPr>
      <w:r w:rsidRPr="00913417">
        <w:rPr>
          <w:rFonts w:cs="Courier New"/>
          <w:b/>
          <w:szCs w:val="24"/>
        </w:rPr>
        <w:t>qn53</w:t>
      </w:r>
    </w:p>
    <w:p w:rsidR="00691418" w:rsidRPr="00913417" w:rsidRDefault="00691418" w:rsidP="00913417">
      <w:pPr>
        <w:suppressAutoHyphens/>
      </w:pPr>
      <w:r w:rsidRPr="00913417">
        <w:tab/>
      </w:r>
      <w:r w:rsidR="0020702C">
        <w:t>0</w:t>
      </w:r>
      <w:r w:rsidRPr="00913417">
        <w:t>1</w:t>
      </w:r>
      <w:r w:rsidRPr="00913417">
        <w:tab/>
        <w:t>Working as a day laborer</w:t>
      </w:r>
    </w:p>
    <w:p w:rsidR="00691418" w:rsidRPr="00913417" w:rsidRDefault="00691418" w:rsidP="00913417">
      <w:pPr>
        <w:suppressAutoHyphens/>
      </w:pPr>
      <w:r w:rsidRPr="00913417">
        <w:tab/>
      </w:r>
      <w:r w:rsidR="0020702C">
        <w:t>0</w:t>
      </w:r>
      <w:r w:rsidRPr="00913417">
        <w:t>2</w:t>
      </w:r>
      <w:r w:rsidRPr="00913417">
        <w:tab/>
        <w:t>Working for a private household</w:t>
      </w:r>
    </w:p>
    <w:p w:rsidR="00691418" w:rsidRPr="00913417" w:rsidRDefault="00691418" w:rsidP="00913417">
      <w:pPr>
        <w:suppressAutoHyphens/>
      </w:pPr>
      <w:r w:rsidRPr="00913417">
        <w:tab/>
      </w:r>
      <w:r w:rsidR="0020702C">
        <w:t>0</w:t>
      </w:r>
      <w:r w:rsidRPr="00913417">
        <w:t>3</w:t>
      </w:r>
      <w:r w:rsidRPr="00913417">
        <w:tab/>
        <w:t>Employed by a private company or non-profit organization</w:t>
      </w:r>
    </w:p>
    <w:p w:rsidR="0020702C" w:rsidRDefault="00691418" w:rsidP="00913417">
      <w:pPr>
        <w:suppressAutoHyphens/>
        <w:ind w:left="1290" w:hanging="1290"/>
      </w:pPr>
      <w:r w:rsidRPr="00913417">
        <w:tab/>
      </w:r>
      <w:r w:rsidR="0020702C">
        <w:t>0</w:t>
      </w:r>
      <w:r w:rsidRPr="00913417">
        <w:t>4</w:t>
      </w:r>
      <w:r w:rsidRPr="00913417">
        <w:tab/>
        <w:t xml:space="preserve">Government employee (includes federal, state, local government, </w:t>
      </w:r>
    </w:p>
    <w:p w:rsidR="00691418" w:rsidRPr="00913417" w:rsidRDefault="0020702C" w:rsidP="00913417">
      <w:pPr>
        <w:suppressAutoHyphens/>
        <w:ind w:left="1290" w:hanging="1290"/>
      </w:pPr>
      <w:r>
        <w:tab/>
      </w:r>
      <w:r>
        <w:tab/>
      </w:r>
      <w:r w:rsidR="00691418" w:rsidRPr="00913417">
        <w:t xml:space="preserve">public </w:t>
      </w:r>
      <w:r>
        <w:t>s</w:t>
      </w:r>
      <w:r w:rsidR="00691418" w:rsidRPr="00913417">
        <w:t>chools, colleges, and universities)</w:t>
      </w:r>
    </w:p>
    <w:p w:rsidR="0020702C" w:rsidRDefault="0020702C" w:rsidP="00913417">
      <w:pPr>
        <w:suppressAutoHyphens/>
        <w:ind w:left="1285" w:hanging="1285"/>
      </w:pPr>
      <w:r>
        <w:tab/>
        <w:t>0</w:t>
      </w:r>
      <w:r w:rsidR="00691418" w:rsidRPr="00913417">
        <w:t>5</w:t>
      </w:r>
      <w:r w:rsidR="00691418" w:rsidRPr="00913417">
        <w:tab/>
        <w:t xml:space="preserve">Self-employed or a business owner </w:t>
      </w:r>
    </w:p>
    <w:p w:rsidR="00691418" w:rsidRPr="00913417" w:rsidRDefault="0020702C" w:rsidP="00913417">
      <w:pPr>
        <w:suppressAutoHyphens/>
        <w:ind w:left="1285" w:hanging="1285"/>
      </w:pPr>
      <w:r>
        <w:tab/>
      </w:r>
      <w:r>
        <w:tab/>
      </w:r>
      <w:r w:rsidR="00691418" w:rsidRPr="00913417">
        <w:t>(includes independent contractor, freelance worker)</w:t>
      </w:r>
    </w:p>
    <w:p w:rsidR="00672625" w:rsidRPr="00913417" w:rsidRDefault="0020702C" w:rsidP="00913417">
      <w:pPr>
        <w:suppressAutoHyphens/>
      </w:pPr>
      <w:r>
        <w:tab/>
        <w:t>0</w:t>
      </w:r>
      <w:r w:rsidR="00672625" w:rsidRPr="00913417">
        <w:t>6</w:t>
      </w:r>
      <w:r w:rsidR="00672625" w:rsidRPr="00913417">
        <w:tab/>
        <w:t>Disabled</w:t>
      </w:r>
    </w:p>
    <w:p w:rsidR="0020702C" w:rsidRDefault="00691418" w:rsidP="00913417">
      <w:pPr>
        <w:suppressAutoHyphens/>
      </w:pPr>
      <w:r w:rsidRPr="00913417">
        <w:tab/>
      </w:r>
      <w:r w:rsidR="00C21445">
        <w:t>0</w:t>
      </w:r>
      <w:r w:rsidR="00672625" w:rsidRPr="00913417">
        <w:t>7</w:t>
      </w:r>
      <w:r w:rsidRPr="00913417">
        <w:tab/>
        <w:t xml:space="preserve">Other </w:t>
      </w:r>
    </w:p>
    <w:p w:rsidR="00691418" w:rsidRDefault="00691418" w:rsidP="00913417">
      <w:pPr>
        <w:suppressAutoHyphens/>
      </w:pPr>
      <w:r w:rsidRPr="00913417">
        <w:tab/>
      </w:r>
      <w:r w:rsidR="0020702C">
        <w:t>9</w:t>
      </w:r>
      <w:r w:rsidR="00107CE3" w:rsidRPr="00913417">
        <w:t>9</w:t>
      </w:r>
      <w:r w:rsidR="00107CE3" w:rsidRPr="00913417">
        <w:tab/>
        <w:t>Refused</w:t>
      </w:r>
    </w:p>
    <w:p w:rsidR="008B37F8" w:rsidRDefault="008B37F8" w:rsidP="00913417">
      <w:pPr>
        <w:suppressAutoHyphens/>
      </w:pPr>
    </w:p>
    <w:p w:rsidR="00262139" w:rsidRPr="00913417" w:rsidRDefault="00262139" w:rsidP="00913417">
      <w:pPr>
        <w:suppressAutoHyphens/>
      </w:pPr>
    </w:p>
    <w:p w:rsidR="000A1C46" w:rsidRPr="00913417" w:rsidRDefault="000A1C46" w:rsidP="00913417">
      <w:pPr>
        <w:suppressAutoHyphens/>
      </w:pPr>
      <w:r w:rsidRPr="00913417">
        <w:tab/>
        <w:t>(IF EMPLOYED FULL OR PART TIME)</w:t>
      </w:r>
    </w:p>
    <w:p w:rsidR="00691418" w:rsidRPr="00913417" w:rsidRDefault="00DF4A98" w:rsidP="00913417">
      <w:pPr>
        <w:suppressAutoHyphens/>
      </w:pPr>
      <w:r w:rsidRPr="00913417">
        <w:t>54</w:t>
      </w:r>
      <w:r w:rsidR="00691418" w:rsidRPr="00913417">
        <w:t>.</w:t>
      </w:r>
      <w:r w:rsidR="00691418" w:rsidRPr="00913417">
        <w:tab/>
        <w:t>In your current job,</w:t>
      </w:r>
      <w:r w:rsidR="00275388" w:rsidRPr="00913417">
        <w:t xml:space="preserve"> what kind of work do you do?  </w:t>
      </w:r>
    </w:p>
    <w:p w:rsidR="005C4395" w:rsidRPr="00913417" w:rsidRDefault="005C4395" w:rsidP="005C4395">
      <w:pPr>
        <w:suppressAutoHyphens/>
        <w:rPr>
          <w:rFonts w:cs="Courier New"/>
          <w:b/>
          <w:szCs w:val="24"/>
        </w:rPr>
      </w:pPr>
      <w:r w:rsidRPr="00913417">
        <w:rPr>
          <w:rFonts w:cs="Courier New"/>
          <w:b/>
          <w:szCs w:val="24"/>
        </w:rPr>
        <w:t>qn54</w:t>
      </w:r>
    </w:p>
    <w:p w:rsidR="0020702C" w:rsidRDefault="005C4395" w:rsidP="00913417">
      <w:pPr>
        <w:suppressAutoHyphens/>
        <w:ind w:left="1285" w:hanging="1285"/>
      </w:pPr>
      <w:r>
        <w:tab/>
      </w:r>
      <w:r w:rsidR="0020702C">
        <w:t>0</w:t>
      </w:r>
      <w:r w:rsidR="00275388" w:rsidRPr="00913417">
        <w:t>1</w:t>
      </w:r>
      <w:r w:rsidR="00275388" w:rsidRPr="00913417">
        <w:tab/>
      </w:r>
      <w:r w:rsidR="00691418" w:rsidRPr="00913417">
        <w:t>PROFESSIONAL WORKER (</w:t>
      </w:r>
      <w:proofErr w:type="spellStart"/>
      <w:r w:rsidR="00691418" w:rsidRPr="00913417">
        <w:t>e.g</w:t>
      </w:r>
      <w:proofErr w:type="spellEnd"/>
      <w:r w:rsidR="00691418" w:rsidRPr="00913417">
        <w:t xml:space="preserve"> lawyer, doctor, scientist, teacher, engineer, </w:t>
      </w:r>
    </w:p>
    <w:p w:rsidR="00691418" w:rsidRPr="00913417" w:rsidRDefault="0020702C" w:rsidP="00913417">
      <w:pPr>
        <w:suppressAutoHyphens/>
        <w:ind w:left="1285" w:hanging="1285"/>
      </w:pPr>
      <w:r>
        <w:rPr>
          <w:b/>
        </w:rPr>
        <w:tab/>
      </w:r>
      <w:r>
        <w:rPr>
          <w:b/>
        </w:rPr>
        <w:tab/>
      </w:r>
      <w:r w:rsidR="00691418" w:rsidRPr="00913417">
        <w:t>registered nurse, accountant, programmer, musician)</w:t>
      </w:r>
    </w:p>
    <w:p w:rsidR="00691418" w:rsidRPr="00913417" w:rsidRDefault="00275388" w:rsidP="00913417">
      <w:pPr>
        <w:suppressAutoHyphens/>
      </w:pPr>
      <w:r w:rsidRPr="00913417">
        <w:tab/>
      </w:r>
      <w:r w:rsidR="0020702C">
        <w:t>0</w:t>
      </w:r>
      <w:r w:rsidRPr="00913417">
        <w:t>2</w:t>
      </w:r>
      <w:r w:rsidRPr="00913417">
        <w:tab/>
      </w:r>
      <w:r w:rsidR="00691418" w:rsidRPr="00913417">
        <w:t>MANAGER (e.g. store manager, sales manager, office manager)</w:t>
      </w:r>
    </w:p>
    <w:p w:rsidR="0020702C" w:rsidRDefault="00275388" w:rsidP="00913417">
      <w:pPr>
        <w:suppressAutoHyphens/>
        <w:ind w:left="1285" w:hanging="1285"/>
      </w:pPr>
      <w:r w:rsidRPr="00913417">
        <w:tab/>
      </w:r>
      <w:r w:rsidR="0020702C">
        <w:t>0</w:t>
      </w:r>
      <w:r w:rsidRPr="00913417">
        <w:t>3</w:t>
      </w:r>
      <w:r w:rsidRPr="00913417">
        <w:tab/>
      </w:r>
      <w:r w:rsidR="00691418" w:rsidRPr="00913417">
        <w:t xml:space="preserve">CLERICAL OR OFFICE WORKER (e.g. typist, secretary, postal clerk or </w:t>
      </w:r>
    </w:p>
    <w:p w:rsidR="00691418" w:rsidRPr="00913417" w:rsidRDefault="0020702C" w:rsidP="00913417">
      <w:pPr>
        <w:suppressAutoHyphens/>
        <w:ind w:left="1285" w:hanging="1285"/>
      </w:pPr>
      <w:r>
        <w:tab/>
      </w:r>
      <w:r>
        <w:tab/>
      </w:r>
      <w:r w:rsidR="00691418" w:rsidRPr="00913417">
        <w:t>carrier, telephone operator, computer operator, bank clerk)</w:t>
      </w:r>
    </w:p>
    <w:p w:rsidR="00691418" w:rsidRPr="00913417" w:rsidRDefault="00275388" w:rsidP="00913417">
      <w:pPr>
        <w:suppressAutoHyphens/>
      </w:pPr>
      <w:r w:rsidRPr="00913417">
        <w:tab/>
      </w:r>
      <w:r w:rsidR="0020702C">
        <w:t>0</w:t>
      </w:r>
      <w:r w:rsidRPr="00913417">
        <w:t>4</w:t>
      </w:r>
      <w:r w:rsidRPr="00913417">
        <w:tab/>
      </w:r>
      <w:r w:rsidR="00691418" w:rsidRPr="00913417">
        <w:t>SALESPERSON (e.g. retail sales, sales clerk)</w:t>
      </w:r>
    </w:p>
    <w:p w:rsidR="0020702C" w:rsidRDefault="00275388" w:rsidP="00913417">
      <w:pPr>
        <w:suppressAutoHyphens/>
        <w:ind w:left="1290" w:hanging="1290"/>
      </w:pPr>
      <w:r w:rsidRPr="00913417">
        <w:tab/>
      </w:r>
      <w:r w:rsidR="0020702C">
        <w:t>0</w:t>
      </w:r>
      <w:r w:rsidRPr="00913417">
        <w:t>5</w:t>
      </w:r>
      <w:r w:rsidRPr="00913417">
        <w:tab/>
      </w:r>
      <w:r w:rsidR="00691418" w:rsidRPr="00913417">
        <w:t xml:space="preserve">SERVICE WORKER (e.g. police officer, waiter or waitress, line cooks, maid, </w:t>
      </w:r>
    </w:p>
    <w:p w:rsidR="00691418" w:rsidRPr="00913417" w:rsidRDefault="0020702C" w:rsidP="00913417">
      <w:pPr>
        <w:suppressAutoHyphens/>
        <w:ind w:left="1290" w:hanging="1290"/>
      </w:pPr>
      <w:r>
        <w:tab/>
      </w:r>
      <w:r>
        <w:tab/>
      </w:r>
      <w:r w:rsidR="00691418" w:rsidRPr="00913417">
        <w:t>nurse’s aide, attendant, hairstylist, building maintenance, janitor, landscaper)</w:t>
      </w:r>
    </w:p>
    <w:p w:rsidR="0020702C" w:rsidRDefault="00275388" w:rsidP="00913417">
      <w:pPr>
        <w:suppressAutoHyphens/>
        <w:ind w:left="1285" w:hanging="1285"/>
      </w:pPr>
      <w:r w:rsidRPr="00913417">
        <w:tab/>
      </w:r>
      <w:r w:rsidR="0020702C">
        <w:t>0</w:t>
      </w:r>
      <w:r w:rsidRPr="00913417">
        <w:t>6</w:t>
      </w:r>
      <w:r w:rsidRPr="00913417">
        <w:tab/>
      </w:r>
      <w:r w:rsidR="00691418" w:rsidRPr="00913417">
        <w:t xml:space="preserve">SKILLED TRADESPERSON (e.g. printer, baker, tailor, electrician, machinist, </w:t>
      </w:r>
    </w:p>
    <w:p w:rsidR="00691418" w:rsidRPr="00913417" w:rsidRDefault="0020702C" w:rsidP="00913417">
      <w:pPr>
        <w:suppressAutoHyphens/>
        <w:ind w:left="1285" w:hanging="1285"/>
      </w:pPr>
      <w:r>
        <w:tab/>
      </w:r>
      <w:r>
        <w:tab/>
      </w:r>
      <w:r w:rsidR="00691418" w:rsidRPr="00913417">
        <w:t>plumber, carpenter, mechanic)</w:t>
      </w:r>
    </w:p>
    <w:p w:rsidR="0020702C" w:rsidRDefault="00275388" w:rsidP="00913417">
      <w:pPr>
        <w:suppressAutoHyphens/>
        <w:ind w:left="1290" w:hanging="1290"/>
      </w:pPr>
      <w:r w:rsidRPr="00913417">
        <w:tab/>
      </w:r>
      <w:r w:rsidR="0020702C">
        <w:t>0</w:t>
      </w:r>
      <w:r w:rsidRPr="00913417">
        <w:t>7</w:t>
      </w:r>
      <w:r w:rsidRPr="00913417">
        <w:tab/>
      </w:r>
      <w:r w:rsidR="00691418" w:rsidRPr="00913417">
        <w:t xml:space="preserve">SEMI-SKILLED WORKER (e.g. machine operator, assembly line worker, </w:t>
      </w:r>
    </w:p>
    <w:p w:rsidR="00691418" w:rsidRPr="00913417" w:rsidRDefault="0020702C" w:rsidP="00913417">
      <w:pPr>
        <w:suppressAutoHyphens/>
        <w:ind w:left="1290" w:hanging="1290"/>
      </w:pPr>
      <w:r>
        <w:tab/>
      </w:r>
      <w:r>
        <w:tab/>
      </w:r>
      <w:r w:rsidR="00691418" w:rsidRPr="00913417">
        <w:t>truck driver, taxi driver, bus driver)</w:t>
      </w:r>
    </w:p>
    <w:p w:rsidR="0020702C" w:rsidRDefault="00275388" w:rsidP="00913417">
      <w:pPr>
        <w:suppressAutoHyphens/>
        <w:ind w:left="1290" w:hanging="1290"/>
      </w:pPr>
      <w:r w:rsidRPr="00913417">
        <w:tab/>
      </w:r>
      <w:r w:rsidR="0020702C">
        <w:t>0</w:t>
      </w:r>
      <w:r w:rsidRPr="00913417">
        <w:t>8</w:t>
      </w:r>
      <w:r w:rsidRPr="00913417">
        <w:tab/>
      </w:r>
      <w:r w:rsidR="00691418" w:rsidRPr="00913417">
        <w:t xml:space="preserve">LABORER (e.g. plumber’s helper, construction worker, longshoreperson, </w:t>
      </w:r>
    </w:p>
    <w:p w:rsidR="00691418" w:rsidRPr="00913417" w:rsidRDefault="0020702C" w:rsidP="00913417">
      <w:pPr>
        <w:suppressAutoHyphens/>
        <w:ind w:left="1290" w:hanging="1290"/>
      </w:pPr>
      <w:r>
        <w:tab/>
      </w:r>
      <w:r>
        <w:tab/>
      </w:r>
      <w:r w:rsidR="00691418" w:rsidRPr="00913417">
        <w:t>garbage collector, painter, drywall installer, other physical work)</w:t>
      </w:r>
    </w:p>
    <w:p w:rsidR="0020702C" w:rsidRDefault="00275388" w:rsidP="00913417">
      <w:pPr>
        <w:suppressAutoHyphens/>
      </w:pPr>
      <w:r w:rsidRPr="00913417">
        <w:tab/>
      </w:r>
      <w:r w:rsidR="0020702C">
        <w:t>9</w:t>
      </w:r>
      <w:r w:rsidR="00672625" w:rsidRPr="00913417">
        <w:t>7</w:t>
      </w:r>
      <w:r w:rsidRPr="00913417">
        <w:tab/>
      </w:r>
      <w:r w:rsidR="00691418" w:rsidRPr="00913417">
        <w:t xml:space="preserve">OTHER </w:t>
      </w:r>
    </w:p>
    <w:p w:rsidR="00275388" w:rsidRPr="00913417" w:rsidRDefault="00275388" w:rsidP="00913417">
      <w:pPr>
        <w:suppressAutoHyphens/>
      </w:pPr>
      <w:r w:rsidRPr="00913417">
        <w:tab/>
      </w:r>
      <w:r w:rsidR="0020702C">
        <w:t>9</w:t>
      </w:r>
      <w:r w:rsidR="00107CE3" w:rsidRPr="00913417">
        <w:t>8</w:t>
      </w:r>
      <w:r w:rsidR="00107CE3" w:rsidRPr="00913417">
        <w:tab/>
        <w:t>Don’t know</w:t>
      </w:r>
    </w:p>
    <w:p w:rsidR="0020702C" w:rsidRDefault="00275388" w:rsidP="00913417">
      <w:pPr>
        <w:suppressAutoHyphens/>
      </w:pPr>
      <w:r w:rsidRPr="00913417">
        <w:tab/>
      </w:r>
      <w:r w:rsidR="0020702C">
        <w:t>9</w:t>
      </w:r>
      <w:r w:rsidR="00107CE3" w:rsidRPr="00913417">
        <w:t>9</w:t>
      </w:r>
      <w:r w:rsidR="00107CE3" w:rsidRPr="00913417">
        <w:tab/>
        <w:t>Refused</w:t>
      </w:r>
    </w:p>
    <w:p w:rsidR="008B37F8" w:rsidRDefault="008B37F8" w:rsidP="00913417">
      <w:pPr>
        <w:suppressAutoHyphens/>
        <w:rPr>
          <w:b/>
          <w:sz w:val="22"/>
        </w:rPr>
      </w:pPr>
    </w:p>
    <w:p w:rsidR="00262139" w:rsidRDefault="00262139" w:rsidP="00913417">
      <w:pPr>
        <w:suppressAutoHyphens/>
        <w:rPr>
          <w:b/>
          <w:sz w:val="22"/>
        </w:rPr>
      </w:pPr>
    </w:p>
    <w:p w:rsidR="00913B54" w:rsidRDefault="00913B54" w:rsidP="00913417">
      <w:pPr>
        <w:suppressAutoHyphens/>
        <w:rPr>
          <w:b/>
          <w:sz w:val="22"/>
        </w:rPr>
      </w:pPr>
    </w:p>
    <w:p w:rsidR="000A1C46" w:rsidRPr="00913417" w:rsidRDefault="000A1C46" w:rsidP="00913417">
      <w:pPr>
        <w:suppressAutoHyphens/>
      </w:pPr>
      <w:r w:rsidRPr="00913417">
        <w:tab/>
        <w:t>(IF EMPLOYED FULL OR PART TIME)</w:t>
      </w:r>
    </w:p>
    <w:p w:rsidR="00691418" w:rsidRPr="00913417" w:rsidRDefault="00DF4A98" w:rsidP="00913417">
      <w:pPr>
        <w:suppressAutoHyphens/>
      </w:pPr>
      <w:r w:rsidRPr="00913417">
        <w:t>55</w:t>
      </w:r>
      <w:r w:rsidR="00275388" w:rsidRPr="00913417">
        <w:t>.</w:t>
      </w:r>
      <w:r w:rsidR="00275388" w:rsidRPr="00913417">
        <w:tab/>
      </w:r>
      <w:r w:rsidR="00881B20" w:rsidRPr="00913417">
        <w:t>Just to be clear: i</w:t>
      </w:r>
      <w:r w:rsidR="00691418" w:rsidRPr="00913417">
        <w:t>s your job in any of the following businesses or industries</w:t>
      </w:r>
      <w:r w:rsidR="00275388" w:rsidRPr="00913417">
        <w:t xml:space="preserve">? </w:t>
      </w:r>
    </w:p>
    <w:p w:rsidR="005C4395" w:rsidRPr="00913417" w:rsidRDefault="005C4395" w:rsidP="005C4395">
      <w:pPr>
        <w:suppressAutoHyphens/>
        <w:rPr>
          <w:rFonts w:cs="Courier New"/>
          <w:b/>
          <w:szCs w:val="24"/>
        </w:rPr>
      </w:pPr>
      <w:r w:rsidRPr="00913417">
        <w:rPr>
          <w:rFonts w:cs="Courier New"/>
          <w:b/>
          <w:szCs w:val="24"/>
        </w:rPr>
        <w:t>qn55</w:t>
      </w:r>
    </w:p>
    <w:p w:rsidR="00691418" w:rsidRPr="00913417" w:rsidRDefault="00275388" w:rsidP="00913417">
      <w:pPr>
        <w:suppressAutoHyphens/>
      </w:pPr>
      <w:r w:rsidRPr="00913417">
        <w:tab/>
        <w:t>1</w:t>
      </w:r>
      <w:r w:rsidRPr="00913417">
        <w:tab/>
      </w:r>
      <w:r w:rsidR="00691418" w:rsidRPr="00913417">
        <w:t>Construction</w:t>
      </w:r>
    </w:p>
    <w:p w:rsidR="00691418" w:rsidRPr="00913417" w:rsidRDefault="00275388" w:rsidP="00913417">
      <w:pPr>
        <w:suppressAutoHyphens/>
      </w:pPr>
      <w:r w:rsidRPr="00913417">
        <w:tab/>
        <w:t>2</w:t>
      </w:r>
      <w:r w:rsidRPr="00913417">
        <w:tab/>
      </w:r>
      <w:r w:rsidR="00691418" w:rsidRPr="00913417">
        <w:t>Transportation</w:t>
      </w:r>
    </w:p>
    <w:p w:rsidR="00691418" w:rsidRPr="00913417" w:rsidRDefault="00275388" w:rsidP="00913417">
      <w:pPr>
        <w:suppressAutoHyphens/>
      </w:pPr>
      <w:r w:rsidRPr="00913417">
        <w:tab/>
        <w:t>3</w:t>
      </w:r>
      <w:r w:rsidRPr="00913417">
        <w:tab/>
      </w:r>
      <w:r w:rsidR="00691418" w:rsidRPr="00913417">
        <w:t>Building maintenance or landscaping</w:t>
      </w:r>
    </w:p>
    <w:p w:rsidR="00691418" w:rsidRPr="00913417" w:rsidRDefault="00275388" w:rsidP="00913417">
      <w:pPr>
        <w:suppressAutoHyphens/>
      </w:pPr>
      <w:r w:rsidRPr="00913417">
        <w:tab/>
        <w:t>4</w:t>
      </w:r>
      <w:r w:rsidRPr="00913417">
        <w:tab/>
      </w:r>
      <w:r w:rsidR="00691418" w:rsidRPr="00913417">
        <w:t>Eating or lodging services</w:t>
      </w:r>
    </w:p>
    <w:p w:rsidR="00691418" w:rsidRPr="00913417" w:rsidRDefault="00275388" w:rsidP="00913417">
      <w:pPr>
        <w:suppressAutoHyphens/>
      </w:pPr>
      <w:r w:rsidRPr="00913417">
        <w:tab/>
        <w:t>5</w:t>
      </w:r>
      <w:r w:rsidRPr="00913417">
        <w:tab/>
      </w:r>
      <w:r w:rsidR="00691418" w:rsidRPr="00913417">
        <w:t>Or is it in some other business or industry?</w:t>
      </w:r>
    </w:p>
    <w:p w:rsidR="00275388" w:rsidRPr="00913417" w:rsidRDefault="00275388" w:rsidP="00913417">
      <w:pPr>
        <w:suppressAutoHyphens/>
      </w:pPr>
      <w:r w:rsidRPr="00913417">
        <w:tab/>
      </w:r>
      <w:r w:rsidR="00107CE3" w:rsidRPr="00913417">
        <w:t>8</w:t>
      </w:r>
      <w:r w:rsidR="00107CE3" w:rsidRPr="00913417">
        <w:tab/>
        <w:t>Don’t know</w:t>
      </w:r>
    </w:p>
    <w:p w:rsidR="00275388" w:rsidRPr="00913417" w:rsidRDefault="00275388" w:rsidP="00913417">
      <w:pPr>
        <w:suppressAutoHyphens/>
      </w:pPr>
      <w:r w:rsidRPr="00913417">
        <w:tab/>
      </w:r>
      <w:r w:rsidR="00107CE3" w:rsidRPr="00913417">
        <w:t>9</w:t>
      </w:r>
      <w:r w:rsidR="00107CE3" w:rsidRPr="00913417">
        <w:tab/>
        <w:t>Refused</w:t>
      </w:r>
    </w:p>
    <w:p w:rsidR="008D2D93" w:rsidRDefault="008D2D93" w:rsidP="00913417">
      <w:pPr>
        <w:suppressAutoHyphens/>
        <w:rPr>
          <w:b/>
          <w:sz w:val="22"/>
        </w:rPr>
      </w:pPr>
    </w:p>
    <w:p w:rsidR="00916AC9" w:rsidRDefault="00916AC9" w:rsidP="00913417">
      <w:pPr>
        <w:suppressAutoHyphens/>
        <w:rPr>
          <w:b/>
          <w:u w:val="single"/>
        </w:rPr>
      </w:pPr>
    </w:p>
    <w:p w:rsidR="00691418" w:rsidRPr="00913417" w:rsidRDefault="00275388" w:rsidP="00913417">
      <w:pPr>
        <w:suppressAutoHyphens/>
      </w:pPr>
      <w:r w:rsidRPr="00913417">
        <w:tab/>
      </w:r>
      <w:r w:rsidR="00DF4A98" w:rsidRPr="00913417">
        <w:t>56</w:t>
      </w:r>
      <w:r w:rsidR="00691418" w:rsidRPr="00913417">
        <w:t>.</w:t>
      </w:r>
      <w:r w:rsidR="00691418" w:rsidRPr="00913417">
        <w:tab/>
        <w:t xml:space="preserve">Is your total annual household income from all sources, and before taxes: </w:t>
      </w:r>
    </w:p>
    <w:p w:rsidR="00691418" w:rsidRPr="00913417" w:rsidRDefault="00691418" w:rsidP="00913417">
      <w:pPr>
        <w:suppressAutoHyphens/>
      </w:pPr>
      <w:r w:rsidRPr="00913417">
        <w:tab/>
      </w:r>
      <w:r w:rsidRPr="00913417">
        <w:tab/>
        <w:t>(READ LIST)</w:t>
      </w:r>
    </w:p>
    <w:p w:rsidR="005C4395" w:rsidRPr="00913417" w:rsidRDefault="005C4395" w:rsidP="005C4395">
      <w:pPr>
        <w:suppressAutoHyphens/>
        <w:rPr>
          <w:rFonts w:cs="Courier New"/>
          <w:b/>
          <w:szCs w:val="24"/>
        </w:rPr>
      </w:pPr>
      <w:r w:rsidRPr="00913417">
        <w:rPr>
          <w:rFonts w:cs="Courier New"/>
          <w:b/>
          <w:szCs w:val="24"/>
        </w:rPr>
        <w:t>qn56</w:t>
      </w:r>
    </w:p>
    <w:p w:rsidR="00691418" w:rsidRPr="00913417" w:rsidRDefault="00691418" w:rsidP="00913417">
      <w:pPr>
        <w:suppressAutoHyphens/>
      </w:pPr>
      <w:r w:rsidRPr="00913417">
        <w:tab/>
      </w:r>
      <w:r w:rsidR="00672625" w:rsidRPr="00913417">
        <w:t>0</w:t>
      </w:r>
      <w:r w:rsidR="00913B54">
        <w:t>1</w:t>
      </w:r>
      <w:r w:rsidR="00913B54">
        <w:tab/>
        <w:t>Less than $30,000</w:t>
      </w:r>
    </w:p>
    <w:p w:rsidR="00691418" w:rsidRPr="00913417" w:rsidRDefault="00691418" w:rsidP="00913417">
      <w:pPr>
        <w:suppressAutoHyphens/>
      </w:pPr>
      <w:r w:rsidRPr="00913417">
        <w:tab/>
      </w:r>
      <w:r w:rsidR="00672625" w:rsidRPr="00913417">
        <w:t>0</w:t>
      </w:r>
      <w:r w:rsidRPr="00913417">
        <w:t>2</w:t>
      </w:r>
      <w:r w:rsidRPr="00913417">
        <w:tab/>
        <w:t>$30,000 to less than $50,000</w:t>
      </w:r>
    </w:p>
    <w:p w:rsidR="00691418" w:rsidRPr="00913417" w:rsidRDefault="00691418" w:rsidP="00913417">
      <w:pPr>
        <w:suppressAutoHyphens/>
      </w:pPr>
      <w:r w:rsidRPr="00913417">
        <w:tab/>
      </w:r>
      <w:r w:rsidR="00672625" w:rsidRPr="00913417">
        <w:t>0</w:t>
      </w:r>
      <w:r w:rsidRPr="00913417">
        <w:t>3</w:t>
      </w:r>
      <w:r w:rsidRPr="00913417">
        <w:tab/>
        <w:t>$50,000 or more</w:t>
      </w:r>
    </w:p>
    <w:p w:rsidR="00691418" w:rsidRPr="00913417" w:rsidRDefault="00913B54" w:rsidP="00913417">
      <w:pPr>
        <w:suppressAutoHyphens/>
      </w:pPr>
      <w:r w:rsidRPr="00913417">
        <w:tab/>
        <w:t>98</w:t>
      </w:r>
      <w:r w:rsidRPr="00913417">
        <w:tab/>
      </w:r>
      <w:r>
        <w:t>D</w:t>
      </w:r>
      <w:r w:rsidRPr="00913417">
        <w:t>on't know</w:t>
      </w:r>
    </w:p>
    <w:p w:rsidR="00691418" w:rsidRPr="00913417" w:rsidRDefault="00913B54" w:rsidP="00913417">
      <w:pPr>
        <w:suppressAutoHyphens/>
      </w:pPr>
      <w:r w:rsidRPr="00913417">
        <w:tab/>
        <w:t>99</w:t>
      </w:r>
      <w:r w:rsidRPr="00913417">
        <w:tab/>
      </w:r>
      <w:r>
        <w:t>R</w:t>
      </w:r>
      <w:r w:rsidRPr="00913417">
        <w:t>efused</w:t>
      </w:r>
    </w:p>
    <w:p w:rsidR="00691418" w:rsidRDefault="00691418" w:rsidP="00913417">
      <w:pPr>
        <w:suppressAutoHyphens/>
      </w:pPr>
    </w:p>
    <w:p w:rsidR="001D7CC5" w:rsidRPr="00913417" w:rsidRDefault="001D7CC5" w:rsidP="00913417">
      <w:pPr>
        <w:suppressAutoHyphens/>
      </w:pPr>
    </w:p>
    <w:p w:rsidR="00691418" w:rsidRPr="00913417" w:rsidRDefault="006B1C33" w:rsidP="00913417">
      <w:pPr>
        <w:suppressAutoHyphens/>
      </w:pPr>
      <w:r w:rsidRPr="00913417">
        <w:tab/>
        <w:t>(ASK IF Q</w:t>
      </w:r>
      <w:r w:rsidR="00DF4A98" w:rsidRPr="00913417">
        <w:t>56</w:t>
      </w:r>
      <w:r w:rsidR="00691418" w:rsidRPr="00913417">
        <w:t xml:space="preserve"> = 1)</w:t>
      </w:r>
    </w:p>
    <w:p w:rsidR="00691418" w:rsidRPr="00913417" w:rsidRDefault="00275388" w:rsidP="00913417">
      <w:pPr>
        <w:suppressAutoHyphens/>
      </w:pPr>
      <w:r w:rsidRPr="00913417">
        <w:tab/>
      </w:r>
      <w:r w:rsidR="00DF4A98" w:rsidRPr="00913417">
        <w:t>57</w:t>
      </w:r>
      <w:r w:rsidR="00691418" w:rsidRPr="00913417">
        <w:t>.</w:t>
      </w:r>
      <w:r w:rsidR="00691418" w:rsidRPr="00913417">
        <w:tab/>
        <w:t>Would that be (READ LIST)?</w:t>
      </w:r>
    </w:p>
    <w:p w:rsidR="005C4395" w:rsidRPr="00913417" w:rsidRDefault="005C4395" w:rsidP="005C4395">
      <w:pPr>
        <w:suppressAutoHyphens/>
        <w:rPr>
          <w:rFonts w:cs="Courier New"/>
          <w:b/>
          <w:szCs w:val="24"/>
        </w:rPr>
      </w:pPr>
      <w:r w:rsidRPr="00913417">
        <w:rPr>
          <w:rFonts w:cs="Courier New"/>
          <w:b/>
          <w:szCs w:val="24"/>
        </w:rPr>
        <w:t>qn57</w:t>
      </w:r>
    </w:p>
    <w:p w:rsidR="00691418" w:rsidRPr="00913417" w:rsidRDefault="00691418" w:rsidP="00913417">
      <w:pPr>
        <w:suppressAutoHyphens/>
      </w:pPr>
      <w:r w:rsidRPr="00913417">
        <w:tab/>
      </w:r>
      <w:r w:rsidR="00672625" w:rsidRPr="00913417">
        <w:t>0</w:t>
      </w:r>
      <w:r w:rsidRPr="00913417">
        <w:t>1</w:t>
      </w:r>
      <w:r w:rsidRPr="00913417">
        <w:tab/>
        <w:t>L</w:t>
      </w:r>
      <w:r w:rsidR="00913B54" w:rsidRPr="00913417">
        <w:t>ess than</w:t>
      </w:r>
      <w:r w:rsidRPr="00913417">
        <w:t xml:space="preserve"> $5,000</w:t>
      </w:r>
    </w:p>
    <w:p w:rsidR="00691418" w:rsidRPr="00913417" w:rsidRDefault="00913B54" w:rsidP="00913417">
      <w:pPr>
        <w:suppressAutoHyphens/>
      </w:pPr>
      <w:r w:rsidRPr="00913417">
        <w:tab/>
        <w:t>02</w:t>
      </w:r>
      <w:r w:rsidRPr="00913417">
        <w:tab/>
        <w:t>$5,000 but less than $10,000</w:t>
      </w:r>
    </w:p>
    <w:p w:rsidR="00691418" w:rsidRPr="00913417" w:rsidRDefault="00913B54" w:rsidP="00913417">
      <w:pPr>
        <w:suppressAutoHyphens/>
      </w:pPr>
      <w:r w:rsidRPr="00913417">
        <w:tab/>
        <w:t>03</w:t>
      </w:r>
      <w:r w:rsidRPr="00913417">
        <w:tab/>
        <w:t>$10,000 but less than $15,000</w:t>
      </w:r>
    </w:p>
    <w:p w:rsidR="00691418" w:rsidRPr="00913417" w:rsidRDefault="00913B54" w:rsidP="00913417">
      <w:pPr>
        <w:suppressAutoHyphens/>
      </w:pPr>
      <w:r w:rsidRPr="00913417">
        <w:tab/>
        <w:t>04</w:t>
      </w:r>
      <w:r w:rsidRPr="00913417">
        <w:tab/>
        <w:t>$15,000 but less than $20,000</w:t>
      </w:r>
    </w:p>
    <w:p w:rsidR="00691418" w:rsidRPr="00913417" w:rsidRDefault="00913B54" w:rsidP="00913417">
      <w:pPr>
        <w:suppressAutoHyphens/>
      </w:pPr>
      <w:r w:rsidRPr="00913417">
        <w:tab/>
        <w:t>05</w:t>
      </w:r>
      <w:r w:rsidRPr="00913417">
        <w:tab/>
        <w:t>$20,000 but less than $25,000</w:t>
      </w:r>
    </w:p>
    <w:p w:rsidR="00691418" w:rsidRPr="00913417" w:rsidRDefault="00913B54" w:rsidP="00913417">
      <w:pPr>
        <w:suppressAutoHyphens/>
      </w:pPr>
      <w:r w:rsidRPr="00913417">
        <w:tab/>
        <w:t>06</w:t>
      </w:r>
      <w:r w:rsidRPr="00913417">
        <w:tab/>
        <w:t>$25,000 but less than $30,000</w:t>
      </w:r>
    </w:p>
    <w:p w:rsidR="00913B54" w:rsidRPr="00913417" w:rsidRDefault="00913B54" w:rsidP="00913B54">
      <w:pPr>
        <w:suppressAutoHyphens/>
      </w:pPr>
      <w:r w:rsidRPr="00913417">
        <w:tab/>
        <w:t>98</w:t>
      </w:r>
      <w:r w:rsidRPr="00913417">
        <w:tab/>
      </w:r>
      <w:r>
        <w:t>D</w:t>
      </w:r>
      <w:r w:rsidRPr="00913417">
        <w:t>on't know</w:t>
      </w:r>
    </w:p>
    <w:p w:rsidR="00913B54" w:rsidRPr="00913417" w:rsidRDefault="00913B54" w:rsidP="00913B54">
      <w:pPr>
        <w:suppressAutoHyphens/>
      </w:pPr>
      <w:r w:rsidRPr="00913417">
        <w:tab/>
        <w:t>99</w:t>
      </w:r>
      <w:r w:rsidRPr="00913417">
        <w:tab/>
      </w:r>
      <w:r>
        <w:t>R</w:t>
      </w:r>
      <w:r w:rsidRPr="00913417">
        <w:t>efused</w:t>
      </w:r>
    </w:p>
    <w:p w:rsidR="00691418" w:rsidRDefault="00691418" w:rsidP="00913417">
      <w:pPr>
        <w:suppressAutoHyphens/>
      </w:pPr>
    </w:p>
    <w:p w:rsidR="001D7CC5" w:rsidRPr="00913417" w:rsidRDefault="001D7CC5" w:rsidP="00913417">
      <w:pPr>
        <w:suppressAutoHyphens/>
      </w:pPr>
    </w:p>
    <w:p w:rsidR="00691418" w:rsidRPr="00913417" w:rsidRDefault="00691418" w:rsidP="00913417">
      <w:pPr>
        <w:suppressAutoHyphens/>
      </w:pPr>
      <w:r w:rsidRPr="00913417">
        <w:tab/>
        <w:t>(ASK IF Q</w:t>
      </w:r>
      <w:r w:rsidR="00DF4A98" w:rsidRPr="00913417">
        <w:t xml:space="preserve">56 </w:t>
      </w:r>
      <w:r w:rsidRPr="00913417">
        <w:t>= 2)</w:t>
      </w:r>
    </w:p>
    <w:p w:rsidR="00691418" w:rsidRPr="00913417" w:rsidRDefault="00275388" w:rsidP="00913417">
      <w:pPr>
        <w:suppressAutoHyphens/>
      </w:pPr>
      <w:r w:rsidRPr="00913417">
        <w:tab/>
      </w:r>
      <w:r w:rsidR="00DF4A98" w:rsidRPr="00913417">
        <w:t>58</w:t>
      </w:r>
      <w:r w:rsidR="00691418" w:rsidRPr="00913417">
        <w:t>.</w:t>
      </w:r>
      <w:r w:rsidR="00691418" w:rsidRPr="00913417">
        <w:tab/>
        <w:t>Would that be (READ LIST)?</w:t>
      </w:r>
    </w:p>
    <w:p w:rsidR="005C4395" w:rsidRPr="00913417" w:rsidRDefault="005C4395" w:rsidP="005C4395">
      <w:pPr>
        <w:suppressAutoHyphens/>
        <w:rPr>
          <w:rFonts w:cs="Courier New"/>
          <w:b/>
          <w:szCs w:val="24"/>
        </w:rPr>
      </w:pPr>
      <w:r w:rsidRPr="00913417">
        <w:rPr>
          <w:rFonts w:cs="Courier New"/>
          <w:b/>
          <w:szCs w:val="24"/>
        </w:rPr>
        <w:t>qn58</w:t>
      </w:r>
    </w:p>
    <w:p w:rsidR="00691418" w:rsidRPr="00913417" w:rsidRDefault="00913B54" w:rsidP="00913417">
      <w:pPr>
        <w:suppressAutoHyphens/>
      </w:pPr>
      <w:r w:rsidRPr="00913417">
        <w:tab/>
        <w:t>01</w:t>
      </w:r>
      <w:r w:rsidRPr="00913417">
        <w:tab/>
        <w:t>$30,000 but less than $35,000</w:t>
      </w:r>
    </w:p>
    <w:p w:rsidR="00691418" w:rsidRPr="00913417" w:rsidRDefault="00913B54" w:rsidP="00913417">
      <w:pPr>
        <w:suppressAutoHyphens/>
      </w:pPr>
      <w:r w:rsidRPr="00913417">
        <w:tab/>
        <w:t>02</w:t>
      </w:r>
      <w:r w:rsidRPr="00913417">
        <w:tab/>
        <w:t>$35,000 but less than $40,000</w:t>
      </w:r>
    </w:p>
    <w:p w:rsidR="00691418" w:rsidRPr="00913417" w:rsidRDefault="00913B54" w:rsidP="00913417">
      <w:pPr>
        <w:suppressAutoHyphens/>
      </w:pPr>
      <w:r w:rsidRPr="00913417">
        <w:tab/>
        <w:t>03</w:t>
      </w:r>
      <w:r w:rsidRPr="00913417">
        <w:tab/>
        <w:t>$40,000 but less than $45,000</w:t>
      </w:r>
    </w:p>
    <w:p w:rsidR="00691418" w:rsidRPr="00913417" w:rsidRDefault="00913B54" w:rsidP="00913417">
      <w:pPr>
        <w:suppressAutoHyphens/>
      </w:pPr>
      <w:r w:rsidRPr="00913417">
        <w:tab/>
        <w:t>04</w:t>
      </w:r>
      <w:r w:rsidRPr="00913417">
        <w:tab/>
        <w:t>$45,000 but less than $50,000</w:t>
      </w:r>
    </w:p>
    <w:p w:rsidR="00913B54" w:rsidRPr="00913417" w:rsidRDefault="00913B54" w:rsidP="00913B54">
      <w:pPr>
        <w:suppressAutoHyphens/>
      </w:pPr>
      <w:r w:rsidRPr="00913417">
        <w:tab/>
        <w:t>98</w:t>
      </w:r>
      <w:r w:rsidRPr="00913417">
        <w:tab/>
      </w:r>
      <w:r>
        <w:t>D</w:t>
      </w:r>
      <w:r w:rsidRPr="00913417">
        <w:t>on't know</w:t>
      </w:r>
    </w:p>
    <w:p w:rsidR="00913B54" w:rsidRPr="00913417" w:rsidRDefault="00913B54" w:rsidP="00913B54">
      <w:pPr>
        <w:suppressAutoHyphens/>
      </w:pPr>
      <w:r w:rsidRPr="00913417">
        <w:tab/>
        <w:t>99</w:t>
      </w:r>
      <w:r w:rsidRPr="00913417">
        <w:tab/>
      </w:r>
      <w:r>
        <w:t>R</w:t>
      </w:r>
      <w:r w:rsidRPr="00913417">
        <w:t>efused</w:t>
      </w:r>
    </w:p>
    <w:p w:rsidR="00691418" w:rsidRDefault="00691418" w:rsidP="00913417">
      <w:pPr>
        <w:suppressAutoHyphens/>
      </w:pPr>
    </w:p>
    <w:p w:rsidR="001D7CC5" w:rsidRPr="00913417" w:rsidRDefault="001D7CC5" w:rsidP="00913417">
      <w:pPr>
        <w:suppressAutoHyphens/>
      </w:pPr>
    </w:p>
    <w:p w:rsidR="00691418" w:rsidRPr="00913417" w:rsidRDefault="00916AC9" w:rsidP="00913417">
      <w:pPr>
        <w:suppressAutoHyphens/>
      </w:pPr>
      <w:r>
        <w:br w:type="page"/>
      </w:r>
      <w:r w:rsidR="00DF4A98" w:rsidRPr="00913417">
        <w:tab/>
        <w:t>(ASK IF Q56</w:t>
      </w:r>
      <w:r w:rsidR="00691418" w:rsidRPr="00913417">
        <w:t xml:space="preserve"> = 3)</w:t>
      </w:r>
    </w:p>
    <w:p w:rsidR="00691418" w:rsidRPr="00913417" w:rsidRDefault="00DF4A98" w:rsidP="00913417">
      <w:pPr>
        <w:suppressAutoHyphens/>
      </w:pPr>
      <w:r w:rsidRPr="00913417">
        <w:tab/>
        <w:t>59</w:t>
      </w:r>
      <w:r w:rsidR="00691418" w:rsidRPr="00913417">
        <w:t>.</w:t>
      </w:r>
      <w:r w:rsidR="00691418" w:rsidRPr="00913417">
        <w:tab/>
        <w:t>Would that be (READ LIST)</w:t>
      </w:r>
    </w:p>
    <w:p w:rsidR="005C4395" w:rsidRPr="00913417" w:rsidRDefault="005C4395" w:rsidP="005C4395">
      <w:pPr>
        <w:suppressAutoHyphens/>
        <w:rPr>
          <w:rFonts w:cs="Courier New"/>
          <w:b/>
          <w:szCs w:val="24"/>
        </w:rPr>
      </w:pPr>
      <w:r w:rsidRPr="00913417">
        <w:rPr>
          <w:rFonts w:cs="Courier New"/>
          <w:b/>
          <w:szCs w:val="24"/>
        </w:rPr>
        <w:t>qn59</w:t>
      </w:r>
    </w:p>
    <w:p w:rsidR="00691418" w:rsidRPr="00913417" w:rsidRDefault="00913B54" w:rsidP="00913417">
      <w:pPr>
        <w:suppressAutoHyphens/>
      </w:pPr>
      <w:r w:rsidRPr="00913417">
        <w:tab/>
        <w:t>01</w:t>
      </w:r>
      <w:r w:rsidRPr="00913417">
        <w:tab/>
        <w:t>$50,000 but less than $60,000</w:t>
      </w:r>
    </w:p>
    <w:p w:rsidR="00691418" w:rsidRPr="00913417" w:rsidRDefault="00913B54" w:rsidP="00913417">
      <w:pPr>
        <w:suppressAutoHyphens/>
      </w:pPr>
      <w:r w:rsidRPr="00913417">
        <w:tab/>
        <w:t>02</w:t>
      </w:r>
      <w:r w:rsidRPr="00913417">
        <w:tab/>
        <w:t>$60,000 but less than $75,000</w:t>
      </w:r>
    </w:p>
    <w:p w:rsidR="00691418" w:rsidRPr="00913417" w:rsidRDefault="00913B54" w:rsidP="00913417">
      <w:pPr>
        <w:suppressAutoHyphens/>
      </w:pPr>
      <w:r w:rsidRPr="00913417">
        <w:tab/>
        <w:t>03</w:t>
      </w:r>
      <w:r w:rsidRPr="00913417">
        <w:tab/>
        <w:t>$75,000 but less than $100,000</w:t>
      </w:r>
    </w:p>
    <w:p w:rsidR="00691418" w:rsidRPr="00913417" w:rsidRDefault="00913B54" w:rsidP="00913417">
      <w:pPr>
        <w:suppressAutoHyphens/>
      </w:pPr>
      <w:r w:rsidRPr="00913417">
        <w:tab/>
        <w:t>04</w:t>
      </w:r>
      <w:r w:rsidRPr="00913417">
        <w:tab/>
        <w:t>$100,000 but less than $150,000</w:t>
      </w:r>
    </w:p>
    <w:p w:rsidR="00691418" w:rsidRPr="00913417" w:rsidRDefault="00913B54" w:rsidP="00913417">
      <w:pPr>
        <w:suppressAutoHyphens/>
      </w:pPr>
      <w:r w:rsidRPr="00913417">
        <w:tab/>
        <w:t>05</w:t>
      </w:r>
      <w:r w:rsidRPr="00913417">
        <w:tab/>
        <w:t>$150,000 but less than $200,000</w:t>
      </w:r>
    </w:p>
    <w:p w:rsidR="00691418" w:rsidRPr="00913417" w:rsidRDefault="00691418" w:rsidP="00913417">
      <w:pPr>
        <w:suppressAutoHyphens/>
      </w:pPr>
      <w:r w:rsidRPr="00913417">
        <w:tab/>
      </w:r>
      <w:r w:rsidR="00672625" w:rsidRPr="00913417">
        <w:t>0</w:t>
      </w:r>
      <w:r w:rsidRPr="00913417">
        <w:t>6</w:t>
      </w:r>
      <w:r w:rsidRPr="00913417">
        <w:tab/>
        <w:t>$200,000 or more</w:t>
      </w:r>
    </w:p>
    <w:p w:rsidR="00913B54" w:rsidRPr="00913417" w:rsidRDefault="00913B54" w:rsidP="00913B54">
      <w:pPr>
        <w:suppressAutoHyphens/>
      </w:pPr>
      <w:r w:rsidRPr="00913417">
        <w:tab/>
        <w:t>98</w:t>
      </w:r>
      <w:r w:rsidRPr="00913417">
        <w:tab/>
      </w:r>
      <w:r>
        <w:t>D</w:t>
      </w:r>
      <w:r w:rsidRPr="00913417">
        <w:t>on't know</w:t>
      </w:r>
    </w:p>
    <w:p w:rsidR="00913B54" w:rsidRPr="00913417" w:rsidRDefault="00913B54" w:rsidP="00913B54">
      <w:pPr>
        <w:suppressAutoHyphens/>
      </w:pPr>
      <w:r w:rsidRPr="00913417">
        <w:tab/>
        <w:t>99</w:t>
      </w:r>
      <w:r w:rsidRPr="00913417">
        <w:tab/>
      </w:r>
      <w:r>
        <w:t>R</w:t>
      </w:r>
      <w:r w:rsidRPr="00913417">
        <w:t>efused</w:t>
      </w:r>
    </w:p>
    <w:p w:rsidR="00691418" w:rsidRPr="00913417" w:rsidRDefault="00691418" w:rsidP="00913417">
      <w:pPr>
        <w:suppressAutoHyphens/>
      </w:pPr>
    </w:p>
    <w:p w:rsidR="008D2D93" w:rsidRPr="00913417" w:rsidRDefault="008D2D93" w:rsidP="00913417">
      <w:pPr>
        <w:suppressAutoHyphens/>
      </w:pPr>
    </w:p>
    <w:p w:rsidR="007E31E0" w:rsidRPr="00913B54" w:rsidRDefault="007E31E0" w:rsidP="00913417">
      <w:pPr>
        <w:suppressAutoHyphens/>
        <w:rPr>
          <w:bCs/>
        </w:rPr>
      </w:pPr>
      <w:r w:rsidRPr="00913B54">
        <w:rPr>
          <w:bCs/>
        </w:rPr>
        <w:t>Q56/57/58/59 Income Summary Table</w:t>
      </w:r>
    </w:p>
    <w:p w:rsidR="007E31E0" w:rsidRPr="005C4395" w:rsidRDefault="005C4395" w:rsidP="00913417">
      <w:pPr>
        <w:suppressAutoHyphens/>
        <w:rPr>
          <w:b/>
          <w:bCs/>
        </w:rPr>
      </w:pPr>
      <w:r>
        <w:rPr>
          <w:b/>
          <w:bCs/>
        </w:rPr>
        <w:t>income</w:t>
      </w:r>
    </w:p>
    <w:p w:rsidR="00913B54" w:rsidRDefault="005C4395" w:rsidP="00913417">
      <w:pPr>
        <w:suppressAutoHyphens/>
        <w:rPr>
          <w:bCs/>
        </w:rPr>
      </w:pPr>
      <w:r>
        <w:rPr>
          <w:bCs/>
        </w:rPr>
        <w:tab/>
      </w:r>
      <w:r w:rsidR="007E31E0" w:rsidRPr="00913B54">
        <w:rPr>
          <w:bCs/>
        </w:rPr>
        <w:t>Less than $30,000</w:t>
      </w:r>
    </w:p>
    <w:p w:rsidR="00913B54" w:rsidRPr="00913417" w:rsidRDefault="005C4395" w:rsidP="00913B54">
      <w:pPr>
        <w:suppressAutoHyphens/>
      </w:pPr>
      <w:r>
        <w:tab/>
      </w:r>
      <w:r w:rsidR="00913B54" w:rsidRPr="00913417">
        <w:tab/>
        <w:t>01</w:t>
      </w:r>
      <w:r w:rsidR="00913B54" w:rsidRPr="00913417">
        <w:tab/>
        <w:t>Less than $5,000</w:t>
      </w:r>
    </w:p>
    <w:p w:rsidR="00913B54" w:rsidRPr="00913417" w:rsidRDefault="005C4395" w:rsidP="00913B54">
      <w:pPr>
        <w:suppressAutoHyphens/>
      </w:pPr>
      <w:r>
        <w:tab/>
      </w:r>
      <w:r w:rsidR="00913B54" w:rsidRPr="00913417">
        <w:tab/>
        <w:t>02</w:t>
      </w:r>
      <w:r w:rsidR="00913B54" w:rsidRPr="00913417">
        <w:tab/>
        <w:t>$5,000 but less than $10,000</w:t>
      </w:r>
    </w:p>
    <w:p w:rsidR="00913B54" w:rsidRPr="00913417" w:rsidRDefault="005C4395" w:rsidP="00913B54">
      <w:pPr>
        <w:suppressAutoHyphens/>
      </w:pPr>
      <w:r>
        <w:tab/>
      </w:r>
      <w:r w:rsidR="00913B54" w:rsidRPr="00913417">
        <w:tab/>
        <w:t>03</w:t>
      </w:r>
      <w:r w:rsidR="00913B54" w:rsidRPr="00913417">
        <w:tab/>
        <w:t>$10,000 but less than $15,000</w:t>
      </w:r>
    </w:p>
    <w:p w:rsidR="00913B54" w:rsidRPr="00913417" w:rsidRDefault="005C4395" w:rsidP="00913B54">
      <w:pPr>
        <w:suppressAutoHyphens/>
      </w:pPr>
      <w:r>
        <w:tab/>
      </w:r>
      <w:r w:rsidR="00913B54" w:rsidRPr="00913417">
        <w:tab/>
        <w:t>04</w:t>
      </w:r>
      <w:r w:rsidR="00913B54" w:rsidRPr="00913417">
        <w:tab/>
        <w:t>$15,000 but less than $20,000</w:t>
      </w:r>
    </w:p>
    <w:p w:rsidR="00913B54" w:rsidRPr="00913417" w:rsidRDefault="005C4395" w:rsidP="00913B54">
      <w:pPr>
        <w:suppressAutoHyphens/>
      </w:pPr>
      <w:r>
        <w:tab/>
      </w:r>
      <w:r w:rsidR="00913B54" w:rsidRPr="00913417">
        <w:tab/>
        <w:t>05</w:t>
      </w:r>
      <w:r w:rsidR="00913B54" w:rsidRPr="00913417">
        <w:tab/>
        <w:t>$20,000 but less than $25,000</w:t>
      </w:r>
    </w:p>
    <w:p w:rsidR="00913B54" w:rsidRPr="00913417" w:rsidRDefault="005C4395" w:rsidP="00913B54">
      <w:pPr>
        <w:suppressAutoHyphens/>
      </w:pPr>
      <w:r>
        <w:tab/>
      </w:r>
      <w:r w:rsidR="00913B54" w:rsidRPr="00913417">
        <w:tab/>
        <w:t>06</w:t>
      </w:r>
      <w:r w:rsidR="00913B54" w:rsidRPr="00913417">
        <w:tab/>
        <w:t>$25,000 but less than $30,000</w:t>
      </w:r>
    </w:p>
    <w:p w:rsidR="00913B54" w:rsidRDefault="005C4395" w:rsidP="00913417">
      <w:pPr>
        <w:suppressAutoHyphens/>
        <w:rPr>
          <w:bCs/>
        </w:rPr>
      </w:pPr>
      <w:r>
        <w:rPr>
          <w:bCs/>
        </w:rPr>
        <w:tab/>
      </w:r>
      <w:r w:rsidR="007E31E0" w:rsidRPr="00913B54">
        <w:rPr>
          <w:bCs/>
        </w:rPr>
        <w:tab/>
      </w:r>
      <w:r>
        <w:rPr>
          <w:bCs/>
        </w:rPr>
        <w:t>07</w:t>
      </w:r>
      <w:r>
        <w:rPr>
          <w:bCs/>
        </w:rPr>
        <w:tab/>
      </w:r>
      <w:r w:rsidR="00913B54" w:rsidRPr="00913B54">
        <w:rPr>
          <w:bCs/>
        </w:rPr>
        <w:t>Less than $30,000</w:t>
      </w:r>
      <w:r w:rsidR="00913B54">
        <w:rPr>
          <w:bCs/>
        </w:rPr>
        <w:t xml:space="preserve"> (Unspecified)</w:t>
      </w:r>
    </w:p>
    <w:p w:rsidR="00913B54" w:rsidRDefault="005C4395" w:rsidP="00913B54">
      <w:pPr>
        <w:suppressAutoHyphens/>
        <w:rPr>
          <w:bCs/>
        </w:rPr>
      </w:pPr>
      <w:r>
        <w:rPr>
          <w:bCs/>
        </w:rPr>
        <w:tab/>
      </w:r>
      <w:r w:rsidR="007E31E0" w:rsidRPr="00913B54">
        <w:rPr>
          <w:bCs/>
        </w:rPr>
        <w:t>$30,000 to less than $50,000</w:t>
      </w:r>
    </w:p>
    <w:p w:rsidR="00913B54" w:rsidRPr="00913417" w:rsidRDefault="005C4395" w:rsidP="00913B54">
      <w:pPr>
        <w:suppressAutoHyphens/>
      </w:pPr>
      <w:r>
        <w:tab/>
      </w:r>
      <w:r w:rsidR="00913B54" w:rsidRPr="00913417">
        <w:tab/>
      </w:r>
      <w:r w:rsidR="00913B54">
        <w:t>1</w:t>
      </w:r>
      <w:r w:rsidR="00913B54" w:rsidRPr="00913417">
        <w:t>1</w:t>
      </w:r>
      <w:r w:rsidR="00913B54" w:rsidRPr="00913417">
        <w:tab/>
        <w:t>$30,000 but less than $35,000</w:t>
      </w:r>
    </w:p>
    <w:p w:rsidR="00913B54" w:rsidRPr="00913417" w:rsidRDefault="005C4395" w:rsidP="00913B54">
      <w:pPr>
        <w:suppressAutoHyphens/>
      </w:pPr>
      <w:r>
        <w:tab/>
      </w:r>
      <w:r w:rsidR="00913B54" w:rsidRPr="00913417">
        <w:tab/>
      </w:r>
      <w:r w:rsidR="00913B54">
        <w:t>1</w:t>
      </w:r>
      <w:r w:rsidR="00913B54" w:rsidRPr="00913417">
        <w:t>2</w:t>
      </w:r>
      <w:r w:rsidR="00913B54" w:rsidRPr="00913417">
        <w:tab/>
        <w:t>$35,000 but less than $40,000</w:t>
      </w:r>
    </w:p>
    <w:p w:rsidR="00913B54" w:rsidRPr="00913417" w:rsidRDefault="005C4395" w:rsidP="00913B54">
      <w:pPr>
        <w:suppressAutoHyphens/>
      </w:pPr>
      <w:r>
        <w:tab/>
      </w:r>
      <w:r w:rsidR="00913B54" w:rsidRPr="00913417">
        <w:tab/>
      </w:r>
      <w:r w:rsidR="00913B54">
        <w:t>1</w:t>
      </w:r>
      <w:r w:rsidR="00913B54" w:rsidRPr="00913417">
        <w:t>3</w:t>
      </w:r>
      <w:r w:rsidR="00913B54" w:rsidRPr="00913417">
        <w:tab/>
        <w:t>$40,000 but less than $45,000</w:t>
      </w:r>
    </w:p>
    <w:p w:rsidR="00913B54" w:rsidRPr="00913417" w:rsidRDefault="005C4395" w:rsidP="00913B54">
      <w:pPr>
        <w:suppressAutoHyphens/>
      </w:pPr>
      <w:r>
        <w:tab/>
      </w:r>
      <w:r w:rsidR="00913B54" w:rsidRPr="00913417">
        <w:tab/>
      </w:r>
      <w:r w:rsidR="00913B54">
        <w:t>1</w:t>
      </w:r>
      <w:r w:rsidR="00913B54" w:rsidRPr="00913417">
        <w:t>4</w:t>
      </w:r>
      <w:r w:rsidR="00913B54" w:rsidRPr="00913417">
        <w:tab/>
        <w:t>$45,000 but less than $50,000</w:t>
      </w:r>
    </w:p>
    <w:p w:rsidR="007E31E0" w:rsidRPr="00913B54" w:rsidRDefault="005C4395" w:rsidP="00913417">
      <w:pPr>
        <w:suppressAutoHyphens/>
        <w:rPr>
          <w:bCs/>
        </w:rPr>
      </w:pPr>
      <w:r>
        <w:rPr>
          <w:bCs/>
        </w:rPr>
        <w:tab/>
      </w:r>
      <w:r w:rsidR="007E31E0" w:rsidRPr="00913B54">
        <w:rPr>
          <w:bCs/>
        </w:rPr>
        <w:tab/>
      </w:r>
      <w:r>
        <w:rPr>
          <w:bCs/>
        </w:rPr>
        <w:t>15</w:t>
      </w:r>
      <w:r>
        <w:rPr>
          <w:bCs/>
        </w:rPr>
        <w:tab/>
      </w:r>
      <w:r w:rsidR="00913B54" w:rsidRPr="00913B54">
        <w:rPr>
          <w:bCs/>
        </w:rPr>
        <w:t>$30,000 to less than $50,000</w:t>
      </w:r>
      <w:r w:rsidR="00913B54">
        <w:rPr>
          <w:bCs/>
        </w:rPr>
        <w:t xml:space="preserve"> (Unspecified)</w:t>
      </w:r>
    </w:p>
    <w:p w:rsidR="00913B54" w:rsidRDefault="005C4395" w:rsidP="00913B54">
      <w:pPr>
        <w:suppressAutoHyphens/>
        <w:rPr>
          <w:bCs/>
        </w:rPr>
      </w:pPr>
      <w:r>
        <w:rPr>
          <w:bCs/>
        </w:rPr>
        <w:tab/>
      </w:r>
      <w:r w:rsidR="00913B54">
        <w:rPr>
          <w:bCs/>
        </w:rPr>
        <w:t>$50,000 or more</w:t>
      </w:r>
    </w:p>
    <w:p w:rsidR="00913B54" w:rsidRPr="00913417" w:rsidRDefault="005C4395" w:rsidP="00913B54">
      <w:pPr>
        <w:suppressAutoHyphens/>
      </w:pPr>
      <w:r>
        <w:tab/>
      </w:r>
      <w:r w:rsidR="00913B54" w:rsidRPr="00913417">
        <w:tab/>
      </w:r>
      <w:r w:rsidR="00913B54">
        <w:t>2</w:t>
      </w:r>
      <w:r w:rsidR="00913B54" w:rsidRPr="00913417">
        <w:t>1</w:t>
      </w:r>
      <w:r w:rsidR="00913B54" w:rsidRPr="00913417">
        <w:tab/>
        <w:t>$50,000 but less than $60,000</w:t>
      </w:r>
    </w:p>
    <w:p w:rsidR="00913B54" w:rsidRPr="00913417" w:rsidRDefault="005C4395" w:rsidP="00913B54">
      <w:pPr>
        <w:suppressAutoHyphens/>
      </w:pPr>
      <w:r>
        <w:tab/>
      </w:r>
      <w:r w:rsidR="00913B54" w:rsidRPr="00913417">
        <w:tab/>
      </w:r>
      <w:r w:rsidR="00913B54">
        <w:t>2</w:t>
      </w:r>
      <w:r w:rsidR="00913B54" w:rsidRPr="00913417">
        <w:t>2</w:t>
      </w:r>
      <w:r w:rsidR="00913B54" w:rsidRPr="00913417">
        <w:tab/>
        <w:t>$60,000 but less than $75,000</w:t>
      </w:r>
    </w:p>
    <w:p w:rsidR="00913B54" w:rsidRPr="00913417" w:rsidRDefault="005C4395" w:rsidP="00913B54">
      <w:pPr>
        <w:suppressAutoHyphens/>
      </w:pPr>
      <w:r>
        <w:tab/>
      </w:r>
      <w:r w:rsidR="00913B54" w:rsidRPr="00913417">
        <w:tab/>
      </w:r>
      <w:r w:rsidR="00913B54">
        <w:t>2</w:t>
      </w:r>
      <w:r w:rsidR="00913B54" w:rsidRPr="00913417">
        <w:t>3</w:t>
      </w:r>
      <w:r w:rsidR="00913B54" w:rsidRPr="00913417">
        <w:tab/>
        <w:t>$75,000 but less than $100,000</w:t>
      </w:r>
    </w:p>
    <w:p w:rsidR="00913B54" w:rsidRPr="00913417" w:rsidRDefault="005C4395" w:rsidP="00913B54">
      <w:pPr>
        <w:suppressAutoHyphens/>
      </w:pPr>
      <w:r>
        <w:tab/>
      </w:r>
      <w:r w:rsidR="00913B54" w:rsidRPr="00913417">
        <w:tab/>
      </w:r>
      <w:r w:rsidR="00913B54">
        <w:t>2</w:t>
      </w:r>
      <w:r w:rsidR="00913B54" w:rsidRPr="00913417">
        <w:t>4</w:t>
      </w:r>
      <w:r w:rsidR="00913B54" w:rsidRPr="00913417">
        <w:tab/>
        <w:t>$100,000 but less than $150,000</w:t>
      </w:r>
    </w:p>
    <w:p w:rsidR="00913B54" w:rsidRPr="00913417" w:rsidRDefault="005C4395" w:rsidP="00913B54">
      <w:pPr>
        <w:suppressAutoHyphens/>
      </w:pPr>
      <w:r>
        <w:tab/>
      </w:r>
      <w:r w:rsidR="00913B54" w:rsidRPr="00913417">
        <w:tab/>
      </w:r>
      <w:r w:rsidR="00913B54">
        <w:t>2</w:t>
      </w:r>
      <w:r w:rsidR="00913B54" w:rsidRPr="00913417">
        <w:t>5</w:t>
      </w:r>
      <w:r w:rsidR="00913B54" w:rsidRPr="00913417">
        <w:tab/>
        <w:t>$150,000 but less than $200,000</w:t>
      </w:r>
    </w:p>
    <w:p w:rsidR="00913B54" w:rsidRPr="00913417" w:rsidRDefault="005C4395" w:rsidP="00913B54">
      <w:pPr>
        <w:suppressAutoHyphens/>
      </w:pPr>
      <w:r>
        <w:tab/>
      </w:r>
      <w:r w:rsidR="00913B54" w:rsidRPr="00913417">
        <w:tab/>
      </w:r>
      <w:r w:rsidR="00913B54">
        <w:t>2</w:t>
      </w:r>
      <w:r w:rsidR="00913B54" w:rsidRPr="00913417">
        <w:t>6</w:t>
      </w:r>
      <w:r w:rsidR="00913B54" w:rsidRPr="00913417">
        <w:tab/>
        <w:t>$200,000 or more</w:t>
      </w:r>
    </w:p>
    <w:p w:rsidR="007E31E0" w:rsidRPr="00913B54" w:rsidRDefault="005C4395" w:rsidP="00913417">
      <w:pPr>
        <w:suppressAutoHyphens/>
        <w:rPr>
          <w:bCs/>
        </w:rPr>
      </w:pPr>
      <w:r>
        <w:rPr>
          <w:bCs/>
        </w:rPr>
        <w:tab/>
      </w:r>
      <w:r w:rsidR="007E31E0" w:rsidRPr="00913B54">
        <w:rPr>
          <w:bCs/>
        </w:rPr>
        <w:tab/>
      </w:r>
      <w:r>
        <w:rPr>
          <w:bCs/>
        </w:rPr>
        <w:t>27</w:t>
      </w:r>
      <w:r>
        <w:rPr>
          <w:bCs/>
        </w:rPr>
        <w:tab/>
      </w:r>
      <w:r w:rsidR="00913B54" w:rsidRPr="00913B54">
        <w:rPr>
          <w:bCs/>
        </w:rPr>
        <w:t>$50,000 or more</w:t>
      </w:r>
      <w:r w:rsidR="00913B54">
        <w:rPr>
          <w:bCs/>
        </w:rPr>
        <w:t xml:space="preserve"> (Unspecified)</w:t>
      </w:r>
    </w:p>
    <w:p w:rsidR="007E31E0" w:rsidRPr="00913B54" w:rsidRDefault="005C4395" w:rsidP="00913417">
      <w:pPr>
        <w:suppressAutoHyphens/>
        <w:rPr>
          <w:bCs/>
        </w:rPr>
      </w:pPr>
      <w:r>
        <w:rPr>
          <w:bCs/>
        </w:rPr>
        <w:tab/>
        <w:t>98</w:t>
      </w:r>
      <w:r>
        <w:rPr>
          <w:bCs/>
        </w:rPr>
        <w:tab/>
      </w:r>
      <w:r w:rsidR="007E31E0" w:rsidRPr="00913B54">
        <w:rPr>
          <w:bCs/>
        </w:rPr>
        <w:t>Don’t know</w:t>
      </w:r>
    </w:p>
    <w:p w:rsidR="007E31E0" w:rsidRPr="00913B54" w:rsidRDefault="005C4395" w:rsidP="00913417">
      <w:pPr>
        <w:suppressAutoHyphens/>
        <w:rPr>
          <w:bCs/>
        </w:rPr>
      </w:pPr>
      <w:r>
        <w:rPr>
          <w:bCs/>
        </w:rPr>
        <w:tab/>
        <w:t>99</w:t>
      </w:r>
      <w:r>
        <w:rPr>
          <w:bCs/>
        </w:rPr>
        <w:tab/>
      </w:r>
      <w:r w:rsidR="007E31E0" w:rsidRPr="00913B54">
        <w:rPr>
          <w:bCs/>
        </w:rPr>
        <w:t>Refused</w:t>
      </w:r>
    </w:p>
    <w:p w:rsidR="007E31E0" w:rsidRPr="00913417" w:rsidRDefault="007E31E0" w:rsidP="00913417">
      <w:pPr>
        <w:suppressAutoHyphens/>
      </w:pPr>
    </w:p>
    <w:p w:rsidR="007E31E0" w:rsidRPr="00913417" w:rsidRDefault="007E31E0" w:rsidP="00913417">
      <w:pPr>
        <w:suppressAutoHyphens/>
      </w:pPr>
    </w:p>
    <w:p w:rsidR="00DF4A98" w:rsidRPr="00913B54" w:rsidRDefault="00913B54" w:rsidP="00913417">
      <w:pPr>
        <w:suppressAutoHyphens/>
        <w:rPr>
          <w:b/>
          <w:u w:val="single"/>
        </w:rPr>
      </w:pPr>
      <w:r>
        <w:rPr>
          <w:b/>
          <w:u w:val="single"/>
        </w:rPr>
        <w:br w:type="page"/>
      </w:r>
      <w:r w:rsidR="00DF4A98" w:rsidRPr="00913B54">
        <w:rPr>
          <w:b/>
          <w:u w:val="single"/>
        </w:rPr>
        <w:t xml:space="preserve">LANDLINE/CELL QUESTION </w:t>
      </w:r>
      <w:smartTag w:uri="urn:schemas-microsoft-com:office:smarttags" w:element="place">
        <w:r w:rsidR="00DF4A98" w:rsidRPr="00913B54">
          <w:rPr>
            <w:b/>
            <w:u w:val="single"/>
          </w:rPr>
          <w:t>BATTERY</w:t>
        </w:r>
      </w:smartTag>
    </w:p>
    <w:p w:rsidR="00DF4A98" w:rsidRPr="00913417" w:rsidRDefault="00DF4A98" w:rsidP="00913417">
      <w:pPr>
        <w:suppressAutoHyphens/>
        <w:ind w:left="855" w:hanging="855"/>
      </w:pPr>
    </w:p>
    <w:p w:rsidR="00913B54" w:rsidRDefault="00DF4A98" w:rsidP="00913417">
      <w:pPr>
        <w:suppressAutoHyphens/>
        <w:ind w:left="855" w:hanging="855"/>
      </w:pPr>
      <w:r w:rsidRPr="00913417">
        <w:t>61.</w:t>
      </w:r>
      <w:r w:rsidRPr="00913417">
        <w:tab/>
        <w:t xml:space="preserve">Including yourself, how many adults ages 18 and older are currently living in your </w:t>
      </w:r>
    </w:p>
    <w:p w:rsidR="00DF4A98" w:rsidRPr="00913417" w:rsidRDefault="00913B54" w:rsidP="00913417">
      <w:pPr>
        <w:suppressAutoHyphens/>
        <w:ind w:left="855" w:hanging="855"/>
      </w:pPr>
      <w:r>
        <w:tab/>
      </w:r>
      <w:r w:rsidR="00DF4A98" w:rsidRPr="00913417">
        <w:t>household?</w:t>
      </w:r>
    </w:p>
    <w:p w:rsidR="005C4395" w:rsidRPr="00913417" w:rsidRDefault="005C4395" w:rsidP="005C4395">
      <w:pPr>
        <w:suppressAutoHyphens/>
        <w:rPr>
          <w:rFonts w:cs="Courier New"/>
          <w:b/>
          <w:szCs w:val="24"/>
        </w:rPr>
      </w:pPr>
      <w:r w:rsidRPr="00913417">
        <w:rPr>
          <w:rFonts w:cs="Courier New"/>
          <w:b/>
          <w:szCs w:val="24"/>
        </w:rPr>
        <w:t>qn61</w:t>
      </w:r>
    </w:p>
    <w:p w:rsidR="00DF4A98" w:rsidRPr="00913417" w:rsidRDefault="00DF4A98" w:rsidP="00913417">
      <w:pPr>
        <w:suppressAutoHyphens/>
        <w:ind w:left="855" w:hanging="855"/>
      </w:pPr>
      <w:r w:rsidRPr="00913417">
        <w:tab/>
        <w:t>___________RECORD NUMBER (0-9)</w:t>
      </w:r>
    </w:p>
    <w:p w:rsidR="00DF4A98" w:rsidRPr="00913417" w:rsidRDefault="00DF4A98" w:rsidP="00913417">
      <w:pPr>
        <w:suppressAutoHyphens/>
        <w:ind w:left="855" w:hanging="855"/>
      </w:pPr>
      <w:r w:rsidRPr="00913417">
        <w:tab/>
      </w:r>
      <w:r w:rsidR="00913B54">
        <w:t>98</w:t>
      </w:r>
      <w:r w:rsidRPr="00913417">
        <w:tab/>
        <w:t>Don't know</w:t>
      </w:r>
    </w:p>
    <w:p w:rsidR="00DF4A98" w:rsidRDefault="00DF4A98" w:rsidP="00913417">
      <w:pPr>
        <w:suppressAutoHyphens/>
        <w:ind w:left="855" w:hanging="855"/>
      </w:pPr>
      <w:r w:rsidRPr="00913417">
        <w:tab/>
      </w:r>
      <w:r w:rsidR="00913B54">
        <w:t>99</w:t>
      </w:r>
      <w:r w:rsidR="00107CE3" w:rsidRPr="00913417">
        <w:tab/>
        <w:t>Refused</w:t>
      </w:r>
    </w:p>
    <w:p w:rsidR="00913B54" w:rsidRDefault="00913B54" w:rsidP="00913417">
      <w:pPr>
        <w:suppressAutoHyphens/>
        <w:ind w:left="855" w:hanging="855"/>
        <w:rPr>
          <w:b/>
          <w:sz w:val="22"/>
        </w:rPr>
      </w:pPr>
    </w:p>
    <w:p w:rsidR="001D7CC5" w:rsidRDefault="001D7CC5" w:rsidP="00913417">
      <w:pPr>
        <w:suppressAutoHyphens/>
        <w:ind w:left="855" w:hanging="855"/>
        <w:rPr>
          <w:b/>
          <w:sz w:val="22"/>
        </w:rPr>
      </w:pPr>
    </w:p>
    <w:p w:rsidR="00DF4A98" w:rsidRPr="00913417" w:rsidRDefault="00DF4A98" w:rsidP="00913417">
      <w:pPr>
        <w:suppressAutoHyphens/>
        <w:ind w:left="855" w:hanging="855"/>
      </w:pPr>
      <w:r w:rsidRPr="00913417">
        <w:tab/>
        <w:t>(ASK Q62 IF CALLED ON A LANDLINE)</w:t>
      </w:r>
    </w:p>
    <w:p w:rsidR="00DF4A98" w:rsidRPr="00913417" w:rsidRDefault="00DF4A98" w:rsidP="00913417">
      <w:pPr>
        <w:suppressAutoHyphens/>
        <w:ind w:left="855" w:hanging="855"/>
      </w:pPr>
      <w:r w:rsidRPr="00913417">
        <w:t>62.</w:t>
      </w:r>
      <w:r w:rsidRPr="00913417">
        <w:tab/>
        <w:t>Do you have a working cellular telephone?</w:t>
      </w:r>
    </w:p>
    <w:p w:rsidR="005C4395" w:rsidRPr="00913417" w:rsidRDefault="005C4395" w:rsidP="005C4395">
      <w:pPr>
        <w:suppressAutoHyphens/>
        <w:rPr>
          <w:rFonts w:cs="Courier New"/>
          <w:b/>
          <w:szCs w:val="24"/>
        </w:rPr>
      </w:pPr>
      <w:r w:rsidRPr="00913417">
        <w:rPr>
          <w:rFonts w:cs="Courier New"/>
          <w:b/>
          <w:szCs w:val="24"/>
        </w:rPr>
        <w:t>qn62</w:t>
      </w:r>
    </w:p>
    <w:p w:rsidR="00DF4A98" w:rsidRPr="00913417" w:rsidRDefault="00DF4A98" w:rsidP="00913417">
      <w:pPr>
        <w:suppressAutoHyphens/>
        <w:ind w:left="855" w:hanging="855"/>
      </w:pPr>
      <w:r w:rsidRPr="00913417">
        <w:tab/>
        <w:t>1</w:t>
      </w:r>
      <w:r w:rsidRPr="00913417">
        <w:tab/>
        <w:t>Yes</w:t>
      </w:r>
    </w:p>
    <w:p w:rsidR="00DF4A98" w:rsidRPr="00913417" w:rsidRDefault="00DF4A98" w:rsidP="00913417">
      <w:pPr>
        <w:suppressAutoHyphens/>
        <w:ind w:left="855" w:hanging="855"/>
      </w:pPr>
      <w:r w:rsidRPr="00913417">
        <w:tab/>
        <w:t>2</w:t>
      </w:r>
      <w:r w:rsidRPr="00913417">
        <w:tab/>
        <w:t>No</w:t>
      </w:r>
    </w:p>
    <w:p w:rsidR="00DF4A98" w:rsidRPr="00913417" w:rsidRDefault="00DF4A98" w:rsidP="00913417">
      <w:pPr>
        <w:suppressAutoHyphens/>
        <w:ind w:left="855" w:hanging="855"/>
      </w:pPr>
      <w:r w:rsidRPr="00913417">
        <w:tab/>
      </w:r>
      <w:r w:rsidR="00672625" w:rsidRPr="00913417">
        <w:t>8</w:t>
      </w:r>
      <w:r w:rsidRPr="00913417">
        <w:tab/>
        <w:t>Don't know</w:t>
      </w:r>
    </w:p>
    <w:p w:rsidR="00DF4A98" w:rsidRDefault="00DF4A98" w:rsidP="00913417">
      <w:pPr>
        <w:suppressAutoHyphens/>
        <w:ind w:left="855" w:hanging="855"/>
        <w:rPr>
          <w:b/>
          <w:sz w:val="22"/>
        </w:rPr>
      </w:pPr>
      <w:r w:rsidRPr="00913417">
        <w:tab/>
      </w:r>
      <w:r w:rsidR="00107CE3" w:rsidRPr="00913417">
        <w:t>9</w:t>
      </w:r>
      <w:r w:rsidR="00107CE3" w:rsidRPr="00913417">
        <w:tab/>
        <w:t>Refused</w:t>
      </w:r>
    </w:p>
    <w:p w:rsidR="00913B54" w:rsidRDefault="00913B54" w:rsidP="00913417">
      <w:pPr>
        <w:suppressAutoHyphens/>
        <w:ind w:left="855" w:hanging="855"/>
      </w:pPr>
    </w:p>
    <w:p w:rsidR="001D7CC5" w:rsidRPr="00913417" w:rsidRDefault="001D7CC5" w:rsidP="00913417">
      <w:pPr>
        <w:suppressAutoHyphens/>
        <w:ind w:left="855" w:hanging="855"/>
      </w:pPr>
    </w:p>
    <w:p w:rsidR="00DF4A98" w:rsidRPr="00913417" w:rsidRDefault="00DF4A98" w:rsidP="00913417">
      <w:pPr>
        <w:suppressAutoHyphens/>
        <w:ind w:left="855" w:hanging="855"/>
      </w:pPr>
      <w:r w:rsidRPr="00913417">
        <w:tab/>
        <w:t>(ASK IF 61 &gt; 1)</w:t>
      </w:r>
    </w:p>
    <w:p w:rsidR="00913B54" w:rsidRDefault="00B4696C" w:rsidP="00913417">
      <w:pPr>
        <w:suppressAutoHyphens/>
        <w:ind w:left="855" w:hanging="855"/>
      </w:pPr>
      <w:r w:rsidRPr="00913417">
        <w:t>63</w:t>
      </w:r>
      <w:r w:rsidR="00DF4A98" w:rsidRPr="00913417">
        <w:t>.</w:t>
      </w:r>
      <w:r w:rsidR="00DF4A98" w:rsidRPr="00913417">
        <w:tab/>
        <w:t xml:space="preserve">Does anyone else ages 18 or older living in your household have a working cellular </w:t>
      </w:r>
    </w:p>
    <w:p w:rsidR="00DF4A98" w:rsidRPr="00913417" w:rsidRDefault="00913B54" w:rsidP="00913417">
      <w:pPr>
        <w:suppressAutoHyphens/>
        <w:ind w:left="855" w:hanging="855"/>
      </w:pPr>
      <w:r>
        <w:tab/>
      </w:r>
      <w:r w:rsidR="00DF4A98" w:rsidRPr="00913417">
        <w:t>telephone?</w:t>
      </w:r>
    </w:p>
    <w:p w:rsidR="005C4395" w:rsidRPr="00913417" w:rsidRDefault="005C4395" w:rsidP="005C4395">
      <w:pPr>
        <w:suppressAutoHyphens/>
        <w:rPr>
          <w:rFonts w:cs="Courier New"/>
          <w:b/>
          <w:szCs w:val="24"/>
        </w:rPr>
      </w:pPr>
      <w:r w:rsidRPr="00913417">
        <w:rPr>
          <w:rFonts w:cs="Courier New"/>
          <w:b/>
          <w:szCs w:val="24"/>
        </w:rPr>
        <w:t>qn63</w:t>
      </w:r>
    </w:p>
    <w:p w:rsidR="00DF4A98" w:rsidRPr="00913417" w:rsidRDefault="00DF4A98" w:rsidP="00913417">
      <w:pPr>
        <w:suppressAutoHyphens/>
        <w:ind w:left="855" w:hanging="855"/>
      </w:pPr>
      <w:r w:rsidRPr="00913417">
        <w:tab/>
        <w:t>1</w:t>
      </w:r>
      <w:r w:rsidRPr="00913417">
        <w:tab/>
        <w:t>Yes</w:t>
      </w:r>
    </w:p>
    <w:p w:rsidR="00DF4A98" w:rsidRPr="00913417" w:rsidRDefault="00DF4A98" w:rsidP="00913417">
      <w:pPr>
        <w:suppressAutoHyphens/>
        <w:ind w:left="855" w:hanging="855"/>
      </w:pPr>
      <w:r w:rsidRPr="00913417">
        <w:tab/>
        <w:t>2</w:t>
      </w:r>
      <w:r w:rsidRPr="00913417">
        <w:tab/>
        <w:t>No</w:t>
      </w:r>
    </w:p>
    <w:p w:rsidR="00DF4A98" w:rsidRPr="00913417" w:rsidRDefault="00DF4A98" w:rsidP="00913417">
      <w:pPr>
        <w:suppressAutoHyphens/>
        <w:ind w:left="855" w:hanging="855"/>
      </w:pPr>
      <w:r w:rsidRPr="00913417">
        <w:tab/>
      </w:r>
      <w:r w:rsidR="00672625" w:rsidRPr="00913417">
        <w:t>8</w:t>
      </w:r>
      <w:r w:rsidRPr="00913417">
        <w:tab/>
        <w:t>Don't know</w:t>
      </w:r>
    </w:p>
    <w:p w:rsidR="007E31E0" w:rsidRDefault="00DF4A98" w:rsidP="00913417">
      <w:pPr>
        <w:suppressAutoHyphens/>
        <w:ind w:left="855" w:hanging="855"/>
        <w:rPr>
          <w:b/>
          <w:sz w:val="22"/>
        </w:rPr>
      </w:pPr>
      <w:r w:rsidRPr="00913417">
        <w:tab/>
      </w:r>
      <w:r w:rsidR="00107CE3" w:rsidRPr="00913417">
        <w:t>9</w:t>
      </w:r>
      <w:r w:rsidR="00107CE3" w:rsidRPr="00913417">
        <w:tab/>
        <w:t>Refused</w:t>
      </w:r>
    </w:p>
    <w:p w:rsidR="00913B54" w:rsidRDefault="00913B54" w:rsidP="00913417">
      <w:pPr>
        <w:suppressAutoHyphens/>
        <w:ind w:left="855" w:hanging="855"/>
      </w:pPr>
    </w:p>
    <w:p w:rsidR="001D7CC5" w:rsidRPr="00913417" w:rsidRDefault="001D7CC5" w:rsidP="00913417">
      <w:pPr>
        <w:suppressAutoHyphens/>
        <w:ind w:left="855" w:hanging="855"/>
      </w:pPr>
    </w:p>
    <w:p w:rsidR="00DF4A98" w:rsidRPr="00913417" w:rsidRDefault="00DF4A98" w:rsidP="00913417">
      <w:pPr>
        <w:suppressAutoHyphens/>
        <w:ind w:left="855" w:hanging="855"/>
      </w:pPr>
      <w:r w:rsidRPr="00913417">
        <w:tab/>
        <w:t>(ASK Q64 IF Q63 = 1)</w:t>
      </w:r>
    </w:p>
    <w:p w:rsidR="00913B54" w:rsidRDefault="00913B54" w:rsidP="00913417">
      <w:pPr>
        <w:suppressAutoHyphens/>
        <w:ind w:left="855" w:hanging="855"/>
      </w:pPr>
      <w:r>
        <w:t>64.</w:t>
      </w:r>
      <w:r w:rsidR="00DF4A98" w:rsidRPr="00913417">
        <w:tab/>
        <w:t>(Excluding the cell phone you’re on now”)</w:t>
      </w:r>
      <w:r>
        <w:t xml:space="preserve"> </w:t>
      </w:r>
      <w:r w:rsidR="00DF4A98" w:rsidRPr="00913417">
        <w:t xml:space="preserve">How many working cellular telephones do </w:t>
      </w:r>
    </w:p>
    <w:p w:rsidR="00DF4A98" w:rsidRPr="00913417" w:rsidRDefault="00913B54" w:rsidP="00913417">
      <w:pPr>
        <w:suppressAutoHyphens/>
        <w:ind w:left="855" w:hanging="855"/>
      </w:pPr>
      <w:r>
        <w:tab/>
      </w:r>
      <w:r w:rsidR="00DF4A98" w:rsidRPr="00913417">
        <w:t>the adults in your household own?</w:t>
      </w:r>
    </w:p>
    <w:p w:rsidR="005C4395" w:rsidRPr="00913417" w:rsidRDefault="005C4395" w:rsidP="005C4395">
      <w:pPr>
        <w:suppressAutoHyphens/>
        <w:rPr>
          <w:rFonts w:cs="Courier New"/>
          <w:b/>
          <w:szCs w:val="24"/>
        </w:rPr>
      </w:pPr>
      <w:r w:rsidRPr="00913417">
        <w:rPr>
          <w:rFonts w:cs="Courier New"/>
          <w:b/>
          <w:szCs w:val="24"/>
        </w:rPr>
        <w:t>qn64</w:t>
      </w:r>
    </w:p>
    <w:p w:rsidR="00DF4A98" w:rsidRPr="00913417" w:rsidRDefault="000331FB" w:rsidP="00913417">
      <w:pPr>
        <w:suppressAutoHyphens/>
        <w:ind w:left="855" w:hanging="855"/>
      </w:pPr>
      <w:r w:rsidRPr="00913417">
        <w:tab/>
        <w:t>___________RECORD NUMBER (1</w:t>
      </w:r>
      <w:r w:rsidR="00DF4A98" w:rsidRPr="00913417">
        <w:t>-9)</w:t>
      </w:r>
    </w:p>
    <w:p w:rsidR="00DF4A98" w:rsidRPr="00913417" w:rsidRDefault="00DF4A98" w:rsidP="00913417">
      <w:pPr>
        <w:suppressAutoHyphens/>
        <w:ind w:left="855" w:hanging="855"/>
      </w:pPr>
      <w:r w:rsidRPr="00913417">
        <w:tab/>
      </w:r>
      <w:r w:rsidR="00913B54">
        <w:t>98</w:t>
      </w:r>
      <w:r w:rsidRPr="00913417">
        <w:tab/>
        <w:t>Don't know</w:t>
      </w:r>
    </w:p>
    <w:p w:rsidR="00DF4A98" w:rsidRDefault="00DF4A98" w:rsidP="00913417">
      <w:pPr>
        <w:suppressAutoHyphens/>
        <w:ind w:left="855" w:hanging="855"/>
      </w:pPr>
      <w:r w:rsidRPr="00913417">
        <w:tab/>
      </w:r>
      <w:r w:rsidR="00913B54">
        <w:t>99</w:t>
      </w:r>
      <w:r w:rsidR="00107CE3" w:rsidRPr="00913417">
        <w:tab/>
        <w:t>Refused</w:t>
      </w:r>
    </w:p>
    <w:p w:rsidR="00913B54" w:rsidRDefault="00913B54" w:rsidP="00913417">
      <w:pPr>
        <w:suppressAutoHyphens/>
        <w:ind w:left="855" w:hanging="855"/>
        <w:rPr>
          <w:b/>
          <w:sz w:val="22"/>
        </w:rPr>
      </w:pPr>
    </w:p>
    <w:p w:rsidR="001D7CC5" w:rsidRDefault="001D7CC5" w:rsidP="00913417">
      <w:pPr>
        <w:suppressAutoHyphens/>
        <w:ind w:left="855" w:hanging="855"/>
        <w:rPr>
          <w:b/>
          <w:sz w:val="22"/>
        </w:rPr>
      </w:pPr>
    </w:p>
    <w:p w:rsidR="00DF4A98" w:rsidRPr="00913417" w:rsidRDefault="00DF4A98" w:rsidP="00913417">
      <w:pPr>
        <w:suppressAutoHyphens/>
        <w:ind w:left="855" w:hanging="855"/>
      </w:pPr>
      <w:r w:rsidRPr="00913417">
        <w:tab/>
        <w:t>(ASK IF CALLED ON A CELL)</w:t>
      </w:r>
    </w:p>
    <w:p w:rsidR="00913B54" w:rsidRDefault="00913B54" w:rsidP="00913417">
      <w:pPr>
        <w:suppressAutoHyphens/>
        <w:ind w:left="855" w:hanging="855"/>
      </w:pPr>
    </w:p>
    <w:p w:rsidR="00913B54" w:rsidRDefault="00913B54" w:rsidP="00913417">
      <w:pPr>
        <w:suppressAutoHyphens/>
        <w:ind w:left="855" w:hanging="855"/>
      </w:pPr>
      <w:r>
        <w:t>6</w:t>
      </w:r>
      <w:r w:rsidR="00DF4A98" w:rsidRPr="00913417">
        <w:t>5.</w:t>
      </w:r>
      <w:r w:rsidR="00DF4A98" w:rsidRPr="00913417">
        <w:tab/>
        <w:t xml:space="preserve">Is there at least one telephone inside your home that is currently working and is not a </w:t>
      </w:r>
    </w:p>
    <w:p w:rsidR="00DF4A98" w:rsidRPr="00913417" w:rsidRDefault="00913B54" w:rsidP="00913417">
      <w:pPr>
        <w:suppressAutoHyphens/>
        <w:ind w:left="855" w:hanging="855"/>
      </w:pPr>
      <w:r>
        <w:tab/>
      </w:r>
      <w:r w:rsidR="00DF4A98" w:rsidRPr="00913417">
        <w:t>cellular phone?</w:t>
      </w:r>
    </w:p>
    <w:p w:rsidR="005C4395" w:rsidRPr="00913417" w:rsidRDefault="005C4395" w:rsidP="005C4395">
      <w:pPr>
        <w:suppressAutoHyphens/>
        <w:rPr>
          <w:rFonts w:cs="Courier New"/>
          <w:b/>
          <w:szCs w:val="24"/>
        </w:rPr>
      </w:pPr>
      <w:r w:rsidRPr="00913417">
        <w:rPr>
          <w:rFonts w:cs="Courier New"/>
          <w:b/>
          <w:szCs w:val="24"/>
        </w:rPr>
        <w:t>qn65</w:t>
      </w:r>
    </w:p>
    <w:p w:rsidR="00DF4A98" w:rsidRPr="00913417" w:rsidRDefault="00DF4A98" w:rsidP="00913417">
      <w:pPr>
        <w:suppressAutoHyphens/>
        <w:ind w:left="855" w:hanging="855"/>
      </w:pPr>
      <w:r w:rsidRPr="00913417">
        <w:tab/>
        <w:t>1</w:t>
      </w:r>
      <w:r w:rsidRPr="00913417">
        <w:tab/>
        <w:t>Yes</w:t>
      </w:r>
    </w:p>
    <w:p w:rsidR="00DF4A98" w:rsidRPr="00913417" w:rsidRDefault="00DF4A98" w:rsidP="00913417">
      <w:pPr>
        <w:suppressAutoHyphens/>
        <w:ind w:left="855" w:hanging="855"/>
      </w:pPr>
      <w:r w:rsidRPr="00913417">
        <w:tab/>
        <w:t>2</w:t>
      </w:r>
      <w:r w:rsidRPr="00913417">
        <w:tab/>
        <w:t>No</w:t>
      </w:r>
    </w:p>
    <w:p w:rsidR="00DF4A98" w:rsidRPr="00913417" w:rsidRDefault="00DF4A98" w:rsidP="00913417">
      <w:pPr>
        <w:suppressAutoHyphens/>
        <w:ind w:left="855" w:hanging="855"/>
      </w:pPr>
      <w:r w:rsidRPr="00913417">
        <w:tab/>
      </w:r>
      <w:r w:rsidR="00672625" w:rsidRPr="00913417">
        <w:t>8</w:t>
      </w:r>
      <w:r w:rsidRPr="00913417">
        <w:tab/>
        <w:t>Don't know</w:t>
      </w:r>
    </w:p>
    <w:p w:rsidR="00DF4A98" w:rsidRDefault="00DF4A98" w:rsidP="00913417">
      <w:pPr>
        <w:suppressAutoHyphens/>
        <w:ind w:left="855" w:hanging="855"/>
      </w:pPr>
      <w:r w:rsidRPr="00913417">
        <w:tab/>
      </w:r>
      <w:r w:rsidR="00107CE3" w:rsidRPr="00913417">
        <w:t>9</w:t>
      </w:r>
      <w:r w:rsidR="00107CE3" w:rsidRPr="00913417">
        <w:tab/>
        <w:t>Refused</w:t>
      </w:r>
    </w:p>
    <w:p w:rsidR="007E31E0" w:rsidRPr="00913417" w:rsidRDefault="007E31E0" w:rsidP="00913417">
      <w:pPr>
        <w:suppressAutoHyphens/>
        <w:ind w:left="855" w:hanging="855"/>
      </w:pPr>
    </w:p>
    <w:p w:rsidR="00DF4A98" w:rsidRPr="00913417" w:rsidRDefault="007E31E0" w:rsidP="00913417">
      <w:pPr>
        <w:suppressAutoHyphens/>
        <w:ind w:left="855" w:hanging="855"/>
      </w:pPr>
      <w:r w:rsidRPr="00913417">
        <w:br w:type="page"/>
      </w:r>
      <w:r w:rsidR="00DF4A98" w:rsidRPr="00913417">
        <w:tab/>
        <w:t>(ASK IF CALLED ON LANDLINE OR Q65=1)</w:t>
      </w:r>
    </w:p>
    <w:p w:rsidR="00913B54" w:rsidRDefault="00DF4A98" w:rsidP="00913417">
      <w:pPr>
        <w:suppressAutoHyphens/>
        <w:ind w:left="855" w:hanging="855"/>
      </w:pPr>
      <w:r w:rsidRPr="00913417">
        <w:t>66.</w:t>
      </w:r>
      <w:r w:rsidRPr="00913417">
        <w:tab/>
        <w:t xml:space="preserve">(Excluding cell phones,) how many different telephone numbers, that is different </w:t>
      </w:r>
    </w:p>
    <w:p w:rsidR="00DF4A98" w:rsidRPr="00913417" w:rsidRDefault="00913B54" w:rsidP="00913417">
      <w:pPr>
        <w:suppressAutoHyphens/>
        <w:ind w:left="855" w:hanging="855"/>
      </w:pPr>
      <w:r>
        <w:tab/>
      </w:r>
      <w:r w:rsidR="00DF4A98" w:rsidRPr="00913417">
        <w:t>telephone lines, not extensions, do you have coming into your household?</w:t>
      </w:r>
    </w:p>
    <w:p w:rsidR="005C4395" w:rsidRPr="00913417" w:rsidRDefault="005C4395" w:rsidP="005C4395">
      <w:pPr>
        <w:suppressAutoHyphens/>
        <w:rPr>
          <w:rFonts w:cs="Courier New"/>
          <w:b/>
          <w:szCs w:val="24"/>
        </w:rPr>
      </w:pPr>
      <w:r w:rsidRPr="00913417">
        <w:rPr>
          <w:rFonts w:cs="Courier New"/>
          <w:b/>
          <w:szCs w:val="24"/>
        </w:rPr>
        <w:t>qn66</w:t>
      </w:r>
    </w:p>
    <w:p w:rsidR="00DF4A98" w:rsidRDefault="00DF4A98" w:rsidP="00913417">
      <w:pPr>
        <w:suppressAutoHyphens/>
        <w:ind w:left="855" w:hanging="855"/>
      </w:pPr>
      <w:r w:rsidRPr="00913417">
        <w:tab/>
        <w:t>___________(RECORD NUMBER)</w:t>
      </w:r>
    </w:p>
    <w:p w:rsidR="000B5ACF" w:rsidRPr="00913417" w:rsidRDefault="000B5ACF" w:rsidP="00913417">
      <w:pPr>
        <w:suppressAutoHyphens/>
        <w:ind w:left="855" w:hanging="855"/>
      </w:pPr>
      <w:r>
        <w:tab/>
        <w:t>98</w:t>
      </w:r>
      <w:r>
        <w:tab/>
        <w:t>Don’t Know</w:t>
      </w:r>
    </w:p>
    <w:p w:rsidR="00DF4A98" w:rsidRDefault="00DF4A98" w:rsidP="00913417">
      <w:pPr>
        <w:suppressAutoHyphens/>
        <w:ind w:left="855" w:hanging="855"/>
      </w:pPr>
      <w:r w:rsidRPr="00913417">
        <w:tab/>
      </w:r>
      <w:r w:rsidR="00913B54">
        <w:t>99</w:t>
      </w:r>
      <w:r w:rsidR="00107CE3" w:rsidRPr="00913417">
        <w:tab/>
        <w:t>Refused</w:t>
      </w:r>
    </w:p>
    <w:p w:rsidR="00913B54" w:rsidRDefault="00913B54" w:rsidP="00913417">
      <w:pPr>
        <w:suppressAutoHyphens/>
        <w:ind w:left="855" w:hanging="855"/>
        <w:rPr>
          <w:b/>
          <w:sz w:val="22"/>
        </w:rPr>
      </w:pPr>
    </w:p>
    <w:p w:rsidR="001D7CC5" w:rsidRDefault="001D7CC5" w:rsidP="00913417">
      <w:pPr>
        <w:suppressAutoHyphens/>
        <w:ind w:left="855" w:hanging="855"/>
        <w:rPr>
          <w:b/>
          <w:sz w:val="22"/>
        </w:rPr>
      </w:pPr>
    </w:p>
    <w:p w:rsidR="00DF4A98" w:rsidRPr="00913417" w:rsidRDefault="00DF4A98" w:rsidP="00913417">
      <w:pPr>
        <w:suppressAutoHyphens/>
        <w:ind w:left="855" w:hanging="855"/>
      </w:pPr>
      <w:r w:rsidRPr="00913417">
        <w:tab/>
        <w:t>(ASK IF CALLED ON LANDLINE OR Q65=1)</w:t>
      </w:r>
    </w:p>
    <w:p w:rsidR="00913B54" w:rsidRDefault="00DF4A98" w:rsidP="00913417">
      <w:pPr>
        <w:suppressAutoHyphens/>
        <w:ind w:left="855" w:hanging="855"/>
      </w:pPr>
      <w:r w:rsidRPr="00913417">
        <w:t>67.</w:t>
      </w:r>
      <w:r w:rsidRPr="00913417">
        <w:tab/>
        <w:t xml:space="preserve">How many of these phone numbers coming into your household (not </w:t>
      </w:r>
      <w:r w:rsidRPr="00913417">
        <w:rPr>
          <w:rFonts w:hint="eastAsia"/>
        </w:rPr>
        <w:t>including</w:t>
      </w:r>
      <w:r w:rsidRPr="00913417">
        <w:t xml:space="preserve"> the cell </w:t>
      </w:r>
    </w:p>
    <w:p w:rsidR="00913B54" w:rsidRDefault="00913B54" w:rsidP="00913417">
      <w:pPr>
        <w:suppressAutoHyphens/>
        <w:ind w:left="855" w:hanging="855"/>
      </w:pPr>
      <w:r>
        <w:tab/>
      </w:r>
      <w:r w:rsidR="00DF4A98" w:rsidRPr="00913417">
        <w:t xml:space="preserve">phone) are used only as a business phone, for a fax machine, for a computer, or for a </w:t>
      </w:r>
    </w:p>
    <w:p w:rsidR="00DF4A98" w:rsidRPr="00913417" w:rsidRDefault="00913B54" w:rsidP="00913417">
      <w:pPr>
        <w:suppressAutoHyphens/>
        <w:ind w:left="855" w:hanging="855"/>
      </w:pPr>
      <w:r>
        <w:tab/>
      </w:r>
      <w:r w:rsidR="00DF4A98" w:rsidRPr="00913417">
        <w:t>security system?</w:t>
      </w:r>
    </w:p>
    <w:p w:rsidR="005C4395" w:rsidRPr="00913417" w:rsidRDefault="005C4395" w:rsidP="005C4395">
      <w:pPr>
        <w:suppressAutoHyphens/>
        <w:rPr>
          <w:rFonts w:cs="Courier New"/>
          <w:b/>
          <w:szCs w:val="24"/>
        </w:rPr>
      </w:pPr>
      <w:r w:rsidRPr="00913417">
        <w:rPr>
          <w:rFonts w:cs="Courier New"/>
          <w:b/>
          <w:szCs w:val="24"/>
        </w:rPr>
        <w:t>qn67</w:t>
      </w:r>
    </w:p>
    <w:p w:rsidR="00DF4A98" w:rsidRPr="00913417" w:rsidRDefault="00DF4A98" w:rsidP="00913417">
      <w:pPr>
        <w:suppressAutoHyphens/>
        <w:ind w:left="855" w:hanging="855"/>
      </w:pPr>
      <w:r w:rsidRPr="00913417">
        <w:tab/>
        <w:t>_____________(RECORD NUMBER, 0 IS A VALID RESPONSE)</w:t>
      </w:r>
    </w:p>
    <w:p w:rsidR="00DF4A98" w:rsidRDefault="00DF4A98" w:rsidP="000B5ACF">
      <w:pPr>
        <w:numPr>
          <w:ilvl w:val="0"/>
          <w:numId w:val="35"/>
        </w:numPr>
        <w:suppressAutoHyphens/>
      </w:pPr>
      <w:r w:rsidRPr="00913417">
        <w:t>None used as business phone/fax/computer/security system</w:t>
      </w:r>
    </w:p>
    <w:p w:rsidR="000B5ACF" w:rsidRDefault="000B5ACF" w:rsidP="000B5ACF">
      <w:pPr>
        <w:numPr>
          <w:ilvl w:val="0"/>
          <w:numId w:val="36"/>
        </w:numPr>
        <w:suppressAutoHyphens/>
      </w:pPr>
      <w:r>
        <w:t>Don’t Know</w:t>
      </w:r>
    </w:p>
    <w:p w:rsidR="000B5ACF" w:rsidRDefault="000B5ACF" w:rsidP="000B5ACF">
      <w:pPr>
        <w:numPr>
          <w:ilvl w:val="0"/>
          <w:numId w:val="36"/>
        </w:numPr>
        <w:suppressAutoHyphens/>
      </w:pPr>
      <w:r>
        <w:t>Refused</w:t>
      </w:r>
    </w:p>
    <w:p w:rsidR="00DF4A98" w:rsidRDefault="00DF4A98" w:rsidP="00913417">
      <w:pPr>
        <w:suppressAutoHyphens/>
        <w:ind w:left="855" w:hanging="855"/>
        <w:rPr>
          <w:b/>
          <w:sz w:val="22"/>
        </w:rPr>
      </w:pPr>
    </w:p>
    <w:p w:rsidR="001D7CC5" w:rsidRDefault="001D7CC5" w:rsidP="00913417">
      <w:pPr>
        <w:suppressAutoHyphens/>
        <w:ind w:left="855" w:hanging="855"/>
        <w:rPr>
          <w:b/>
          <w:sz w:val="22"/>
        </w:rPr>
      </w:pPr>
    </w:p>
    <w:p w:rsidR="00DF4A98" w:rsidRPr="00913417" w:rsidRDefault="00DF4A98" w:rsidP="00913417">
      <w:pPr>
        <w:suppressAutoHyphens/>
        <w:ind w:left="855" w:hanging="855"/>
      </w:pPr>
      <w:r w:rsidRPr="00913417">
        <w:tab/>
        <w:t>(ASK Q68 IF Q62 = 1 OR Q65=1)</w:t>
      </w:r>
    </w:p>
    <w:p w:rsidR="00913B54" w:rsidRDefault="00DF4A98" w:rsidP="00913417">
      <w:pPr>
        <w:suppressAutoHyphens/>
        <w:ind w:left="855" w:hanging="855"/>
      </w:pPr>
      <w:r w:rsidRPr="00913417">
        <w:t>68.</w:t>
      </w:r>
      <w:r w:rsidRPr="00913417">
        <w:tab/>
        <w:t xml:space="preserve">And thinking of all the telephone calls that all the adults in your household receive, are </w:t>
      </w:r>
    </w:p>
    <w:p w:rsidR="00913B54" w:rsidRDefault="00913B54" w:rsidP="00913417">
      <w:pPr>
        <w:suppressAutoHyphens/>
        <w:ind w:left="855" w:hanging="855"/>
      </w:pPr>
      <w:r>
        <w:tab/>
      </w:r>
      <w:r w:rsidR="00DF4A98" w:rsidRPr="00913417">
        <w:t xml:space="preserve">all or almost all calls received on cell phones, some received on cell phones and some </w:t>
      </w:r>
    </w:p>
    <w:p w:rsidR="00DF4A98" w:rsidRPr="00913417" w:rsidRDefault="00913B54" w:rsidP="00913417">
      <w:pPr>
        <w:suppressAutoHyphens/>
        <w:ind w:left="855" w:hanging="855"/>
      </w:pPr>
      <w:r>
        <w:tab/>
      </w:r>
      <w:r w:rsidR="00DF4A98" w:rsidRPr="00913417">
        <w:t>on regular phones, or are very few or none received on cell phones?</w:t>
      </w:r>
    </w:p>
    <w:p w:rsidR="005C4395" w:rsidRPr="00913417" w:rsidRDefault="005C4395" w:rsidP="005C4395">
      <w:pPr>
        <w:suppressAutoHyphens/>
        <w:rPr>
          <w:rFonts w:cs="Courier New"/>
          <w:b/>
          <w:szCs w:val="24"/>
        </w:rPr>
      </w:pPr>
      <w:r w:rsidRPr="00913417">
        <w:rPr>
          <w:rFonts w:cs="Courier New"/>
          <w:b/>
          <w:szCs w:val="24"/>
        </w:rPr>
        <w:t>qn68</w:t>
      </w:r>
    </w:p>
    <w:p w:rsidR="00DF4A98" w:rsidRPr="00913417" w:rsidRDefault="00DF4A98" w:rsidP="00913417">
      <w:pPr>
        <w:suppressAutoHyphens/>
        <w:ind w:left="855" w:hanging="855"/>
      </w:pPr>
      <w:r w:rsidRPr="00913417">
        <w:tab/>
        <w:t>1</w:t>
      </w:r>
      <w:r w:rsidRPr="00913417">
        <w:tab/>
        <w:t>All or almost all calls</w:t>
      </w:r>
    </w:p>
    <w:p w:rsidR="00DF4A98" w:rsidRPr="00913417" w:rsidRDefault="00DF4A98" w:rsidP="00913417">
      <w:pPr>
        <w:suppressAutoHyphens/>
        <w:ind w:left="855" w:hanging="855"/>
      </w:pPr>
      <w:r w:rsidRPr="00913417">
        <w:tab/>
        <w:t>2</w:t>
      </w:r>
      <w:r w:rsidRPr="00913417">
        <w:tab/>
        <w:t>Some</w:t>
      </w:r>
    </w:p>
    <w:p w:rsidR="00DF4A98" w:rsidRPr="00913417" w:rsidRDefault="00DF4A98" w:rsidP="00913417">
      <w:pPr>
        <w:suppressAutoHyphens/>
        <w:ind w:left="855" w:hanging="855"/>
      </w:pPr>
      <w:r w:rsidRPr="00913417">
        <w:tab/>
        <w:t>3</w:t>
      </w:r>
      <w:r w:rsidRPr="00913417">
        <w:tab/>
        <w:t>Very few or none</w:t>
      </w:r>
    </w:p>
    <w:p w:rsidR="00DF4A98" w:rsidRPr="00913417" w:rsidRDefault="00DF4A98" w:rsidP="00913417">
      <w:pPr>
        <w:suppressAutoHyphens/>
        <w:ind w:left="855" w:hanging="855"/>
      </w:pPr>
      <w:r w:rsidRPr="00913417">
        <w:tab/>
      </w:r>
      <w:r w:rsidR="00672625" w:rsidRPr="00913417">
        <w:t>8</w:t>
      </w:r>
      <w:r w:rsidRPr="00913417">
        <w:tab/>
        <w:t>Don't know</w:t>
      </w:r>
    </w:p>
    <w:p w:rsidR="00DF4A98" w:rsidRPr="00913417" w:rsidRDefault="00DF4A98" w:rsidP="00913417">
      <w:pPr>
        <w:suppressAutoHyphens/>
        <w:ind w:left="855" w:hanging="855"/>
      </w:pPr>
      <w:r w:rsidRPr="00913417">
        <w:tab/>
      </w:r>
      <w:r w:rsidR="00107CE3" w:rsidRPr="00913417">
        <w:t>9</w:t>
      </w:r>
      <w:r w:rsidR="00107CE3" w:rsidRPr="00913417">
        <w:tab/>
        <w:t>Refused</w:t>
      </w:r>
    </w:p>
    <w:p w:rsidR="00913B54" w:rsidRDefault="00913B54" w:rsidP="00913417">
      <w:pPr>
        <w:suppressAutoHyphens/>
        <w:rPr>
          <w:b/>
          <w:sz w:val="22"/>
        </w:rPr>
      </w:pPr>
    </w:p>
    <w:p w:rsidR="001D7CC5" w:rsidRDefault="001D7CC5" w:rsidP="00913417">
      <w:pPr>
        <w:suppressAutoHyphens/>
        <w:rPr>
          <w:b/>
          <w:sz w:val="22"/>
        </w:rPr>
      </w:pPr>
    </w:p>
    <w:p w:rsidR="00834935" w:rsidRPr="00913417" w:rsidRDefault="00913B54" w:rsidP="00913417">
      <w:pPr>
        <w:suppressAutoHyphens/>
      </w:pPr>
      <w:r>
        <w:tab/>
      </w:r>
      <w:r w:rsidR="00834935" w:rsidRPr="00913417">
        <w:t xml:space="preserve">(ASK IF NOT A CITIZEN: Q9=2, </w:t>
      </w:r>
      <w:r w:rsidR="00672625" w:rsidRPr="00913417">
        <w:t>8</w:t>
      </w:r>
      <w:r w:rsidR="00834935" w:rsidRPr="00913417">
        <w:t xml:space="preserve">, </w:t>
      </w:r>
      <w:r w:rsidR="00672625" w:rsidRPr="00913417">
        <w:t>9</w:t>
      </w:r>
      <w:r w:rsidR="00834935" w:rsidRPr="00913417">
        <w:t xml:space="preserve"> AND Q5=3, </w:t>
      </w:r>
      <w:r w:rsidR="00672625" w:rsidRPr="00913417">
        <w:t>8</w:t>
      </w:r>
      <w:r w:rsidR="00834935" w:rsidRPr="00913417">
        <w:t xml:space="preserve">, </w:t>
      </w:r>
      <w:r w:rsidR="00672625" w:rsidRPr="00913417">
        <w:t>9</w:t>
      </w:r>
      <w:r w:rsidR="00834935" w:rsidRPr="00913417">
        <w:t>)</w:t>
      </w:r>
    </w:p>
    <w:p w:rsidR="00913B54" w:rsidRDefault="00913B54" w:rsidP="00913417">
      <w:pPr>
        <w:suppressAutoHyphens/>
        <w:rPr>
          <w:b/>
          <w:sz w:val="22"/>
        </w:rPr>
      </w:pPr>
    </w:p>
    <w:p w:rsidR="001D7CC5" w:rsidRDefault="001D7CC5" w:rsidP="00913417">
      <w:pPr>
        <w:suppressAutoHyphens/>
        <w:rPr>
          <w:b/>
          <w:sz w:val="22"/>
        </w:rPr>
      </w:pPr>
    </w:p>
    <w:p w:rsidR="000B5ACF" w:rsidRDefault="008D2D93" w:rsidP="00913417">
      <w:pPr>
        <w:suppressAutoHyphens/>
      </w:pPr>
      <w:r w:rsidRPr="00913417">
        <w:tab/>
      </w:r>
    </w:p>
    <w:p w:rsidR="00E06B78" w:rsidRPr="009250D2" w:rsidRDefault="000B5ACF" w:rsidP="00913417">
      <w:pPr>
        <w:suppressAutoHyphens/>
        <w:rPr>
          <w:b/>
          <w:sz w:val="22"/>
        </w:rPr>
      </w:pPr>
      <w:r>
        <w:br w:type="page"/>
      </w:r>
      <w:r w:rsidR="00E06B78" w:rsidRPr="00913417">
        <w:t xml:space="preserve">Thank you for your time this </w:t>
      </w:r>
      <w:r w:rsidR="00781518" w:rsidRPr="00913417">
        <w:t>afternoon/</w:t>
      </w:r>
      <w:r w:rsidR="00E06B78" w:rsidRPr="00913417">
        <w:t>evening.</w:t>
      </w:r>
    </w:p>
    <w:p w:rsidR="00E06B78" w:rsidRPr="00913417" w:rsidRDefault="00E06B78" w:rsidP="00913417">
      <w:pPr>
        <w:suppressAutoHyphens/>
      </w:pPr>
    </w:p>
    <w:p w:rsidR="00BA4883" w:rsidRPr="00913417" w:rsidRDefault="00E44CE9" w:rsidP="00913417">
      <w:pPr>
        <w:suppressAutoHyphens/>
      </w:pPr>
      <w:r>
        <w:t>70</w:t>
      </w:r>
      <w:r w:rsidR="00E71AB5" w:rsidRPr="00913417">
        <w:t>.</w:t>
      </w:r>
      <w:r w:rsidR="00E71AB5" w:rsidRPr="00913417">
        <w:tab/>
      </w:r>
      <w:r w:rsidR="00BA4883" w:rsidRPr="00913417">
        <w:t>INTERVIEWER: RECORD LANGUAGE OF INTERVIEW</w:t>
      </w:r>
    </w:p>
    <w:p w:rsidR="005C4395" w:rsidRPr="00913417" w:rsidRDefault="00592913" w:rsidP="005C4395">
      <w:pPr>
        <w:suppressAutoHyphens/>
        <w:rPr>
          <w:rFonts w:cs="Courier New"/>
          <w:b/>
          <w:szCs w:val="24"/>
        </w:rPr>
      </w:pPr>
      <w:r w:rsidRPr="00913417">
        <w:rPr>
          <w:rFonts w:cs="Courier New"/>
          <w:b/>
          <w:szCs w:val="24"/>
        </w:rPr>
        <w:t>Q</w:t>
      </w:r>
      <w:r w:rsidR="005C4395" w:rsidRPr="00913417">
        <w:rPr>
          <w:rFonts w:cs="Courier New"/>
          <w:b/>
          <w:szCs w:val="24"/>
        </w:rPr>
        <w:t>n</w:t>
      </w:r>
      <w:r w:rsidR="00E44CE9">
        <w:rPr>
          <w:rFonts w:cs="Courier New"/>
          <w:b/>
          <w:szCs w:val="24"/>
        </w:rPr>
        <w:t>70</w:t>
      </w:r>
    </w:p>
    <w:p w:rsidR="00BA4883" w:rsidRPr="00913417" w:rsidRDefault="00BA4883" w:rsidP="00913417">
      <w:pPr>
        <w:suppressAutoHyphens/>
      </w:pPr>
      <w:r w:rsidRPr="00913417">
        <w:tab/>
        <w:t>1</w:t>
      </w:r>
      <w:r w:rsidRPr="00913417">
        <w:tab/>
        <w:t>All Spanish</w:t>
      </w:r>
    </w:p>
    <w:p w:rsidR="00BA4883" w:rsidRPr="00913417" w:rsidRDefault="00E71AB5" w:rsidP="00913417">
      <w:pPr>
        <w:suppressAutoHyphens/>
      </w:pPr>
      <w:r w:rsidRPr="00913417">
        <w:tab/>
      </w:r>
      <w:r w:rsidR="00BA4883" w:rsidRPr="00913417">
        <w:t>2</w:t>
      </w:r>
      <w:r w:rsidR="00BA4883" w:rsidRPr="00913417">
        <w:tab/>
        <w:t>Mostly Spanish</w:t>
      </w:r>
    </w:p>
    <w:p w:rsidR="00BA4883" w:rsidRPr="00913417" w:rsidRDefault="00E71AB5" w:rsidP="00913417">
      <w:pPr>
        <w:suppressAutoHyphens/>
      </w:pPr>
      <w:r w:rsidRPr="00913417">
        <w:tab/>
      </w:r>
      <w:r w:rsidR="00BA4883" w:rsidRPr="00913417">
        <w:t>3</w:t>
      </w:r>
      <w:r w:rsidR="00BA4883" w:rsidRPr="00913417">
        <w:tab/>
        <w:t>Both Spanish and English equally</w:t>
      </w:r>
    </w:p>
    <w:p w:rsidR="00BA4883" w:rsidRPr="00913417" w:rsidRDefault="00E71AB5" w:rsidP="00913417">
      <w:pPr>
        <w:suppressAutoHyphens/>
      </w:pPr>
      <w:r w:rsidRPr="00913417">
        <w:tab/>
      </w:r>
      <w:r w:rsidR="00BA4883" w:rsidRPr="00913417">
        <w:t>4</w:t>
      </w:r>
      <w:r w:rsidR="00BA4883" w:rsidRPr="00913417">
        <w:tab/>
        <w:t>Mostly English</w:t>
      </w:r>
    </w:p>
    <w:p w:rsidR="00BA4883" w:rsidRPr="00913417" w:rsidRDefault="00E71AB5" w:rsidP="00913417">
      <w:pPr>
        <w:suppressAutoHyphens/>
      </w:pPr>
      <w:r w:rsidRPr="00913417">
        <w:tab/>
      </w:r>
      <w:r w:rsidR="00BA4883" w:rsidRPr="00913417">
        <w:t>5</w:t>
      </w:r>
      <w:r w:rsidR="00BA4883" w:rsidRPr="00913417">
        <w:tab/>
        <w:t>All English</w:t>
      </w:r>
    </w:p>
    <w:p w:rsidR="00275388" w:rsidRDefault="00275388" w:rsidP="00913417">
      <w:pPr>
        <w:suppressAutoHyphens/>
      </w:pPr>
    </w:p>
    <w:p w:rsidR="00E34D43" w:rsidRPr="00913417" w:rsidRDefault="00E34D43" w:rsidP="00913417">
      <w:pPr>
        <w:suppressAutoHyphens/>
      </w:pPr>
    </w:p>
    <w:p w:rsidR="00913417" w:rsidRPr="00913417" w:rsidRDefault="00913417" w:rsidP="00913417">
      <w:pPr>
        <w:suppressAutoHyphens/>
        <w:rPr>
          <w:rFonts w:cs="Courier New"/>
          <w:szCs w:val="24"/>
        </w:rPr>
      </w:pPr>
      <w:r w:rsidRPr="00913417">
        <w:rPr>
          <w:rFonts w:cs="Courier New"/>
          <w:szCs w:val="24"/>
        </w:rPr>
        <w:t>IDENT</w:t>
      </w:r>
    </w:p>
    <w:p w:rsidR="00913417" w:rsidRPr="00913417" w:rsidRDefault="00913417" w:rsidP="00913417">
      <w:pPr>
        <w:suppressAutoHyphens/>
        <w:rPr>
          <w:rFonts w:cs="Courier New"/>
          <w:b/>
          <w:szCs w:val="24"/>
        </w:rPr>
      </w:pPr>
      <w:r w:rsidRPr="00913417">
        <w:rPr>
          <w:rFonts w:cs="Courier New"/>
          <w:b/>
          <w:szCs w:val="24"/>
        </w:rPr>
        <w:t>sample03</w:t>
      </w:r>
    </w:p>
    <w:p w:rsidR="00913417" w:rsidRPr="00913417" w:rsidRDefault="00913417" w:rsidP="00913417">
      <w:pPr>
        <w:suppressAutoHyphens/>
        <w:rPr>
          <w:rFonts w:cs="Courier New"/>
          <w:szCs w:val="24"/>
        </w:rPr>
      </w:pPr>
      <w:r w:rsidRPr="00913417">
        <w:rPr>
          <w:rFonts w:cs="Courier New"/>
          <w:szCs w:val="24"/>
        </w:rPr>
        <w:tab/>
        <w:t>1</w:t>
      </w:r>
      <w:r w:rsidRPr="00913417">
        <w:rPr>
          <w:rFonts w:cs="Courier New"/>
          <w:szCs w:val="24"/>
        </w:rPr>
        <w:tab/>
        <w:t>Northeast</w:t>
      </w:r>
    </w:p>
    <w:p w:rsidR="00913417" w:rsidRPr="00913417" w:rsidRDefault="00913417" w:rsidP="00913417">
      <w:pPr>
        <w:suppressAutoHyphens/>
        <w:rPr>
          <w:rFonts w:cs="Courier New"/>
          <w:szCs w:val="24"/>
        </w:rPr>
      </w:pPr>
      <w:r w:rsidRPr="00913417">
        <w:rPr>
          <w:rFonts w:cs="Courier New"/>
          <w:szCs w:val="24"/>
        </w:rPr>
        <w:tab/>
        <w:t>2</w:t>
      </w:r>
      <w:r w:rsidRPr="00913417">
        <w:rPr>
          <w:rFonts w:cs="Courier New"/>
          <w:szCs w:val="24"/>
        </w:rPr>
        <w:tab/>
        <w:t>North Central</w:t>
      </w:r>
    </w:p>
    <w:p w:rsidR="00913417" w:rsidRPr="00913417" w:rsidRDefault="00913417" w:rsidP="00913417">
      <w:pPr>
        <w:suppressAutoHyphens/>
        <w:rPr>
          <w:rFonts w:cs="Courier New"/>
          <w:szCs w:val="24"/>
        </w:rPr>
      </w:pPr>
      <w:r w:rsidRPr="00913417">
        <w:rPr>
          <w:rFonts w:cs="Courier New"/>
          <w:szCs w:val="24"/>
        </w:rPr>
        <w:tab/>
        <w:t>3</w:t>
      </w:r>
      <w:r w:rsidRPr="00913417">
        <w:rPr>
          <w:rFonts w:cs="Courier New"/>
          <w:szCs w:val="24"/>
        </w:rPr>
        <w:tab/>
        <w:t>South</w:t>
      </w:r>
    </w:p>
    <w:p w:rsidR="00913417" w:rsidRPr="00913417" w:rsidRDefault="00913417" w:rsidP="00913417">
      <w:pPr>
        <w:suppressAutoHyphens/>
        <w:rPr>
          <w:rFonts w:cs="Courier New"/>
          <w:szCs w:val="24"/>
        </w:rPr>
      </w:pPr>
      <w:r w:rsidRPr="00913417">
        <w:rPr>
          <w:rFonts w:cs="Courier New"/>
          <w:szCs w:val="24"/>
        </w:rPr>
        <w:tab/>
        <w:t>4</w:t>
      </w:r>
      <w:r w:rsidRPr="00913417">
        <w:rPr>
          <w:rFonts w:cs="Courier New"/>
          <w:szCs w:val="24"/>
        </w:rPr>
        <w:tab/>
        <w:t>West</w:t>
      </w:r>
    </w:p>
    <w:p w:rsidR="00E34D43" w:rsidRDefault="00E34D43" w:rsidP="00913417">
      <w:pPr>
        <w:suppressAutoHyphens/>
        <w:rPr>
          <w:rFonts w:cs="Courier New"/>
          <w:szCs w:val="24"/>
        </w:rPr>
      </w:pPr>
    </w:p>
    <w:p w:rsidR="005C4395" w:rsidRDefault="005C4395" w:rsidP="00913417">
      <w:pPr>
        <w:suppressAutoHyphens/>
        <w:rPr>
          <w:rFonts w:cs="Courier New"/>
          <w:szCs w:val="24"/>
        </w:rPr>
      </w:pPr>
    </w:p>
    <w:p w:rsidR="00913417" w:rsidRPr="00913417" w:rsidRDefault="00913417" w:rsidP="00913417">
      <w:pPr>
        <w:suppressAutoHyphens/>
        <w:rPr>
          <w:rFonts w:cs="Courier New"/>
          <w:szCs w:val="24"/>
        </w:rPr>
      </w:pPr>
      <w:r w:rsidRPr="00913417">
        <w:rPr>
          <w:rFonts w:cs="Courier New"/>
          <w:szCs w:val="24"/>
        </w:rPr>
        <w:t>Metro Status</w:t>
      </w:r>
    </w:p>
    <w:p w:rsidR="00913417" w:rsidRPr="00913417" w:rsidRDefault="00913417" w:rsidP="00913417">
      <w:pPr>
        <w:suppressAutoHyphens/>
        <w:rPr>
          <w:rFonts w:cs="Courier New"/>
          <w:b/>
          <w:szCs w:val="24"/>
        </w:rPr>
      </w:pPr>
      <w:r w:rsidRPr="00913417">
        <w:rPr>
          <w:rFonts w:cs="Courier New"/>
          <w:b/>
          <w:szCs w:val="24"/>
        </w:rPr>
        <w:t>sample14</w:t>
      </w:r>
    </w:p>
    <w:p w:rsidR="00913417" w:rsidRPr="00913417" w:rsidRDefault="00913417" w:rsidP="00913417">
      <w:pPr>
        <w:suppressAutoHyphens/>
        <w:rPr>
          <w:rFonts w:cs="Courier New"/>
          <w:szCs w:val="24"/>
        </w:rPr>
      </w:pPr>
      <w:r w:rsidRPr="00913417">
        <w:rPr>
          <w:rFonts w:cs="Courier New"/>
          <w:szCs w:val="24"/>
        </w:rPr>
        <w:tab/>
        <w:t>1</w:t>
      </w:r>
      <w:r w:rsidRPr="00913417">
        <w:rPr>
          <w:rFonts w:cs="Courier New"/>
          <w:szCs w:val="24"/>
        </w:rPr>
        <w:tab/>
        <w:t xml:space="preserve">Urban- </w:t>
      </w:r>
      <w:smartTag w:uri="urn:schemas-microsoft-com:office:smarttags" w:element="place">
        <w:smartTag w:uri="urn:schemas-microsoft-com:office:smarttags" w:element="PlaceType">
          <w:r w:rsidRPr="00913417">
            <w:rPr>
              <w:rFonts w:cs="Courier New"/>
              <w:szCs w:val="24"/>
            </w:rPr>
            <w:t>Center</w:t>
          </w:r>
        </w:smartTag>
        <w:r w:rsidRPr="00913417">
          <w:rPr>
            <w:rFonts w:cs="Courier New"/>
            <w:szCs w:val="24"/>
          </w:rPr>
          <w:t xml:space="preserve"> </w:t>
        </w:r>
        <w:smartTag w:uri="urn:schemas-microsoft-com:office:smarttags" w:element="PlaceType">
          <w:r w:rsidRPr="00913417">
            <w:rPr>
              <w:rFonts w:cs="Courier New"/>
              <w:szCs w:val="24"/>
            </w:rPr>
            <w:t>City</w:t>
          </w:r>
        </w:smartTag>
      </w:smartTag>
      <w:r w:rsidRPr="00913417">
        <w:rPr>
          <w:rFonts w:cs="Courier New"/>
          <w:szCs w:val="24"/>
        </w:rPr>
        <w:t xml:space="preserve"> (Metro)</w:t>
      </w:r>
    </w:p>
    <w:p w:rsidR="00913417" w:rsidRPr="00913417" w:rsidRDefault="00913417" w:rsidP="00913417">
      <w:pPr>
        <w:suppressAutoHyphens/>
        <w:rPr>
          <w:rFonts w:cs="Courier New"/>
          <w:szCs w:val="24"/>
        </w:rPr>
      </w:pPr>
      <w:r w:rsidRPr="00913417">
        <w:rPr>
          <w:rFonts w:cs="Courier New"/>
          <w:szCs w:val="24"/>
        </w:rPr>
        <w:tab/>
        <w:t>2</w:t>
      </w:r>
      <w:r w:rsidRPr="00913417">
        <w:rPr>
          <w:rFonts w:cs="Courier New"/>
          <w:szCs w:val="24"/>
        </w:rPr>
        <w:tab/>
        <w:t xml:space="preserve">Urban- </w:t>
      </w:r>
      <w:smartTag w:uri="urn:schemas-microsoft-com:office:smarttags" w:element="place">
        <w:smartTag w:uri="urn:schemas-microsoft-com:office:smarttags" w:element="PlaceType">
          <w:r w:rsidRPr="00913417">
            <w:rPr>
              <w:rFonts w:cs="Courier New"/>
              <w:szCs w:val="24"/>
            </w:rPr>
            <w:t>Center</w:t>
          </w:r>
        </w:smartTag>
        <w:r w:rsidRPr="00913417">
          <w:rPr>
            <w:rFonts w:cs="Courier New"/>
            <w:szCs w:val="24"/>
          </w:rPr>
          <w:t xml:space="preserve"> </w:t>
        </w:r>
        <w:smartTag w:uri="urn:schemas-microsoft-com:office:smarttags" w:element="PlaceType">
          <w:r w:rsidRPr="00913417">
            <w:rPr>
              <w:rFonts w:cs="Courier New"/>
              <w:szCs w:val="24"/>
            </w:rPr>
            <w:t>City</w:t>
          </w:r>
        </w:smartTag>
        <w:r w:rsidRPr="00913417">
          <w:rPr>
            <w:rFonts w:cs="Courier New"/>
            <w:szCs w:val="24"/>
          </w:rPr>
          <w:t xml:space="preserve"> </w:t>
        </w:r>
        <w:smartTag w:uri="urn:schemas-microsoft-com:office:smarttags" w:element="PlaceType">
          <w:r w:rsidRPr="00913417">
            <w:rPr>
              <w:rFonts w:cs="Courier New"/>
              <w:szCs w:val="24"/>
            </w:rPr>
            <w:t>County</w:t>
          </w:r>
        </w:smartTag>
      </w:smartTag>
      <w:r w:rsidRPr="00913417">
        <w:rPr>
          <w:rFonts w:cs="Courier New"/>
          <w:szCs w:val="24"/>
        </w:rPr>
        <w:t xml:space="preserve"> (Metro)</w:t>
      </w:r>
    </w:p>
    <w:p w:rsidR="00913417" w:rsidRPr="00913417" w:rsidRDefault="00913417" w:rsidP="00913417">
      <w:pPr>
        <w:suppressAutoHyphens/>
        <w:rPr>
          <w:rFonts w:cs="Courier New"/>
          <w:szCs w:val="24"/>
        </w:rPr>
      </w:pPr>
      <w:r w:rsidRPr="00913417">
        <w:rPr>
          <w:rFonts w:cs="Courier New"/>
          <w:szCs w:val="24"/>
        </w:rPr>
        <w:tab/>
        <w:t>3</w:t>
      </w:r>
      <w:r w:rsidRPr="00913417">
        <w:rPr>
          <w:rFonts w:cs="Courier New"/>
          <w:szCs w:val="24"/>
        </w:rPr>
        <w:tab/>
        <w:t>Suburban (Metro)</w:t>
      </w:r>
    </w:p>
    <w:p w:rsidR="00913417" w:rsidRPr="00913417" w:rsidRDefault="00913417" w:rsidP="00913417">
      <w:pPr>
        <w:suppressAutoHyphens/>
        <w:rPr>
          <w:rFonts w:cs="Courier New"/>
          <w:szCs w:val="24"/>
        </w:rPr>
      </w:pPr>
      <w:r w:rsidRPr="00913417">
        <w:rPr>
          <w:rFonts w:cs="Courier New"/>
          <w:szCs w:val="24"/>
        </w:rPr>
        <w:tab/>
        <w:t>4</w:t>
      </w:r>
      <w:r w:rsidRPr="00913417">
        <w:rPr>
          <w:rFonts w:cs="Courier New"/>
          <w:szCs w:val="24"/>
        </w:rPr>
        <w:tab/>
      </w:r>
      <w:smartTag w:uri="urn:schemas-microsoft-com:office:smarttags" w:element="place">
        <w:smartTag w:uri="urn:schemas-microsoft-com:office:smarttags" w:element="PlaceName">
          <w:r w:rsidRPr="00913417">
            <w:rPr>
              <w:rFonts w:cs="Courier New"/>
              <w:szCs w:val="24"/>
            </w:rPr>
            <w:t>Suburban- Non-Center</w:t>
          </w:r>
        </w:smartTag>
        <w:r w:rsidRPr="00913417">
          <w:rPr>
            <w:rFonts w:cs="Courier New"/>
            <w:szCs w:val="24"/>
          </w:rPr>
          <w:t xml:space="preserve"> </w:t>
        </w:r>
        <w:smartTag w:uri="urn:schemas-microsoft-com:office:smarttags" w:element="PlaceType">
          <w:r w:rsidRPr="00913417">
            <w:rPr>
              <w:rFonts w:cs="Courier New"/>
              <w:szCs w:val="24"/>
            </w:rPr>
            <w:t>City</w:t>
          </w:r>
        </w:smartTag>
      </w:smartTag>
      <w:r w:rsidRPr="00913417">
        <w:rPr>
          <w:rFonts w:cs="Courier New"/>
          <w:szCs w:val="24"/>
        </w:rPr>
        <w:t xml:space="preserve"> (Metro)</w:t>
      </w:r>
    </w:p>
    <w:p w:rsidR="00913417" w:rsidRPr="00913417" w:rsidRDefault="00913417" w:rsidP="00913417">
      <w:pPr>
        <w:suppressAutoHyphens/>
        <w:rPr>
          <w:rFonts w:cs="Courier New"/>
          <w:szCs w:val="24"/>
        </w:rPr>
      </w:pPr>
      <w:r w:rsidRPr="00913417">
        <w:rPr>
          <w:rFonts w:cs="Courier New"/>
          <w:szCs w:val="24"/>
        </w:rPr>
        <w:tab/>
        <w:t>5</w:t>
      </w:r>
      <w:r w:rsidRPr="00913417">
        <w:rPr>
          <w:rFonts w:cs="Courier New"/>
          <w:szCs w:val="24"/>
        </w:rPr>
        <w:tab/>
        <w:t>Rural- Non-Metro</w:t>
      </w:r>
    </w:p>
    <w:p w:rsidR="00E34D43" w:rsidRDefault="00E34D43" w:rsidP="00913417">
      <w:pPr>
        <w:suppressAutoHyphens/>
        <w:rPr>
          <w:rFonts w:cs="Courier New"/>
          <w:szCs w:val="24"/>
        </w:rPr>
      </w:pPr>
    </w:p>
    <w:p w:rsidR="00E34D43" w:rsidRDefault="00E34D43" w:rsidP="00913417">
      <w:pPr>
        <w:suppressAutoHyphens/>
        <w:rPr>
          <w:rFonts w:cs="Courier New"/>
          <w:szCs w:val="24"/>
        </w:rPr>
      </w:pPr>
    </w:p>
    <w:p w:rsidR="00913417" w:rsidRPr="00913417" w:rsidRDefault="00913417" w:rsidP="00913417">
      <w:pPr>
        <w:suppressAutoHyphens/>
        <w:rPr>
          <w:rFonts w:cs="Courier New"/>
          <w:szCs w:val="24"/>
        </w:rPr>
      </w:pPr>
      <w:r w:rsidRPr="00913417">
        <w:rPr>
          <w:rFonts w:cs="Courier New"/>
          <w:szCs w:val="24"/>
        </w:rPr>
        <w:t>IDENT2</w:t>
      </w:r>
    </w:p>
    <w:p w:rsidR="00913417" w:rsidRPr="00913417" w:rsidRDefault="00913417" w:rsidP="00913417">
      <w:pPr>
        <w:suppressAutoHyphens/>
        <w:rPr>
          <w:rFonts w:cs="Courier New"/>
          <w:b/>
          <w:szCs w:val="24"/>
        </w:rPr>
      </w:pPr>
      <w:r w:rsidRPr="00913417">
        <w:rPr>
          <w:rFonts w:cs="Courier New"/>
          <w:b/>
          <w:szCs w:val="24"/>
        </w:rPr>
        <w:t>sample28</w:t>
      </w:r>
    </w:p>
    <w:p w:rsidR="00913417" w:rsidRPr="00913417" w:rsidRDefault="00913417" w:rsidP="00913417">
      <w:pPr>
        <w:suppressAutoHyphens/>
        <w:rPr>
          <w:rFonts w:cs="Courier New"/>
          <w:szCs w:val="24"/>
        </w:rPr>
      </w:pPr>
      <w:r w:rsidRPr="00913417">
        <w:rPr>
          <w:rFonts w:cs="Courier New"/>
          <w:szCs w:val="24"/>
        </w:rPr>
        <w:tab/>
        <w:t>1</w:t>
      </w:r>
      <w:r w:rsidRPr="00913417">
        <w:rPr>
          <w:rFonts w:cs="Courier New"/>
          <w:szCs w:val="24"/>
        </w:rPr>
        <w:tab/>
        <w:t>Surname</w:t>
      </w:r>
    </w:p>
    <w:p w:rsidR="00913417" w:rsidRPr="00913417" w:rsidRDefault="00913417" w:rsidP="00913417">
      <w:pPr>
        <w:suppressAutoHyphens/>
        <w:rPr>
          <w:rFonts w:cs="Courier New"/>
          <w:szCs w:val="24"/>
        </w:rPr>
      </w:pPr>
      <w:r w:rsidRPr="00913417">
        <w:rPr>
          <w:rFonts w:cs="Courier New"/>
          <w:szCs w:val="24"/>
        </w:rPr>
        <w:tab/>
        <w:t>2</w:t>
      </w:r>
      <w:r w:rsidRPr="00913417">
        <w:rPr>
          <w:rFonts w:cs="Courier New"/>
          <w:szCs w:val="24"/>
        </w:rPr>
        <w:tab/>
        <w:t>Stratum 1 (Very High)</w:t>
      </w:r>
    </w:p>
    <w:p w:rsidR="00913417" w:rsidRPr="00913417" w:rsidRDefault="00913417" w:rsidP="00913417">
      <w:pPr>
        <w:suppressAutoHyphens/>
        <w:rPr>
          <w:rFonts w:cs="Courier New"/>
          <w:szCs w:val="24"/>
        </w:rPr>
      </w:pPr>
      <w:r w:rsidRPr="00913417">
        <w:rPr>
          <w:rFonts w:cs="Courier New"/>
          <w:szCs w:val="24"/>
        </w:rPr>
        <w:tab/>
        <w:t>3</w:t>
      </w:r>
      <w:r w:rsidRPr="00913417">
        <w:rPr>
          <w:rFonts w:cs="Courier New"/>
          <w:szCs w:val="24"/>
        </w:rPr>
        <w:tab/>
        <w:t>Stratum 2 (High)</w:t>
      </w:r>
    </w:p>
    <w:p w:rsidR="00913417" w:rsidRPr="00913417" w:rsidRDefault="00913417" w:rsidP="00913417">
      <w:pPr>
        <w:suppressAutoHyphens/>
        <w:rPr>
          <w:rFonts w:cs="Courier New"/>
          <w:szCs w:val="24"/>
        </w:rPr>
      </w:pPr>
      <w:r w:rsidRPr="00913417">
        <w:rPr>
          <w:rFonts w:cs="Courier New"/>
          <w:szCs w:val="24"/>
        </w:rPr>
        <w:tab/>
        <w:t>4</w:t>
      </w:r>
      <w:r w:rsidRPr="00913417">
        <w:rPr>
          <w:rFonts w:cs="Courier New"/>
          <w:szCs w:val="24"/>
        </w:rPr>
        <w:tab/>
        <w:t>Stratum 3 (Medium)</w:t>
      </w:r>
    </w:p>
    <w:p w:rsidR="00913417" w:rsidRPr="00913417" w:rsidRDefault="00913417" w:rsidP="00913417">
      <w:pPr>
        <w:suppressAutoHyphens/>
        <w:rPr>
          <w:rFonts w:cs="Courier New"/>
          <w:szCs w:val="24"/>
        </w:rPr>
      </w:pPr>
      <w:r w:rsidRPr="00913417">
        <w:rPr>
          <w:rFonts w:cs="Courier New"/>
          <w:szCs w:val="24"/>
        </w:rPr>
        <w:tab/>
        <w:t>5</w:t>
      </w:r>
      <w:r w:rsidRPr="00913417">
        <w:rPr>
          <w:rFonts w:cs="Courier New"/>
          <w:szCs w:val="24"/>
        </w:rPr>
        <w:tab/>
        <w:t>Stratum 4 (Low)</w:t>
      </w:r>
    </w:p>
    <w:p w:rsidR="005C4395" w:rsidRDefault="005C4395" w:rsidP="00913417">
      <w:pPr>
        <w:suppressAutoHyphens/>
        <w:rPr>
          <w:rFonts w:cs="Courier New"/>
          <w:szCs w:val="24"/>
        </w:rPr>
      </w:pPr>
    </w:p>
    <w:p w:rsidR="001D7CC5" w:rsidRDefault="001D7CC5" w:rsidP="00913417">
      <w:pPr>
        <w:suppressAutoHyphens/>
        <w:rPr>
          <w:rFonts w:cs="Courier New"/>
          <w:szCs w:val="24"/>
        </w:rPr>
      </w:pPr>
    </w:p>
    <w:p w:rsidR="00913417" w:rsidRPr="00913417" w:rsidRDefault="000B5ACF" w:rsidP="00913417">
      <w:pPr>
        <w:suppressAutoHyphens/>
        <w:rPr>
          <w:rFonts w:cs="Courier New"/>
          <w:szCs w:val="24"/>
        </w:rPr>
      </w:pPr>
      <w:r>
        <w:rPr>
          <w:rFonts w:cs="Courier New"/>
          <w:szCs w:val="24"/>
        </w:rPr>
        <w:br w:type="page"/>
      </w:r>
      <w:r w:rsidR="00913417" w:rsidRPr="00913417">
        <w:rPr>
          <w:rFonts w:cs="Courier New"/>
          <w:szCs w:val="24"/>
        </w:rPr>
        <w:t>IDENT3</w:t>
      </w:r>
    </w:p>
    <w:p w:rsidR="00913417" w:rsidRPr="00913417" w:rsidRDefault="00913417" w:rsidP="00913417">
      <w:pPr>
        <w:suppressAutoHyphens/>
        <w:rPr>
          <w:rFonts w:cs="Courier New"/>
          <w:b/>
          <w:szCs w:val="24"/>
        </w:rPr>
      </w:pPr>
      <w:r w:rsidRPr="00913417">
        <w:rPr>
          <w:rFonts w:cs="Courier New"/>
          <w:b/>
          <w:szCs w:val="24"/>
        </w:rPr>
        <w:t>sample29</w:t>
      </w:r>
    </w:p>
    <w:p w:rsidR="00913417" w:rsidRPr="00913417" w:rsidRDefault="00913417" w:rsidP="00913417">
      <w:pPr>
        <w:suppressAutoHyphens/>
        <w:rPr>
          <w:rFonts w:cs="Courier New"/>
          <w:szCs w:val="24"/>
        </w:rPr>
      </w:pPr>
      <w:r w:rsidRPr="00913417">
        <w:rPr>
          <w:rFonts w:cs="Courier New"/>
          <w:szCs w:val="24"/>
        </w:rPr>
        <w:tab/>
        <w:t>1</w:t>
      </w:r>
      <w:r w:rsidRPr="00913417">
        <w:rPr>
          <w:rFonts w:cs="Courier New"/>
          <w:szCs w:val="24"/>
        </w:rPr>
        <w:tab/>
        <w:t>Landline</w:t>
      </w:r>
    </w:p>
    <w:p w:rsidR="00913417" w:rsidRPr="00913417" w:rsidRDefault="00913417" w:rsidP="00913417">
      <w:pPr>
        <w:suppressAutoHyphens/>
        <w:rPr>
          <w:rFonts w:cs="Courier New"/>
          <w:szCs w:val="24"/>
        </w:rPr>
      </w:pPr>
      <w:r w:rsidRPr="00913417">
        <w:rPr>
          <w:rFonts w:cs="Courier New"/>
          <w:szCs w:val="24"/>
        </w:rPr>
        <w:tab/>
        <w:t>2</w:t>
      </w:r>
      <w:r w:rsidRPr="00913417">
        <w:rPr>
          <w:rFonts w:cs="Courier New"/>
          <w:szCs w:val="24"/>
        </w:rPr>
        <w:tab/>
        <w:t>Cell Phone</w:t>
      </w:r>
    </w:p>
    <w:p w:rsidR="005C4395" w:rsidRDefault="005C4395" w:rsidP="00913417">
      <w:pPr>
        <w:suppressAutoHyphens/>
        <w:rPr>
          <w:rFonts w:cs="Courier New"/>
          <w:szCs w:val="24"/>
        </w:rPr>
      </w:pPr>
    </w:p>
    <w:p w:rsidR="005C4395" w:rsidRDefault="005C4395" w:rsidP="00913417">
      <w:pPr>
        <w:suppressAutoHyphens/>
        <w:rPr>
          <w:rFonts w:cs="Courier New"/>
          <w:szCs w:val="24"/>
        </w:rPr>
      </w:pPr>
    </w:p>
    <w:p w:rsidR="00913417" w:rsidRPr="00913417" w:rsidRDefault="00913417" w:rsidP="00913417">
      <w:pPr>
        <w:suppressAutoHyphens/>
        <w:rPr>
          <w:rFonts w:cs="Courier New"/>
          <w:szCs w:val="24"/>
        </w:rPr>
      </w:pPr>
      <w:r w:rsidRPr="00913417">
        <w:rPr>
          <w:rFonts w:cs="Courier New"/>
          <w:szCs w:val="24"/>
        </w:rPr>
        <w:t>Weight</w:t>
      </w:r>
    </w:p>
    <w:p w:rsidR="00EE4280" w:rsidRDefault="005C4395" w:rsidP="00EE4280">
      <w:pPr>
        <w:suppressAutoHyphens/>
        <w:rPr>
          <w:rFonts w:cs="Courier New"/>
          <w:b/>
          <w:szCs w:val="24"/>
        </w:rPr>
      </w:pPr>
      <w:r w:rsidRPr="00913417">
        <w:rPr>
          <w:rFonts w:cs="Courier New"/>
          <w:b/>
          <w:szCs w:val="24"/>
        </w:rPr>
        <w:t>W</w:t>
      </w:r>
      <w:r w:rsidR="00913417" w:rsidRPr="00913417">
        <w:rPr>
          <w:rFonts w:cs="Courier New"/>
          <w:b/>
          <w:szCs w:val="24"/>
        </w:rPr>
        <w:t>eight</w:t>
      </w:r>
    </w:p>
    <w:p w:rsidR="001D7CC5" w:rsidRDefault="001D7CC5" w:rsidP="00EE4280">
      <w:pPr>
        <w:suppressAutoHyphens/>
        <w:rPr>
          <w:rFonts w:cs="Courier New"/>
          <w:b/>
          <w:szCs w:val="24"/>
        </w:rPr>
      </w:pPr>
    </w:p>
    <w:p w:rsidR="001D7CC5" w:rsidRDefault="001D7CC5" w:rsidP="00EE4280">
      <w:pPr>
        <w:suppressAutoHyphens/>
        <w:rPr>
          <w:rFonts w:cs="Courier New"/>
          <w:b/>
          <w:szCs w:val="24"/>
        </w:rPr>
      </w:pPr>
    </w:p>
    <w:p w:rsidR="001D7CC5" w:rsidRPr="001D7CC5" w:rsidRDefault="001D7CC5" w:rsidP="00EE4280">
      <w:pPr>
        <w:suppressAutoHyphens/>
        <w:rPr>
          <w:rFonts w:cs="Courier New"/>
          <w:szCs w:val="24"/>
        </w:rPr>
      </w:pPr>
      <w:r w:rsidRPr="001D7CC5">
        <w:rPr>
          <w:rFonts w:cs="Courier New"/>
          <w:szCs w:val="24"/>
        </w:rPr>
        <w:t>Landline Weight</w:t>
      </w:r>
    </w:p>
    <w:p w:rsidR="001D7CC5" w:rsidRDefault="001D7CC5" w:rsidP="00EE4280">
      <w:pPr>
        <w:suppressAutoHyphens/>
        <w:rPr>
          <w:rFonts w:cs="Courier New"/>
          <w:b/>
          <w:szCs w:val="24"/>
        </w:rPr>
      </w:pPr>
      <w:proofErr w:type="spellStart"/>
      <w:r>
        <w:rPr>
          <w:rFonts w:cs="Courier New"/>
          <w:b/>
          <w:szCs w:val="24"/>
        </w:rPr>
        <w:t>LLWeight</w:t>
      </w:r>
      <w:proofErr w:type="spellEnd"/>
    </w:p>
    <w:p w:rsidR="001D7CC5" w:rsidRDefault="001D7CC5" w:rsidP="00EE4280">
      <w:pPr>
        <w:suppressAutoHyphens/>
        <w:rPr>
          <w:rFonts w:cs="Courier New"/>
          <w:b/>
          <w:szCs w:val="24"/>
        </w:rPr>
      </w:pPr>
    </w:p>
    <w:p w:rsidR="001D7CC5" w:rsidRDefault="001D7CC5" w:rsidP="00EE4280">
      <w:pPr>
        <w:suppressAutoHyphens/>
        <w:rPr>
          <w:rFonts w:cs="Courier New"/>
          <w:b/>
          <w:szCs w:val="24"/>
        </w:rPr>
      </w:pPr>
    </w:p>
    <w:p w:rsidR="001D7CC5" w:rsidRPr="001D7CC5" w:rsidRDefault="001D7CC5" w:rsidP="00EE4280">
      <w:pPr>
        <w:suppressAutoHyphens/>
        <w:rPr>
          <w:rFonts w:cs="Courier New"/>
          <w:szCs w:val="24"/>
        </w:rPr>
      </w:pPr>
      <w:r>
        <w:rPr>
          <w:rFonts w:cs="Courier New"/>
          <w:szCs w:val="24"/>
        </w:rPr>
        <w:t>Landline and Cell-Only Households Weight</w:t>
      </w:r>
    </w:p>
    <w:p w:rsidR="001D7CC5" w:rsidRDefault="001D7CC5" w:rsidP="00EE4280">
      <w:pPr>
        <w:suppressAutoHyphens/>
        <w:rPr>
          <w:rFonts w:cs="Courier New"/>
          <w:b/>
          <w:szCs w:val="24"/>
        </w:rPr>
      </w:pPr>
      <w:proofErr w:type="spellStart"/>
      <w:r>
        <w:rPr>
          <w:rFonts w:cs="Courier New"/>
          <w:b/>
          <w:szCs w:val="24"/>
        </w:rPr>
        <w:t>COWeight</w:t>
      </w:r>
      <w:proofErr w:type="spellEnd"/>
    </w:p>
    <w:sectPr w:rsidR="001D7CC5">
      <w:footerReference w:type="default" r:id="rId7"/>
      <w:headerReference w:type="first" r:id="rId8"/>
      <w:footerReference w:type="first" r:id="rId9"/>
      <w:endnotePr>
        <w:numFmt w:val="decimal"/>
      </w:endnotePr>
      <w:pgSz w:w="12240" w:h="15840" w:code="1"/>
      <w:pgMar w:top="965" w:right="1440" w:bottom="475" w:left="1440" w:header="965" w:footer="47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6CE5" w:rsidRDefault="00716CE5">
      <w:pPr>
        <w:spacing w:line="20" w:lineRule="exact"/>
      </w:pPr>
    </w:p>
  </w:endnote>
  <w:endnote w:type="continuationSeparator" w:id="0">
    <w:p w:rsidR="00716CE5" w:rsidRDefault="00716CE5">
      <w:r>
        <w:t xml:space="preserve"> </w:t>
      </w:r>
    </w:p>
  </w:endnote>
  <w:endnote w:type="continuationNotice" w:id="1">
    <w:p w:rsidR="00716CE5" w:rsidRDefault="00716CE5">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395" w:rsidRDefault="005C4395">
    <w:pPr>
      <w:pBdr>
        <w:top w:val="single" w:sz="6" w:space="1" w:color="auto"/>
      </w:pBdr>
      <w:tabs>
        <w:tab w:val="center" w:pos="4680"/>
        <w:tab w:val="right" w:pos="9360"/>
      </w:tabs>
      <w:suppressAutoHyphens/>
      <w:jc w:val="both"/>
    </w:pPr>
    <w:r>
      <w:rPr>
        <w:spacing w:val="-3"/>
      </w:rPr>
      <w:tab/>
      <w:t>-</w:t>
    </w:r>
    <w:r>
      <w:rPr>
        <w:spacing w:val="-3"/>
      </w:rPr>
      <w:fldChar w:fldCharType="begin"/>
    </w:r>
    <w:r>
      <w:rPr>
        <w:spacing w:val="-3"/>
      </w:rPr>
      <w:instrText>page \* arabic</w:instrText>
    </w:r>
    <w:r>
      <w:rPr>
        <w:spacing w:val="-3"/>
      </w:rPr>
      <w:fldChar w:fldCharType="separate"/>
    </w:r>
    <w:r w:rsidR="00291D61">
      <w:rPr>
        <w:noProof/>
        <w:spacing w:val="-3"/>
      </w:rPr>
      <w:t>28</w:t>
    </w:r>
    <w:r>
      <w:rPr>
        <w:spacing w:val="-3"/>
      </w:rPr>
      <w:fldChar w:fldCharType="end"/>
    </w:r>
    <w:r>
      <w:rPr>
        <w:spacing w:val="-3"/>
      </w:rPr>
      <w:t>-</w:t>
    </w:r>
    <w:r>
      <w:rPr>
        <w:spacing w:val="-3"/>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395" w:rsidRDefault="005C4395">
    <w:pPr>
      <w:pStyle w:val="Footer"/>
      <w:jc w:val="right"/>
      <w:rPr>
        <w:sz w:val="16"/>
      </w:rPr>
    </w:pPr>
    <w:r>
      <w:rPr>
        <w:noProof/>
        <w:sz w:val="16"/>
      </w:rPr>
      <w:pict>
        <v:shapetype id="_x0000_t202" coordsize="21600,21600" o:spt="202" path="m,l,21600r21600,l21600,xe">
          <v:stroke joinstyle="miter"/>
          <v:path gradientshapeok="t" o:connecttype="rect"/>
        </v:shapetype>
        <v:shape id="_x0000_s2053" type="#_x0000_t202" style="position:absolute;left:0;text-align:left;margin-left:-76.95pt;margin-top:-47.55pt;width:612pt;height:36pt;z-index:251657728" filled="f" stroked="f">
          <v:textbox style="mso-next-textbox:#_x0000_s2053">
            <w:txbxContent>
              <w:p w:rsidR="005C4395" w:rsidRPr="00D45F90" w:rsidRDefault="005C4395" w:rsidP="00D45F90"/>
            </w:txbxContent>
          </v:textbox>
        </v:shape>
      </w:pic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6CE5" w:rsidRDefault="00716CE5">
      <w:r>
        <w:separator/>
      </w:r>
    </w:p>
  </w:footnote>
  <w:footnote w:type="continuationSeparator" w:id="0">
    <w:p w:rsidR="00716CE5" w:rsidRDefault="00716CE5">
      <w:r>
        <w:continuationSeparator/>
      </w:r>
    </w:p>
  </w:footnote>
  <w:footnote w:id="1">
    <w:p w:rsidR="00DA1710" w:rsidRPr="00373C67" w:rsidRDefault="00DA1710" w:rsidP="00DA1710">
      <w:pPr>
        <w:outlineLvl w:val="0"/>
        <w:rPr>
          <w:rFonts w:ascii="Times New Roman" w:hAnsi="Times New Roman"/>
          <w:sz w:val="20"/>
        </w:rPr>
      </w:pPr>
      <w:r w:rsidRPr="00373C67">
        <w:rPr>
          <w:rStyle w:val="FootnoteReference"/>
          <w:sz w:val="20"/>
        </w:rPr>
        <w:footnoteRef/>
      </w:r>
      <w:r w:rsidRPr="00373C67">
        <w:rPr>
          <w:sz w:val="20"/>
        </w:rPr>
        <w:t xml:space="preserve"> </w:t>
      </w:r>
      <w:r w:rsidRPr="00373C67">
        <w:rPr>
          <w:rFonts w:ascii="Times New Roman" w:hAnsi="Times New Roman"/>
          <w:sz w:val="20"/>
        </w:rPr>
        <w:t xml:space="preserve">This dataset has been revised since the publication of the </w:t>
      </w:r>
      <w:hyperlink r:id="rId1" w:history="1">
        <w:r w:rsidRPr="00541D2A">
          <w:rPr>
            <w:rStyle w:val="Hyperlink"/>
            <w:rFonts w:ascii="Times New Roman" w:hAnsi="Times New Roman"/>
            <w:sz w:val="20"/>
          </w:rPr>
          <w:t>NSL2007 report</w:t>
        </w:r>
      </w:hyperlink>
      <w:r w:rsidR="00F34244" w:rsidRPr="00373C67">
        <w:rPr>
          <w:rFonts w:ascii="Times New Roman" w:hAnsi="Times New Roman"/>
          <w:sz w:val="20"/>
        </w:rPr>
        <w:t xml:space="preserve">.  In particular, three </w:t>
      </w:r>
      <w:r w:rsidRPr="00373C67">
        <w:rPr>
          <w:rFonts w:ascii="Times New Roman" w:hAnsi="Times New Roman"/>
          <w:sz w:val="20"/>
        </w:rPr>
        <w:t>cases have been dropped.  This revision produces no substantive change to the results in the report, however analysts should be aware that th</w:t>
      </w:r>
      <w:r w:rsidR="00541D2A">
        <w:rPr>
          <w:rFonts w:ascii="Times New Roman" w:hAnsi="Times New Roman"/>
          <w:sz w:val="20"/>
        </w:rPr>
        <w:t>e margins of error and tabulations from this datas</w:t>
      </w:r>
      <w:r w:rsidRPr="00373C67">
        <w:rPr>
          <w:rFonts w:ascii="Times New Roman" w:hAnsi="Times New Roman"/>
          <w:sz w:val="20"/>
        </w:rPr>
        <w:t>et vary slightly from those shown in the report.</w:t>
      </w:r>
    </w:p>
    <w:p w:rsidR="00DA1710" w:rsidRDefault="00DA171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C4395" w:rsidRPr="00E807A8" w:rsidRDefault="005C4395" w:rsidP="00E807A8">
    <w:pPr>
      <w:pStyle w:val="Header"/>
      <w:rPr>
        <w:szCs w:val="24"/>
      </w:rPr>
    </w:pPr>
    <w:r w:rsidRPr="00E807A8">
      <w:rPr>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470"/>
    <w:multiLevelType w:val="hybridMultilevel"/>
    <w:tmpl w:val="6152EE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4ED2744"/>
    <w:multiLevelType w:val="hybridMultilevel"/>
    <w:tmpl w:val="4454A43E"/>
    <w:lvl w:ilvl="0">
      <w:start w:val="1"/>
      <w:numFmt w:val="decimal"/>
      <w:lvlText w:val="%1)"/>
      <w:lvlJc w:val="left"/>
      <w:pPr>
        <w:tabs>
          <w:tab w:val="num" w:pos="360"/>
        </w:tabs>
        <w:ind w:left="360" w:hanging="360"/>
      </w:pPr>
      <w:rPr>
        <w:i w:val="0"/>
      </w:rPr>
    </w:lvl>
    <w:lvl w:ilvl="1">
      <w:start w:val="1"/>
      <w:numFmt w:val="decimal"/>
      <w:lvlText w:val="%2."/>
      <w:lvlJc w:val="left"/>
      <w:pPr>
        <w:tabs>
          <w:tab w:val="num" w:pos="1440"/>
        </w:tabs>
        <w:ind w:left="1440" w:hanging="360"/>
      </w:pPr>
      <w:rPr>
        <w:i w:val="0"/>
      </w:rPr>
    </w:lvl>
    <w:lvl w:ilvl="2">
      <w:start w:val="1"/>
      <w:numFmt w:val="decimal"/>
      <w:lvlText w:val="S%3)"/>
      <w:lvlJc w:val="left"/>
      <w:pPr>
        <w:tabs>
          <w:tab w:val="num" w:pos="2340"/>
        </w:tabs>
        <w:ind w:left="2340" w:hanging="360"/>
      </w:pPr>
      <w:rPr>
        <w:rFonts w:hint="default"/>
        <w:i w:val="0"/>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53313E8"/>
    <w:multiLevelType w:val="hybridMultilevel"/>
    <w:tmpl w:val="9F306F7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202DF6"/>
    <w:multiLevelType w:val="hybridMultilevel"/>
    <w:tmpl w:val="DC1A8A7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813E40"/>
    <w:multiLevelType w:val="hybridMultilevel"/>
    <w:tmpl w:val="AD22A0CA"/>
    <w:lvl w:ilvl="0" w:tplc="056C722E">
      <w:start w:val="1"/>
      <w:numFmt w:val="decimal"/>
      <w:lvlText w:val="%1"/>
      <w:lvlJc w:val="left"/>
      <w:pPr>
        <w:tabs>
          <w:tab w:val="num" w:pos="1215"/>
        </w:tabs>
        <w:ind w:left="1215" w:hanging="360"/>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5" w15:restartNumberingAfterBreak="0">
    <w:nsid w:val="0F7E0A26"/>
    <w:multiLevelType w:val="hybridMultilevel"/>
    <w:tmpl w:val="63B474D0"/>
    <w:lvl w:ilvl="0" w:tplc="F2D2105E">
      <w:start w:val="98"/>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3A70E6"/>
    <w:multiLevelType w:val="hybridMultilevel"/>
    <w:tmpl w:val="9E6631A0"/>
    <w:lvl w:ilvl="0" w:tplc="26E23098">
      <w:numFmt w:val="decimalZero"/>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6EA3B4A"/>
    <w:multiLevelType w:val="hybridMultilevel"/>
    <w:tmpl w:val="AC9C5D4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1F4DD3"/>
    <w:multiLevelType w:val="hybridMultilevel"/>
    <w:tmpl w:val="10C6D0A2"/>
    <w:lvl w:ilvl="0">
      <w:start w:val="37"/>
      <w:numFmt w:val="decimal"/>
      <w:lvlText w:val="%1."/>
      <w:lvlJc w:val="left"/>
      <w:pPr>
        <w:tabs>
          <w:tab w:val="num" w:pos="1215"/>
        </w:tabs>
        <w:ind w:left="1215" w:hanging="85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BA119AE"/>
    <w:multiLevelType w:val="hybridMultilevel"/>
    <w:tmpl w:val="B36CC42A"/>
    <w:lvl w:ilvl="0" w:tplc="443AC874">
      <w:start w:val="1"/>
      <w:numFmt w:val="decimal"/>
      <w:lvlText w:val="%1."/>
      <w:lvlJc w:val="left"/>
      <w:pPr>
        <w:tabs>
          <w:tab w:val="num" w:pos="855"/>
        </w:tabs>
        <w:ind w:left="855"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052AB9"/>
    <w:multiLevelType w:val="hybridMultilevel"/>
    <w:tmpl w:val="C44C3784"/>
    <w:lvl w:ilvl="0" w:tplc="675CB308">
      <w:start w:val="1"/>
      <w:numFmt w:val="decimal"/>
      <w:lvlText w:val="%1."/>
      <w:lvlJc w:val="left"/>
      <w:pPr>
        <w:tabs>
          <w:tab w:val="num" w:pos="645"/>
        </w:tabs>
        <w:ind w:left="645" w:hanging="36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11" w15:restartNumberingAfterBreak="0">
    <w:nsid w:val="2A065CDD"/>
    <w:multiLevelType w:val="hybridMultilevel"/>
    <w:tmpl w:val="A6EC29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C2F502C"/>
    <w:multiLevelType w:val="hybridMultilevel"/>
    <w:tmpl w:val="EE083E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CBB369C"/>
    <w:multiLevelType w:val="hybridMultilevel"/>
    <w:tmpl w:val="46F82AE8"/>
    <w:lvl w:ilvl="0">
      <w:start w:val="1"/>
      <w:numFmt w:val="decimal"/>
      <w:lvlText w:val="%1."/>
      <w:lvlJc w:val="left"/>
      <w:pPr>
        <w:tabs>
          <w:tab w:val="num" w:pos="1650"/>
        </w:tabs>
        <w:ind w:left="1650" w:hanging="360"/>
      </w:pPr>
      <w:rPr>
        <w:rFonts w:hint="default"/>
      </w:rPr>
    </w:lvl>
    <w:lvl w:ilvl="1" w:tentative="1">
      <w:start w:val="1"/>
      <w:numFmt w:val="lowerLetter"/>
      <w:lvlText w:val="%2."/>
      <w:lvlJc w:val="left"/>
      <w:pPr>
        <w:tabs>
          <w:tab w:val="num" w:pos="2370"/>
        </w:tabs>
        <w:ind w:left="2370" w:hanging="360"/>
      </w:pPr>
    </w:lvl>
    <w:lvl w:ilvl="2" w:tentative="1">
      <w:start w:val="1"/>
      <w:numFmt w:val="lowerRoman"/>
      <w:lvlText w:val="%3."/>
      <w:lvlJc w:val="right"/>
      <w:pPr>
        <w:tabs>
          <w:tab w:val="num" w:pos="3090"/>
        </w:tabs>
        <w:ind w:left="3090" w:hanging="180"/>
      </w:pPr>
    </w:lvl>
    <w:lvl w:ilvl="3" w:tentative="1">
      <w:start w:val="1"/>
      <w:numFmt w:val="decimal"/>
      <w:lvlText w:val="%4."/>
      <w:lvlJc w:val="left"/>
      <w:pPr>
        <w:tabs>
          <w:tab w:val="num" w:pos="3810"/>
        </w:tabs>
        <w:ind w:left="3810" w:hanging="360"/>
      </w:pPr>
    </w:lvl>
    <w:lvl w:ilvl="4" w:tentative="1">
      <w:start w:val="1"/>
      <w:numFmt w:val="lowerLetter"/>
      <w:lvlText w:val="%5."/>
      <w:lvlJc w:val="left"/>
      <w:pPr>
        <w:tabs>
          <w:tab w:val="num" w:pos="4530"/>
        </w:tabs>
        <w:ind w:left="4530" w:hanging="360"/>
      </w:pPr>
    </w:lvl>
    <w:lvl w:ilvl="5" w:tentative="1">
      <w:start w:val="1"/>
      <w:numFmt w:val="lowerRoman"/>
      <w:lvlText w:val="%6."/>
      <w:lvlJc w:val="right"/>
      <w:pPr>
        <w:tabs>
          <w:tab w:val="num" w:pos="5250"/>
        </w:tabs>
        <w:ind w:left="5250" w:hanging="180"/>
      </w:pPr>
    </w:lvl>
    <w:lvl w:ilvl="6" w:tentative="1">
      <w:start w:val="1"/>
      <w:numFmt w:val="decimal"/>
      <w:lvlText w:val="%7."/>
      <w:lvlJc w:val="left"/>
      <w:pPr>
        <w:tabs>
          <w:tab w:val="num" w:pos="5970"/>
        </w:tabs>
        <w:ind w:left="5970" w:hanging="360"/>
      </w:pPr>
    </w:lvl>
    <w:lvl w:ilvl="7" w:tentative="1">
      <w:start w:val="1"/>
      <w:numFmt w:val="lowerLetter"/>
      <w:lvlText w:val="%8."/>
      <w:lvlJc w:val="left"/>
      <w:pPr>
        <w:tabs>
          <w:tab w:val="num" w:pos="6690"/>
        </w:tabs>
        <w:ind w:left="6690" w:hanging="360"/>
      </w:pPr>
    </w:lvl>
    <w:lvl w:ilvl="8" w:tentative="1">
      <w:start w:val="1"/>
      <w:numFmt w:val="lowerRoman"/>
      <w:lvlText w:val="%9."/>
      <w:lvlJc w:val="right"/>
      <w:pPr>
        <w:tabs>
          <w:tab w:val="num" w:pos="7410"/>
        </w:tabs>
        <w:ind w:left="7410" w:hanging="180"/>
      </w:pPr>
    </w:lvl>
  </w:abstractNum>
  <w:abstractNum w:abstractNumId="14" w15:restartNumberingAfterBreak="0">
    <w:nsid w:val="2FFB6BCB"/>
    <w:multiLevelType w:val="hybridMultilevel"/>
    <w:tmpl w:val="123CE28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1F0676"/>
    <w:multiLevelType w:val="hybridMultilevel"/>
    <w:tmpl w:val="6B200AE2"/>
    <w:lvl w:ilvl="0">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E04697D"/>
    <w:multiLevelType w:val="hybridMultilevel"/>
    <w:tmpl w:val="9ACAD9D4"/>
    <w:lvl w:ilvl="0" w:tplc="B0E864C0">
      <w:start w:val="35"/>
      <w:numFmt w:val="decimal"/>
      <w:lvlText w:val="%1."/>
      <w:lvlJc w:val="left"/>
      <w:pPr>
        <w:tabs>
          <w:tab w:val="num" w:pos="1215"/>
        </w:tabs>
        <w:ind w:left="1215" w:hanging="8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160DD4"/>
    <w:multiLevelType w:val="multilevel"/>
    <w:tmpl w:val="10C6D0A2"/>
    <w:lvl w:ilvl="0">
      <w:start w:val="37"/>
      <w:numFmt w:val="decimal"/>
      <w:lvlText w:val="%1."/>
      <w:lvlJc w:val="left"/>
      <w:pPr>
        <w:tabs>
          <w:tab w:val="num" w:pos="1215"/>
        </w:tabs>
        <w:ind w:left="1215" w:hanging="85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9772C5A"/>
    <w:multiLevelType w:val="hybridMultilevel"/>
    <w:tmpl w:val="E69ECDA8"/>
    <w:lvl w:ilvl="0" w:tplc="6A0E1F3E">
      <w:start w:val="2007"/>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322184"/>
    <w:multiLevelType w:val="hybridMultilevel"/>
    <w:tmpl w:val="91168DA6"/>
    <w:lvl w:ilvl="0" w:tplc="8D66F702">
      <w:start w:val="1"/>
      <w:numFmt w:val="decimal"/>
      <w:lvlText w:val="%1."/>
      <w:lvlJc w:val="left"/>
      <w:pPr>
        <w:tabs>
          <w:tab w:val="num" w:pos="645"/>
        </w:tabs>
        <w:ind w:left="645" w:hanging="36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20" w15:restartNumberingAfterBreak="0">
    <w:nsid w:val="4BE00F2D"/>
    <w:multiLevelType w:val="hybridMultilevel"/>
    <w:tmpl w:val="F36E51CE"/>
    <w:lvl w:ilvl="0" w:tplc="F00ECB8A">
      <w:start w:val="27"/>
      <w:numFmt w:val="decimal"/>
      <w:lvlText w:val="%1."/>
      <w:lvlJc w:val="left"/>
      <w:pPr>
        <w:tabs>
          <w:tab w:val="num" w:pos="645"/>
        </w:tabs>
        <w:ind w:left="645" w:hanging="36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21" w15:restartNumberingAfterBreak="0">
    <w:nsid w:val="4C907317"/>
    <w:multiLevelType w:val="hybridMultilevel"/>
    <w:tmpl w:val="AC105A18"/>
    <w:lvl w:ilvl="0" w:tplc="A1A24ECE">
      <w:start w:val="1"/>
      <w:numFmt w:val="decimal"/>
      <w:lvlText w:val="%1."/>
      <w:lvlJc w:val="left"/>
      <w:pPr>
        <w:tabs>
          <w:tab w:val="num" w:pos="645"/>
        </w:tabs>
        <w:ind w:left="645" w:hanging="36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22" w15:restartNumberingAfterBreak="0">
    <w:nsid w:val="4D270899"/>
    <w:multiLevelType w:val="hybridMultilevel"/>
    <w:tmpl w:val="C1B273DA"/>
    <w:lvl w:ilvl="0" w:tplc="CCBE48E4">
      <w:start w:val="4"/>
      <w:numFmt w:val="decimal"/>
      <w:lvlText w:val="%1"/>
      <w:lvlJc w:val="left"/>
      <w:pPr>
        <w:tabs>
          <w:tab w:val="num" w:pos="1290"/>
        </w:tabs>
        <w:ind w:left="1290" w:hanging="435"/>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3" w15:restartNumberingAfterBreak="0">
    <w:nsid w:val="563D20E0"/>
    <w:multiLevelType w:val="hybridMultilevel"/>
    <w:tmpl w:val="19AA05C6"/>
    <w:lvl w:ilvl="0" w:tplc="443AC874">
      <w:start w:val="42"/>
      <w:numFmt w:val="decimal"/>
      <w:lvlText w:val="%1."/>
      <w:lvlJc w:val="left"/>
      <w:pPr>
        <w:tabs>
          <w:tab w:val="num" w:pos="855"/>
        </w:tabs>
        <w:ind w:left="855" w:hanging="57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24" w15:restartNumberingAfterBreak="0">
    <w:nsid w:val="56594C8F"/>
    <w:multiLevelType w:val="multilevel"/>
    <w:tmpl w:val="A140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B07B0D"/>
    <w:multiLevelType w:val="hybridMultilevel"/>
    <w:tmpl w:val="3A66BBE2"/>
    <w:lvl w:ilvl="0" w:tplc="358CAA00">
      <w:start w:val="4"/>
      <w:numFmt w:val="decimal"/>
      <w:lvlText w:val="%1"/>
      <w:lvlJc w:val="left"/>
      <w:pPr>
        <w:tabs>
          <w:tab w:val="num" w:pos="1290"/>
        </w:tabs>
        <w:ind w:left="1290" w:hanging="435"/>
      </w:pPr>
      <w:rPr>
        <w:rFonts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6" w15:restartNumberingAfterBreak="0">
    <w:nsid w:val="633C3A85"/>
    <w:multiLevelType w:val="hybridMultilevel"/>
    <w:tmpl w:val="842036D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641856"/>
    <w:multiLevelType w:val="hybridMultilevel"/>
    <w:tmpl w:val="A5D2F2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68FE1E3F"/>
    <w:multiLevelType w:val="hybridMultilevel"/>
    <w:tmpl w:val="ACC4886A"/>
    <w:lvl w:ilvl="0" w:tplc="443AC874">
      <w:start w:val="1"/>
      <w:numFmt w:val="decimal"/>
      <w:lvlText w:val="%1."/>
      <w:lvlJc w:val="left"/>
      <w:pPr>
        <w:tabs>
          <w:tab w:val="num" w:pos="855"/>
        </w:tabs>
        <w:ind w:left="855" w:hanging="57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29" w15:restartNumberingAfterBreak="0">
    <w:nsid w:val="6953649B"/>
    <w:multiLevelType w:val="hybridMultilevel"/>
    <w:tmpl w:val="C3CE7162"/>
    <w:lvl w:ilvl="0" w:tplc="CE24E39E">
      <w:start w:val="1"/>
      <w:numFmt w:val="decimal"/>
      <w:lvlText w:val="%1"/>
      <w:lvlJc w:val="left"/>
      <w:pPr>
        <w:tabs>
          <w:tab w:val="num" w:pos="1185"/>
        </w:tabs>
        <w:ind w:left="1185" w:hanging="360"/>
      </w:pPr>
      <w:rPr>
        <w:rFonts w:hint="default"/>
      </w:rPr>
    </w:lvl>
    <w:lvl w:ilvl="1" w:tplc="04090019" w:tentative="1">
      <w:start w:val="1"/>
      <w:numFmt w:val="lowerLetter"/>
      <w:lvlText w:val="%2."/>
      <w:lvlJc w:val="left"/>
      <w:pPr>
        <w:tabs>
          <w:tab w:val="num" w:pos="1905"/>
        </w:tabs>
        <w:ind w:left="1905" w:hanging="360"/>
      </w:pPr>
    </w:lvl>
    <w:lvl w:ilvl="2" w:tplc="0409001B" w:tentative="1">
      <w:start w:val="1"/>
      <w:numFmt w:val="lowerRoman"/>
      <w:lvlText w:val="%3."/>
      <w:lvlJc w:val="right"/>
      <w:pPr>
        <w:tabs>
          <w:tab w:val="num" w:pos="2625"/>
        </w:tabs>
        <w:ind w:left="2625" w:hanging="180"/>
      </w:pPr>
    </w:lvl>
    <w:lvl w:ilvl="3" w:tplc="0409000F" w:tentative="1">
      <w:start w:val="1"/>
      <w:numFmt w:val="decimal"/>
      <w:lvlText w:val="%4."/>
      <w:lvlJc w:val="left"/>
      <w:pPr>
        <w:tabs>
          <w:tab w:val="num" w:pos="3345"/>
        </w:tabs>
        <w:ind w:left="3345" w:hanging="360"/>
      </w:pPr>
    </w:lvl>
    <w:lvl w:ilvl="4" w:tplc="04090019" w:tentative="1">
      <w:start w:val="1"/>
      <w:numFmt w:val="lowerLetter"/>
      <w:lvlText w:val="%5."/>
      <w:lvlJc w:val="left"/>
      <w:pPr>
        <w:tabs>
          <w:tab w:val="num" w:pos="4065"/>
        </w:tabs>
        <w:ind w:left="4065" w:hanging="360"/>
      </w:pPr>
    </w:lvl>
    <w:lvl w:ilvl="5" w:tplc="0409001B" w:tentative="1">
      <w:start w:val="1"/>
      <w:numFmt w:val="lowerRoman"/>
      <w:lvlText w:val="%6."/>
      <w:lvlJc w:val="right"/>
      <w:pPr>
        <w:tabs>
          <w:tab w:val="num" w:pos="4785"/>
        </w:tabs>
        <w:ind w:left="4785" w:hanging="180"/>
      </w:pPr>
    </w:lvl>
    <w:lvl w:ilvl="6" w:tplc="0409000F" w:tentative="1">
      <w:start w:val="1"/>
      <w:numFmt w:val="decimal"/>
      <w:lvlText w:val="%7."/>
      <w:lvlJc w:val="left"/>
      <w:pPr>
        <w:tabs>
          <w:tab w:val="num" w:pos="5505"/>
        </w:tabs>
        <w:ind w:left="5505" w:hanging="360"/>
      </w:pPr>
    </w:lvl>
    <w:lvl w:ilvl="7" w:tplc="04090019" w:tentative="1">
      <w:start w:val="1"/>
      <w:numFmt w:val="lowerLetter"/>
      <w:lvlText w:val="%8."/>
      <w:lvlJc w:val="left"/>
      <w:pPr>
        <w:tabs>
          <w:tab w:val="num" w:pos="6225"/>
        </w:tabs>
        <w:ind w:left="6225" w:hanging="360"/>
      </w:pPr>
    </w:lvl>
    <w:lvl w:ilvl="8" w:tplc="0409001B" w:tentative="1">
      <w:start w:val="1"/>
      <w:numFmt w:val="lowerRoman"/>
      <w:lvlText w:val="%9."/>
      <w:lvlJc w:val="right"/>
      <w:pPr>
        <w:tabs>
          <w:tab w:val="num" w:pos="6945"/>
        </w:tabs>
        <w:ind w:left="6945" w:hanging="180"/>
      </w:pPr>
    </w:lvl>
  </w:abstractNum>
  <w:abstractNum w:abstractNumId="30" w15:restartNumberingAfterBreak="0">
    <w:nsid w:val="73277D9C"/>
    <w:multiLevelType w:val="multilevel"/>
    <w:tmpl w:val="10C6D0A2"/>
    <w:lvl w:ilvl="0">
      <w:start w:val="37"/>
      <w:numFmt w:val="decimal"/>
      <w:lvlText w:val="%1."/>
      <w:lvlJc w:val="left"/>
      <w:pPr>
        <w:tabs>
          <w:tab w:val="num" w:pos="1215"/>
        </w:tabs>
        <w:ind w:left="1215" w:hanging="85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773515B"/>
    <w:multiLevelType w:val="hybridMultilevel"/>
    <w:tmpl w:val="D346DC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7A695188"/>
    <w:multiLevelType w:val="hybridMultilevel"/>
    <w:tmpl w:val="3B1E71F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7AC661F4"/>
    <w:multiLevelType w:val="hybridMultilevel"/>
    <w:tmpl w:val="52948F92"/>
    <w:lvl w:ilvl="0">
      <w:start w:val="1"/>
      <w:numFmt w:val="bullet"/>
      <w:lvlText w:val="o"/>
      <w:lvlJc w:val="left"/>
      <w:pPr>
        <w:tabs>
          <w:tab w:val="num" w:pos="720"/>
        </w:tabs>
        <w:ind w:left="720" w:hanging="360"/>
      </w:pPr>
      <w:rPr>
        <w:rFonts w:ascii="Courier New" w:hAnsi="Courier New" w:cs="Courier New" w:hint="default"/>
        <w:i w:val="0"/>
      </w:rPr>
    </w:lvl>
    <w:lvl w:ilvl="1">
      <w:start w:val="1"/>
      <w:numFmt w:val="decimal"/>
      <w:lvlText w:val="%2."/>
      <w:lvlJc w:val="left"/>
      <w:pPr>
        <w:tabs>
          <w:tab w:val="num" w:pos="1440"/>
        </w:tabs>
        <w:ind w:left="1440" w:hanging="360"/>
      </w:pPr>
      <w:rPr>
        <w:i w:val="0"/>
      </w:rPr>
    </w:lvl>
    <w:lvl w:ilvl="2">
      <w:start w:val="1"/>
      <w:numFmt w:val="decimal"/>
      <w:lvlText w:val="S%3)"/>
      <w:lvlJc w:val="left"/>
      <w:pPr>
        <w:tabs>
          <w:tab w:val="num" w:pos="2340"/>
        </w:tabs>
        <w:ind w:left="2340" w:hanging="360"/>
      </w:pPr>
      <w:rPr>
        <w:rFonts w:hint="default"/>
        <w:i w:val="0"/>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7C341E8A"/>
    <w:multiLevelType w:val="hybridMultilevel"/>
    <w:tmpl w:val="6E74C6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15:restartNumberingAfterBreak="0">
    <w:nsid w:val="7D020206"/>
    <w:multiLevelType w:val="multilevel"/>
    <w:tmpl w:val="C096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573C1B"/>
    <w:multiLevelType w:val="hybridMultilevel"/>
    <w:tmpl w:val="21D2F5A2"/>
    <w:lvl w:ilvl="0" w:tplc="D6A4D32E">
      <w:numFmt w:val="decimal"/>
      <w:lvlText w:val="%1."/>
      <w:lvlJc w:val="left"/>
      <w:pPr>
        <w:tabs>
          <w:tab w:val="num" w:pos="1320"/>
        </w:tabs>
        <w:ind w:left="1320" w:hanging="465"/>
      </w:pPr>
      <w:rPr>
        <w:rFonts w:ascii="CG Times" w:eastAsia="Times New Roman" w:hAnsi="CG Times" w:cs="Times New Roman"/>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num w:numId="1">
    <w:abstractNumId w:val="27"/>
  </w:num>
  <w:num w:numId="2">
    <w:abstractNumId w:val="31"/>
  </w:num>
  <w:num w:numId="3">
    <w:abstractNumId w:val="11"/>
  </w:num>
  <w:num w:numId="4">
    <w:abstractNumId w:val="0"/>
  </w:num>
  <w:num w:numId="5">
    <w:abstractNumId w:val="34"/>
  </w:num>
  <w:num w:numId="6">
    <w:abstractNumId w:val="12"/>
  </w:num>
  <w:num w:numId="7">
    <w:abstractNumId w:val="1"/>
  </w:num>
  <w:num w:numId="8">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8"/>
  </w:num>
  <w:num w:numId="11">
    <w:abstractNumId w:val="13"/>
  </w:num>
  <w:num w:numId="12">
    <w:abstractNumId w:val="17"/>
  </w:num>
  <w:num w:numId="13">
    <w:abstractNumId w:val="30"/>
  </w:num>
  <w:num w:numId="14">
    <w:abstractNumId w:val="33"/>
  </w:num>
  <w:num w:numId="15">
    <w:abstractNumId w:val="3"/>
  </w:num>
  <w:num w:numId="16">
    <w:abstractNumId w:val="14"/>
  </w:num>
  <w:num w:numId="17">
    <w:abstractNumId w:val="26"/>
  </w:num>
  <w:num w:numId="18">
    <w:abstractNumId w:val="2"/>
  </w:num>
  <w:num w:numId="19">
    <w:abstractNumId w:val="22"/>
  </w:num>
  <w:num w:numId="20">
    <w:abstractNumId w:val="25"/>
  </w:num>
  <w:num w:numId="21">
    <w:abstractNumId w:val="4"/>
  </w:num>
  <w:num w:numId="22">
    <w:abstractNumId w:val="29"/>
  </w:num>
  <w:num w:numId="23">
    <w:abstractNumId w:val="28"/>
  </w:num>
  <w:num w:numId="24">
    <w:abstractNumId w:val="9"/>
  </w:num>
  <w:num w:numId="25">
    <w:abstractNumId w:val="23"/>
  </w:num>
  <w:num w:numId="26">
    <w:abstractNumId w:val="21"/>
  </w:num>
  <w:num w:numId="27">
    <w:abstractNumId w:val="36"/>
  </w:num>
  <w:num w:numId="28">
    <w:abstractNumId w:val="10"/>
  </w:num>
  <w:num w:numId="29">
    <w:abstractNumId w:val="7"/>
  </w:num>
  <w:num w:numId="30">
    <w:abstractNumId w:val="19"/>
  </w:num>
  <w:num w:numId="31">
    <w:abstractNumId w:val="20"/>
  </w:num>
  <w:num w:numId="32">
    <w:abstractNumId w:val="16"/>
  </w:num>
  <w:num w:numId="33">
    <w:abstractNumId w:val="24"/>
  </w:num>
  <w:num w:numId="34">
    <w:abstractNumId w:val="35"/>
  </w:num>
  <w:num w:numId="35">
    <w:abstractNumId w:val="6"/>
  </w:num>
  <w:num w:numId="36">
    <w:abstractNumId w:val="5"/>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3074"/>
    <o:shapelayout v:ext="edit">
      <o:idmap v:ext="edit" data="2"/>
    </o:shapelayout>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33B9F"/>
    <w:rsid w:val="00005275"/>
    <w:rsid w:val="00006737"/>
    <w:rsid w:val="00010FC8"/>
    <w:rsid w:val="00023062"/>
    <w:rsid w:val="00023F57"/>
    <w:rsid w:val="00027AE0"/>
    <w:rsid w:val="0003213D"/>
    <w:rsid w:val="000325E2"/>
    <w:rsid w:val="000331FB"/>
    <w:rsid w:val="000445FE"/>
    <w:rsid w:val="0006034F"/>
    <w:rsid w:val="000665E9"/>
    <w:rsid w:val="00070488"/>
    <w:rsid w:val="00073B26"/>
    <w:rsid w:val="000762C6"/>
    <w:rsid w:val="0008757A"/>
    <w:rsid w:val="00092917"/>
    <w:rsid w:val="00092B6C"/>
    <w:rsid w:val="000A1C46"/>
    <w:rsid w:val="000A2861"/>
    <w:rsid w:val="000A2FFE"/>
    <w:rsid w:val="000A3454"/>
    <w:rsid w:val="000B29CE"/>
    <w:rsid w:val="000B5ACF"/>
    <w:rsid w:val="000C0486"/>
    <w:rsid w:val="000D25C8"/>
    <w:rsid w:val="000D4479"/>
    <w:rsid w:val="000E5AF2"/>
    <w:rsid w:val="0010118C"/>
    <w:rsid w:val="00107CE3"/>
    <w:rsid w:val="00114485"/>
    <w:rsid w:val="00115D8C"/>
    <w:rsid w:val="00117E21"/>
    <w:rsid w:val="00132FCC"/>
    <w:rsid w:val="001353B8"/>
    <w:rsid w:val="00143E45"/>
    <w:rsid w:val="001445DD"/>
    <w:rsid w:val="0014712B"/>
    <w:rsid w:val="001537D3"/>
    <w:rsid w:val="00172FC0"/>
    <w:rsid w:val="0018472E"/>
    <w:rsid w:val="001878B6"/>
    <w:rsid w:val="001A06BD"/>
    <w:rsid w:val="001A14B3"/>
    <w:rsid w:val="001B0B5B"/>
    <w:rsid w:val="001D1292"/>
    <w:rsid w:val="001D7CC5"/>
    <w:rsid w:val="001F2443"/>
    <w:rsid w:val="001F5B2D"/>
    <w:rsid w:val="00203500"/>
    <w:rsid w:val="0020702C"/>
    <w:rsid w:val="00211C66"/>
    <w:rsid w:val="00233755"/>
    <w:rsid w:val="002339AA"/>
    <w:rsid w:val="002356BF"/>
    <w:rsid w:val="002369BE"/>
    <w:rsid w:val="00237524"/>
    <w:rsid w:val="0024414C"/>
    <w:rsid w:val="00244455"/>
    <w:rsid w:val="00247909"/>
    <w:rsid w:val="00262139"/>
    <w:rsid w:val="0027165F"/>
    <w:rsid w:val="00275388"/>
    <w:rsid w:val="00285B3B"/>
    <w:rsid w:val="00285B3F"/>
    <w:rsid w:val="00291D61"/>
    <w:rsid w:val="002A3485"/>
    <w:rsid w:val="002A6097"/>
    <w:rsid w:val="002C37A0"/>
    <w:rsid w:val="002C4E81"/>
    <w:rsid w:val="002E13D5"/>
    <w:rsid w:val="002E19A9"/>
    <w:rsid w:val="002F1458"/>
    <w:rsid w:val="00302217"/>
    <w:rsid w:val="003156D9"/>
    <w:rsid w:val="003244CC"/>
    <w:rsid w:val="00331D01"/>
    <w:rsid w:val="00334244"/>
    <w:rsid w:val="00341F58"/>
    <w:rsid w:val="003422BE"/>
    <w:rsid w:val="0035071D"/>
    <w:rsid w:val="003579FB"/>
    <w:rsid w:val="00361A05"/>
    <w:rsid w:val="0037060E"/>
    <w:rsid w:val="0037349F"/>
    <w:rsid w:val="00373C67"/>
    <w:rsid w:val="0038750B"/>
    <w:rsid w:val="003A4673"/>
    <w:rsid w:val="003A5DEF"/>
    <w:rsid w:val="003A5E99"/>
    <w:rsid w:val="003C4A79"/>
    <w:rsid w:val="003C7613"/>
    <w:rsid w:val="003D7DFC"/>
    <w:rsid w:val="003E35F8"/>
    <w:rsid w:val="003F1747"/>
    <w:rsid w:val="003F248F"/>
    <w:rsid w:val="003F6EF5"/>
    <w:rsid w:val="00402767"/>
    <w:rsid w:val="00404792"/>
    <w:rsid w:val="00406A59"/>
    <w:rsid w:val="00413952"/>
    <w:rsid w:val="00433A18"/>
    <w:rsid w:val="00443992"/>
    <w:rsid w:val="00447864"/>
    <w:rsid w:val="00461FA5"/>
    <w:rsid w:val="00465A92"/>
    <w:rsid w:val="00477F2D"/>
    <w:rsid w:val="004801CB"/>
    <w:rsid w:val="00481A3A"/>
    <w:rsid w:val="00485A86"/>
    <w:rsid w:val="004A47C6"/>
    <w:rsid w:val="004A4ADD"/>
    <w:rsid w:val="004B2EB5"/>
    <w:rsid w:val="004B366C"/>
    <w:rsid w:val="004B5AD8"/>
    <w:rsid w:val="004B5B91"/>
    <w:rsid w:val="004B7BC2"/>
    <w:rsid w:val="004C4C95"/>
    <w:rsid w:val="004C6BA1"/>
    <w:rsid w:val="004D25DD"/>
    <w:rsid w:val="004E1B13"/>
    <w:rsid w:val="004E52CE"/>
    <w:rsid w:val="004F62C5"/>
    <w:rsid w:val="00502F5F"/>
    <w:rsid w:val="005039A7"/>
    <w:rsid w:val="0051385D"/>
    <w:rsid w:val="0051495C"/>
    <w:rsid w:val="00530794"/>
    <w:rsid w:val="005332D8"/>
    <w:rsid w:val="00534573"/>
    <w:rsid w:val="00534592"/>
    <w:rsid w:val="00540C6C"/>
    <w:rsid w:val="00541D2A"/>
    <w:rsid w:val="00544354"/>
    <w:rsid w:val="005449F3"/>
    <w:rsid w:val="00560416"/>
    <w:rsid w:val="005711E3"/>
    <w:rsid w:val="00572B92"/>
    <w:rsid w:val="00587F7B"/>
    <w:rsid w:val="00590D12"/>
    <w:rsid w:val="00592913"/>
    <w:rsid w:val="005A0917"/>
    <w:rsid w:val="005A6803"/>
    <w:rsid w:val="005B5561"/>
    <w:rsid w:val="005B7BFE"/>
    <w:rsid w:val="005C2E7A"/>
    <w:rsid w:val="005C4395"/>
    <w:rsid w:val="005C6B1B"/>
    <w:rsid w:val="005C6F0F"/>
    <w:rsid w:val="005D418F"/>
    <w:rsid w:val="005D697E"/>
    <w:rsid w:val="005D6D84"/>
    <w:rsid w:val="005E26C3"/>
    <w:rsid w:val="005E4F1F"/>
    <w:rsid w:val="005F2A9E"/>
    <w:rsid w:val="005F55FB"/>
    <w:rsid w:val="00614210"/>
    <w:rsid w:val="00620CB8"/>
    <w:rsid w:val="00624D04"/>
    <w:rsid w:val="006307C6"/>
    <w:rsid w:val="00633673"/>
    <w:rsid w:val="00655880"/>
    <w:rsid w:val="006579B0"/>
    <w:rsid w:val="006639D1"/>
    <w:rsid w:val="0067139F"/>
    <w:rsid w:val="00672625"/>
    <w:rsid w:val="006735F5"/>
    <w:rsid w:val="00680B7E"/>
    <w:rsid w:val="00691418"/>
    <w:rsid w:val="006944FF"/>
    <w:rsid w:val="00695ED1"/>
    <w:rsid w:val="006A47CC"/>
    <w:rsid w:val="006B1C33"/>
    <w:rsid w:val="006B2866"/>
    <w:rsid w:val="006C1A8C"/>
    <w:rsid w:val="006C2DEF"/>
    <w:rsid w:val="006C3653"/>
    <w:rsid w:val="006C379D"/>
    <w:rsid w:val="006C66DC"/>
    <w:rsid w:val="006D3A79"/>
    <w:rsid w:val="006E2F33"/>
    <w:rsid w:val="006E588C"/>
    <w:rsid w:val="00704EC4"/>
    <w:rsid w:val="007069DB"/>
    <w:rsid w:val="00713BD9"/>
    <w:rsid w:val="00713CA9"/>
    <w:rsid w:val="00716CE5"/>
    <w:rsid w:val="00725735"/>
    <w:rsid w:val="007350C5"/>
    <w:rsid w:val="0073647E"/>
    <w:rsid w:val="0074054B"/>
    <w:rsid w:val="0074057A"/>
    <w:rsid w:val="00743587"/>
    <w:rsid w:val="00751AC7"/>
    <w:rsid w:val="007525B5"/>
    <w:rsid w:val="007601D7"/>
    <w:rsid w:val="00764F9C"/>
    <w:rsid w:val="00773110"/>
    <w:rsid w:val="00780459"/>
    <w:rsid w:val="00781518"/>
    <w:rsid w:val="00781B3B"/>
    <w:rsid w:val="00785953"/>
    <w:rsid w:val="00791137"/>
    <w:rsid w:val="00796F02"/>
    <w:rsid w:val="007A195E"/>
    <w:rsid w:val="007B3D03"/>
    <w:rsid w:val="007C1A80"/>
    <w:rsid w:val="007C5BE2"/>
    <w:rsid w:val="007C7CB9"/>
    <w:rsid w:val="007E1105"/>
    <w:rsid w:val="007E2078"/>
    <w:rsid w:val="007E31E0"/>
    <w:rsid w:val="00802870"/>
    <w:rsid w:val="00822C2A"/>
    <w:rsid w:val="00834935"/>
    <w:rsid w:val="008428D0"/>
    <w:rsid w:val="00845BA0"/>
    <w:rsid w:val="0084758F"/>
    <w:rsid w:val="008478C0"/>
    <w:rsid w:val="008512B3"/>
    <w:rsid w:val="00855644"/>
    <w:rsid w:val="00861CC7"/>
    <w:rsid w:val="00862A19"/>
    <w:rsid w:val="00873553"/>
    <w:rsid w:val="00881B20"/>
    <w:rsid w:val="008B37F8"/>
    <w:rsid w:val="008B7A27"/>
    <w:rsid w:val="008C2B15"/>
    <w:rsid w:val="008D002E"/>
    <w:rsid w:val="008D2D93"/>
    <w:rsid w:val="008E192C"/>
    <w:rsid w:val="008F00CE"/>
    <w:rsid w:val="008F06DF"/>
    <w:rsid w:val="008F14B6"/>
    <w:rsid w:val="00903A41"/>
    <w:rsid w:val="009073CF"/>
    <w:rsid w:val="00913417"/>
    <w:rsid w:val="00913B54"/>
    <w:rsid w:val="00916AC9"/>
    <w:rsid w:val="0091760A"/>
    <w:rsid w:val="00924AFE"/>
    <w:rsid w:val="009250D2"/>
    <w:rsid w:val="00932043"/>
    <w:rsid w:val="0093676D"/>
    <w:rsid w:val="009379CC"/>
    <w:rsid w:val="0094264B"/>
    <w:rsid w:val="00946075"/>
    <w:rsid w:val="00955BDA"/>
    <w:rsid w:val="00955EA8"/>
    <w:rsid w:val="0099009B"/>
    <w:rsid w:val="00993274"/>
    <w:rsid w:val="0099398F"/>
    <w:rsid w:val="0099531D"/>
    <w:rsid w:val="009A3435"/>
    <w:rsid w:val="009A3FE6"/>
    <w:rsid w:val="009A4F34"/>
    <w:rsid w:val="009A5405"/>
    <w:rsid w:val="009A6667"/>
    <w:rsid w:val="009B4DE3"/>
    <w:rsid w:val="009D1C4B"/>
    <w:rsid w:val="009D518C"/>
    <w:rsid w:val="00A03038"/>
    <w:rsid w:val="00A06132"/>
    <w:rsid w:val="00A133BE"/>
    <w:rsid w:val="00A17E28"/>
    <w:rsid w:val="00A20F21"/>
    <w:rsid w:val="00A27E20"/>
    <w:rsid w:val="00A33B9F"/>
    <w:rsid w:val="00A44223"/>
    <w:rsid w:val="00A65971"/>
    <w:rsid w:val="00A720CD"/>
    <w:rsid w:val="00A771CB"/>
    <w:rsid w:val="00A8468A"/>
    <w:rsid w:val="00A92423"/>
    <w:rsid w:val="00A95868"/>
    <w:rsid w:val="00A96AB5"/>
    <w:rsid w:val="00AA40F9"/>
    <w:rsid w:val="00AB1C8E"/>
    <w:rsid w:val="00AC0411"/>
    <w:rsid w:val="00AC0DBC"/>
    <w:rsid w:val="00AC1210"/>
    <w:rsid w:val="00AC2382"/>
    <w:rsid w:val="00AC31D2"/>
    <w:rsid w:val="00AC68D7"/>
    <w:rsid w:val="00AD07F6"/>
    <w:rsid w:val="00AD13D3"/>
    <w:rsid w:val="00AD202D"/>
    <w:rsid w:val="00AF068C"/>
    <w:rsid w:val="00AF5A76"/>
    <w:rsid w:val="00B00A1F"/>
    <w:rsid w:val="00B06953"/>
    <w:rsid w:val="00B11AD1"/>
    <w:rsid w:val="00B15709"/>
    <w:rsid w:val="00B15CE4"/>
    <w:rsid w:val="00B43DB9"/>
    <w:rsid w:val="00B4696C"/>
    <w:rsid w:val="00B6529D"/>
    <w:rsid w:val="00B705C5"/>
    <w:rsid w:val="00B70815"/>
    <w:rsid w:val="00B7278B"/>
    <w:rsid w:val="00B7731E"/>
    <w:rsid w:val="00B777B4"/>
    <w:rsid w:val="00B77912"/>
    <w:rsid w:val="00B870EA"/>
    <w:rsid w:val="00B954C1"/>
    <w:rsid w:val="00BA3E26"/>
    <w:rsid w:val="00BA4883"/>
    <w:rsid w:val="00BB0297"/>
    <w:rsid w:val="00BB1DF3"/>
    <w:rsid w:val="00BB1E75"/>
    <w:rsid w:val="00BC4BAE"/>
    <w:rsid w:val="00BC5D7C"/>
    <w:rsid w:val="00BD7EE2"/>
    <w:rsid w:val="00BE3893"/>
    <w:rsid w:val="00BE3EAC"/>
    <w:rsid w:val="00BE4F64"/>
    <w:rsid w:val="00BE5246"/>
    <w:rsid w:val="00BE56C2"/>
    <w:rsid w:val="00BF074A"/>
    <w:rsid w:val="00BF10D2"/>
    <w:rsid w:val="00BF22E2"/>
    <w:rsid w:val="00C038D4"/>
    <w:rsid w:val="00C06E53"/>
    <w:rsid w:val="00C12C07"/>
    <w:rsid w:val="00C21445"/>
    <w:rsid w:val="00C25F00"/>
    <w:rsid w:val="00C34020"/>
    <w:rsid w:val="00C60F0F"/>
    <w:rsid w:val="00C6617F"/>
    <w:rsid w:val="00C825FE"/>
    <w:rsid w:val="00C86C1A"/>
    <w:rsid w:val="00CA5C4A"/>
    <w:rsid w:val="00CB40F6"/>
    <w:rsid w:val="00CC1DCB"/>
    <w:rsid w:val="00CC211D"/>
    <w:rsid w:val="00CC4433"/>
    <w:rsid w:val="00CD4AA1"/>
    <w:rsid w:val="00CD7B7E"/>
    <w:rsid w:val="00CE7B5C"/>
    <w:rsid w:val="00D0488B"/>
    <w:rsid w:val="00D11857"/>
    <w:rsid w:val="00D167DE"/>
    <w:rsid w:val="00D259D4"/>
    <w:rsid w:val="00D3389A"/>
    <w:rsid w:val="00D41EDA"/>
    <w:rsid w:val="00D45F90"/>
    <w:rsid w:val="00D46796"/>
    <w:rsid w:val="00D50AE4"/>
    <w:rsid w:val="00D642B8"/>
    <w:rsid w:val="00D64E17"/>
    <w:rsid w:val="00D67ECF"/>
    <w:rsid w:val="00D76593"/>
    <w:rsid w:val="00D80379"/>
    <w:rsid w:val="00D80BDA"/>
    <w:rsid w:val="00D96C65"/>
    <w:rsid w:val="00DA013A"/>
    <w:rsid w:val="00DA1710"/>
    <w:rsid w:val="00DB1B5B"/>
    <w:rsid w:val="00DB6A24"/>
    <w:rsid w:val="00DC17EF"/>
    <w:rsid w:val="00DD4C22"/>
    <w:rsid w:val="00DE1A55"/>
    <w:rsid w:val="00DE1A78"/>
    <w:rsid w:val="00DE226F"/>
    <w:rsid w:val="00DE31B0"/>
    <w:rsid w:val="00DE4C73"/>
    <w:rsid w:val="00DE72F1"/>
    <w:rsid w:val="00DE7375"/>
    <w:rsid w:val="00DF0023"/>
    <w:rsid w:val="00DF4A98"/>
    <w:rsid w:val="00DF694C"/>
    <w:rsid w:val="00E06B78"/>
    <w:rsid w:val="00E11193"/>
    <w:rsid w:val="00E13A30"/>
    <w:rsid w:val="00E16431"/>
    <w:rsid w:val="00E20010"/>
    <w:rsid w:val="00E27544"/>
    <w:rsid w:val="00E32427"/>
    <w:rsid w:val="00E34D43"/>
    <w:rsid w:val="00E362B0"/>
    <w:rsid w:val="00E376E5"/>
    <w:rsid w:val="00E40E1E"/>
    <w:rsid w:val="00E44CE9"/>
    <w:rsid w:val="00E53352"/>
    <w:rsid w:val="00E545F7"/>
    <w:rsid w:val="00E559D3"/>
    <w:rsid w:val="00E6317A"/>
    <w:rsid w:val="00E65ADE"/>
    <w:rsid w:val="00E71AB5"/>
    <w:rsid w:val="00E75A88"/>
    <w:rsid w:val="00E807A8"/>
    <w:rsid w:val="00E818D6"/>
    <w:rsid w:val="00E8326D"/>
    <w:rsid w:val="00E86B04"/>
    <w:rsid w:val="00E86FE4"/>
    <w:rsid w:val="00EA0775"/>
    <w:rsid w:val="00EA299C"/>
    <w:rsid w:val="00EA43DF"/>
    <w:rsid w:val="00EA5705"/>
    <w:rsid w:val="00EA5E1C"/>
    <w:rsid w:val="00EA609E"/>
    <w:rsid w:val="00EB03AC"/>
    <w:rsid w:val="00ED5285"/>
    <w:rsid w:val="00EE4280"/>
    <w:rsid w:val="00EE5C16"/>
    <w:rsid w:val="00F13185"/>
    <w:rsid w:val="00F173A0"/>
    <w:rsid w:val="00F34244"/>
    <w:rsid w:val="00F428E5"/>
    <w:rsid w:val="00F45F57"/>
    <w:rsid w:val="00F5171E"/>
    <w:rsid w:val="00F55C52"/>
    <w:rsid w:val="00F61FA0"/>
    <w:rsid w:val="00F6547E"/>
    <w:rsid w:val="00F770B6"/>
    <w:rsid w:val="00F77BAE"/>
    <w:rsid w:val="00F835E7"/>
    <w:rsid w:val="00F9486F"/>
    <w:rsid w:val="00F96A83"/>
    <w:rsid w:val="00FA11DB"/>
    <w:rsid w:val="00FA5789"/>
    <w:rsid w:val="00FB04C6"/>
    <w:rsid w:val="00FB1831"/>
    <w:rsid w:val="00FB2555"/>
    <w:rsid w:val="00FB5E1F"/>
    <w:rsid w:val="00FE18E3"/>
    <w:rsid w:val="00FE5CAD"/>
    <w:rsid w:val="00FE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3074"/>
    <o:shapelayout v:ext="edit">
      <o:idmap v:ext="edit" data="1"/>
    </o:shapelayout>
  </w:shapeDefaults>
  <w:decimalSymbol w:val="."/>
  <w:listSeparator w:val=","/>
  <w15:chartTrackingRefBased/>
  <w15:docId w15:val="{9CFEC972-6920-4483-A351-D84FBC27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79FB"/>
    <w:rPr>
      <w:rFonts w:ascii="CG Times" w:hAnsi="CG Times"/>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rFonts w:ascii="Times New Roman" w:hAnsi="Times New Roman"/>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9">
    <w:name w:val="heading 9"/>
    <w:basedOn w:val="Normal"/>
    <w:next w:val="Normal"/>
    <w:qFormat/>
    <w:pPr>
      <w:keepNext/>
      <w:tabs>
        <w:tab w:val="left" w:pos="-1080"/>
        <w:tab w:val="left" w:pos="-720"/>
        <w:tab w:val="left" w:pos="0"/>
        <w:tab w:val="left" w:pos="720"/>
        <w:tab w:val="left" w:pos="1080"/>
      </w:tabs>
      <w:outlineLvl w:val="8"/>
    </w:pPr>
    <w:rPr>
      <w:rFonts w:ascii="Times New Roman" w:hAnsi="Times New Roman"/>
      <w:b/>
      <w:snapToGrid w:val="0"/>
      <w:sz w:val="22"/>
    </w:rPr>
  </w:style>
  <w:style w:type="character" w:default="1" w:styleId="DefaultParagraphFont">
    <w:name w:val="Default Paragraph Font"/>
    <w:link w:val="DefaultParagraphFontPara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CharCharCharChar2Char">
    <w:name w:val=" Char Char Char Char Char Char2 Char"/>
    <w:basedOn w:val="Normal"/>
    <w:rPr>
      <w:rFonts w:ascii="Tahoma" w:hAnsi="Tahoma"/>
      <w:sz w:val="22"/>
      <w:szCs w:val="22"/>
    </w:rPr>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odyText">
    <w:name w:val="Body Text"/>
    <w:basedOn w:val="Normal"/>
    <w:rPr>
      <w:rFonts w:ascii="Courier" w:hAnsi="Courier"/>
      <w:color w:val="000080"/>
      <w:sz w:val="18"/>
    </w:rPr>
  </w:style>
  <w:style w:type="paragraph" w:styleId="CommentSubject">
    <w:name w:val="annotation subject"/>
    <w:basedOn w:val="CommentText"/>
    <w:next w:val="CommentText"/>
    <w:semiHidden/>
    <w:rsid w:val="00534592"/>
    <w:rPr>
      <w:b/>
      <w:bCs/>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styleId="BodyTextIndent3">
    <w:name w:val="Body Text Indent 3"/>
    <w:basedOn w:val="Normal"/>
    <w:pPr>
      <w:spacing w:after="120"/>
      <w:ind w:left="360"/>
    </w:pPr>
    <w:rPr>
      <w:sz w:val="16"/>
      <w:szCs w:val="16"/>
    </w:rPr>
  </w:style>
  <w:style w:type="paragraph" w:styleId="BodyTextIndent">
    <w:name w:val="Body Text Indent"/>
    <w:basedOn w:val="Normal"/>
    <w:pPr>
      <w:spacing w:after="120"/>
      <w:ind w:left="360"/>
    </w:pPr>
  </w:style>
  <w:style w:type="paragraph" w:customStyle="1" w:styleId="4Document">
    <w:name w:val="4Document"/>
    <w:pPr>
      <w:widowControl w:val="0"/>
    </w:pPr>
    <w:rPr>
      <w:sz w:val="24"/>
    </w:rPr>
  </w:style>
  <w:style w:type="paragraph" w:customStyle="1" w:styleId="ToplineText">
    <w:name w:val="Topline Text"/>
    <w:basedOn w:val="Normal"/>
    <w:rPr>
      <w:rFonts w:ascii="Times New Roman" w:hAnsi="Times New Roman"/>
      <w:sz w:val="22"/>
    </w:rPr>
  </w:style>
  <w:style w:type="paragraph" w:customStyle="1" w:styleId="QuestionResponse">
    <w:name w:val="Question Response"/>
    <w:basedOn w:val="Normal"/>
    <w:pPr>
      <w:keepNext/>
      <w:keepLines/>
      <w:ind w:left="1440" w:hanging="720"/>
    </w:pPr>
    <w:rPr>
      <w:rFonts w:ascii="Times New Roman" w:hAnsi="Times New Roman"/>
      <w:sz w:val="22"/>
      <w:szCs w:val="24"/>
    </w:rPr>
  </w:style>
  <w:style w:type="paragraph" w:customStyle="1" w:styleId="QUE">
    <w:name w:val="QUE"/>
    <w:basedOn w:val="Normal"/>
    <w:pPr>
      <w:ind w:left="720" w:hanging="720"/>
    </w:pPr>
    <w:rPr>
      <w:rFonts w:ascii="Times New Roman" w:hAnsi="Times New Roman"/>
      <w:szCs w:val="24"/>
    </w:rPr>
  </w:style>
  <w:style w:type="paragraph" w:customStyle="1" w:styleId="HPRQUE">
    <w:name w:val="HPR QUE"/>
    <w:basedOn w:val="4Document"/>
    <w:pPr>
      <w:widowControl/>
      <w:ind w:left="720" w:hanging="720"/>
    </w:pPr>
    <w:rPr>
      <w:bCs/>
      <w:sz w:val="22"/>
    </w:rPr>
  </w:style>
  <w:style w:type="paragraph" w:styleId="NormalWeb">
    <w:name w:val="Normal (Web)"/>
    <w:basedOn w:val="Normal"/>
    <w:pPr>
      <w:spacing w:before="100" w:beforeAutospacing="1" w:after="100" w:afterAutospacing="1"/>
    </w:pPr>
    <w:rPr>
      <w:rFonts w:ascii="Times New Roman" w:hAnsi="Times New Roman"/>
      <w:szCs w:val="24"/>
    </w:rPr>
  </w:style>
  <w:style w:type="paragraph" w:customStyle="1" w:styleId="CharCharCharCharCharChar2Char0">
    <w:name w:val="Char Char Char Char Char Char2 Char"/>
    <w:basedOn w:val="Normal"/>
    <w:rPr>
      <w:rFonts w:ascii="Tahoma" w:hAnsi="Tahoma"/>
      <w:sz w:val="22"/>
      <w:szCs w:val="22"/>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DocumentMap">
    <w:name w:val="Document Map"/>
    <w:basedOn w:val="Normal"/>
    <w:semiHidden/>
    <w:pPr>
      <w:shd w:val="clear" w:color="auto" w:fill="000080"/>
    </w:pPr>
    <w:rPr>
      <w:rFonts w:ascii="Tahoma" w:hAnsi="Tahoma" w:cs="Tahoma"/>
      <w:sz w:val="20"/>
    </w:rPr>
  </w:style>
  <w:style w:type="character" w:styleId="PageNumber">
    <w:name w:val="page number"/>
    <w:basedOn w:val="DefaultParagraphFont"/>
  </w:style>
  <w:style w:type="character" w:styleId="Strong">
    <w:name w:val="Strong"/>
    <w:qFormat/>
    <w:rPr>
      <w:b/>
      <w:bCs/>
    </w:rPr>
  </w:style>
  <w:style w:type="character" w:customStyle="1" w:styleId="lrobbins">
    <w:name w:val="lrobbins"/>
    <w:semiHidden/>
    <w:rsid w:val="00802870"/>
    <w:rPr>
      <w:rFonts w:ascii="Arial" w:hAnsi="Arial" w:cs="Arial"/>
      <w:color w:val="000080"/>
      <w:sz w:val="20"/>
      <w:szCs w:val="20"/>
    </w:rPr>
  </w:style>
  <w:style w:type="paragraph" w:customStyle="1" w:styleId="DefaultParagraphFontParaChar">
    <w:name w:val="Default Paragraph Font Para Char"/>
    <w:basedOn w:val="Normal"/>
    <w:link w:val="DefaultParagraphFont"/>
    <w:rsid w:val="00BE5246"/>
    <w:rPr>
      <w:rFonts w:ascii="Tahoma" w:hAnsi="Tahoma"/>
      <w:sz w:val="22"/>
      <w:szCs w:val="22"/>
    </w:rPr>
  </w:style>
  <w:style w:type="paragraph" w:styleId="PlainText">
    <w:name w:val="Plain Text"/>
    <w:basedOn w:val="Normal"/>
    <w:rsid w:val="00023F57"/>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150303">
      <w:bodyDiv w:val="1"/>
      <w:marLeft w:val="0"/>
      <w:marRight w:val="0"/>
      <w:marTop w:val="0"/>
      <w:marBottom w:val="0"/>
      <w:divBdr>
        <w:top w:val="none" w:sz="0" w:space="0" w:color="auto"/>
        <w:left w:val="none" w:sz="0" w:space="0" w:color="auto"/>
        <w:bottom w:val="none" w:sz="0" w:space="0" w:color="auto"/>
        <w:right w:val="none" w:sz="0" w:space="0" w:color="auto"/>
      </w:divBdr>
      <w:divsChild>
        <w:div w:id="120222846">
          <w:marLeft w:val="0"/>
          <w:marRight w:val="0"/>
          <w:marTop w:val="0"/>
          <w:marBottom w:val="0"/>
          <w:divBdr>
            <w:top w:val="none" w:sz="0" w:space="0" w:color="auto"/>
            <w:left w:val="none" w:sz="0" w:space="0" w:color="auto"/>
            <w:bottom w:val="none" w:sz="0" w:space="0" w:color="auto"/>
            <w:right w:val="none" w:sz="0" w:space="0" w:color="auto"/>
          </w:divBdr>
          <w:divsChild>
            <w:div w:id="984745144">
              <w:marLeft w:val="0"/>
              <w:marRight w:val="0"/>
              <w:marTop w:val="0"/>
              <w:marBottom w:val="0"/>
              <w:divBdr>
                <w:top w:val="none" w:sz="0" w:space="0" w:color="auto"/>
                <w:left w:val="none" w:sz="0" w:space="0" w:color="auto"/>
                <w:bottom w:val="none" w:sz="0" w:space="0" w:color="auto"/>
                <w:right w:val="none" w:sz="0" w:space="0" w:color="auto"/>
              </w:divBdr>
              <w:divsChild>
                <w:div w:id="1667512809">
                  <w:marLeft w:val="0"/>
                  <w:marRight w:val="0"/>
                  <w:marTop w:val="0"/>
                  <w:marBottom w:val="0"/>
                  <w:divBdr>
                    <w:top w:val="none" w:sz="0" w:space="0" w:color="auto"/>
                    <w:left w:val="none" w:sz="0" w:space="0" w:color="auto"/>
                    <w:bottom w:val="none" w:sz="0" w:space="0" w:color="auto"/>
                    <w:right w:val="none" w:sz="0" w:space="0" w:color="auto"/>
                  </w:divBdr>
                </w:div>
                <w:div w:id="1708600800">
                  <w:marLeft w:val="0"/>
                  <w:marRight w:val="0"/>
                  <w:marTop w:val="0"/>
                  <w:marBottom w:val="0"/>
                  <w:divBdr>
                    <w:top w:val="none" w:sz="0" w:space="0" w:color="auto"/>
                    <w:left w:val="none" w:sz="0" w:space="0" w:color="auto"/>
                    <w:bottom w:val="none" w:sz="0" w:space="0" w:color="auto"/>
                    <w:right w:val="none" w:sz="0" w:space="0" w:color="auto"/>
                  </w:divBdr>
                </w:div>
                <w:div w:id="18701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pewhispanic.org/reports/report.php?ReportID=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ICR_SERVER-1\DATA\JOBS\FORMS\QNAI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QNAIRE</Template>
  <TotalTime>0</TotalTime>
  <Pages>1</Pages>
  <Words>3807</Words>
  <Characters>21704</Characters>
  <Application>Microsoft Office Word</Application>
  <DocSecurity>4</DocSecurity>
  <Lines>180</Lines>
  <Paragraphs>50</Paragraphs>
  <ScaleCrop>false</ScaleCrop>
  <HeadingPairs>
    <vt:vector size="2" baseType="variant">
      <vt:variant>
        <vt:lpstr>Title</vt:lpstr>
      </vt:variant>
      <vt:variant>
        <vt:i4>1</vt:i4>
      </vt:variant>
    </vt:vector>
  </HeadingPairs>
  <TitlesOfParts>
    <vt:vector size="1" baseType="lpstr">
      <vt:lpstr> </vt:lpstr>
    </vt:vector>
  </TitlesOfParts>
  <Company>ICR</Company>
  <LinksUpToDate>false</LinksUpToDate>
  <CharactersWithSpaces>25461</CharactersWithSpaces>
  <SharedDoc>false</SharedDoc>
  <HLinks>
    <vt:vector size="6" baseType="variant">
      <vt:variant>
        <vt:i4>1572871</vt:i4>
      </vt:variant>
      <vt:variant>
        <vt:i4>0</vt:i4>
      </vt:variant>
      <vt:variant>
        <vt:i4>0</vt:i4>
      </vt:variant>
      <vt:variant>
        <vt:i4>5</vt:i4>
      </vt:variant>
      <vt:variant>
        <vt:lpwstr>http://pewhispanic.org/reports/report.php?ReportID=84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cwilliam</dc:creator>
  <cp:keywords/>
  <cp:lastModifiedBy>cloudconvert_3</cp:lastModifiedBy>
  <cp:revision>2</cp:revision>
  <cp:lastPrinted>2008-11-19T10:38:00Z</cp:lastPrinted>
  <dcterms:created xsi:type="dcterms:W3CDTF">2025-07-19T20:36:00Z</dcterms:created>
  <dcterms:modified xsi:type="dcterms:W3CDTF">2025-07-19T20:36:00Z</dcterms:modified>
</cp:coreProperties>
</file>