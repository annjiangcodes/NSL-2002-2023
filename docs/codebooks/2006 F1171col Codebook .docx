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636" w:rsidRDefault="00BA7636" w:rsidP="00BA7636">
      <w:pPr>
        <w:pStyle w:val="BodyText"/>
        <w:jc w:val="right"/>
        <w:rPr>
          <w:rFonts w:ascii="CG Times" w:hAnsi="CG Times"/>
          <w:b/>
          <w:color w:val="auto"/>
          <w:sz w:val="24"/>
        </w:rPr>
      </w:pPr>
      <w:r>
        <w:rPr>
          <w:rFonts w:ascii="CG Times" w:hAnsi="CG Times"/>
          <w:b/>
          <w:color w:val="auto"/>
          <w:sz w:val="24"/>
        </w:rPr>
        <w:t>CASEID</w:t>
      </w:r>
    </w:p>
    <w:p w:rsidR="00BA7636" w:rsidRPr="00BA7636" w:rsidRDefault="00BA7636" w:rsidP="00BA7636">
      <w:pPr>
        <w:pStyle w:val="BodyText"/>
        <w:jc w:val="right"/>
        <w:rPr>
          <w:rFonts w:ascii="CG Times" w:hAnsi="CG Times"/>
          <w:b/>
          <w:color w:val="auto"/>
          <w:sz w:val="24"/>
        </w:rPr>
      </w:pPr>
      <w:r>
        <w:rPr>
          <w:rFonts w:ascii="CG Times" w:hAnsi="CG Times"/>
          <w:b/>
          <w:color w:val="auto"/>
          <w:sz w:val="24"/>
        </w:rPr>
        <w:t>JOBNBR</w:t>
      </w:r>
    </w:p>
    <w:p w:rsidR="00B20A74" w:rsidRPr="00BA7636" w:rsidRDefault="00C35E00" w:rsidP="00C35E00">
      <w:pPr>
        <w:pStyle w:val="BodyText"/>
        <w:jc w:val="center"/>
        <w:rPr>
          <w:rFonts w:ascii="CG Times" w:hAnsi="CG Times"/>
          <w:i/>
          <w:color w:val="auto"/>
          <w:sz w:val="24"/>
          <w:u w:val="single"/>
        </w:rPr>
      </w:pPr>
      <w:smartTag w:uri="urn:schemas-microsoft-com:office:smarttags" w:element="place">
        <w:smartTag w:uri="urn:schemas-microsoft-com:office:smarttags" w:element="PlaceName">
          <w:r w:rsidRPr="00BA7636">
            <w:rPr>
              <w:rFonts w:ascii="CG Times" w:hAnsi="CG Times"/>
              <w:i/>
              <w:color w:val="auto"/>
              <w:sz w:val="24"/>
              <w:u w:val="single"/>
            </w:rPr>
            <w:t>Pew</w:t>
          </w:r>
        </w:smartTag>
        <w:r w:rsidRPr="00BA7636">
          <w:rPr>
            <w:rFonts w:ascii="CG Times" w:hAnsi="CG Times"/>
            <w:i/>
            <w:color w:val="auto"/>
            <w:sz w:val="24"/>
            <w:u w:val="single"/>
          </w:rPr>
          <w:t xml:space="preserve"> </w:t>
        </w:r>
        <w:smartTag w:uri="urn:schemas-microsoft-com:office:smarttags" w:element="PlaceName">
          <w:r w:rsidRPr="00BA7636">
            <w:rPr>
              <w:rFonts w:ascii="CG Times" w:hAnsi="CG Times"/>
              <w:i/>
              <w:color w:val="auto"/>
              <w:sz w:val="24"/>
              <w:u w:val="single"/>
            </w:rPr>
            <w:t>Hispanic</w:t>
          </w:r>
        </w:smartTag>
        <w:r w:rsidRPr="00BA7636">
          <w:rPr>
            <w:rFonts w:ascii="CG Times" w:hAnsi="CG Times"/>
            <w:i/>
            <w:color w:val="auto"/>
            <w:sz w:val="24"/>
            <w:u w:val="single"/>
          </w:rPr>
          <w:t xml:space="preserve"> </w:t>
        </w:r>
        <w:smartTag w:uri="urn:schemas-microsoft-com:office:smarttags" w:element="PlaceType">
          <w:r w:rsidRPr="00BA7636">
            <w:rPr>
              <w:rFonts w:ascii="CG Times" w:hAnsi="CG Times"/>
              <w:i/>
              <w:color w:val="auto"/>
              <w:sz w:val="24"/>
              <w:u w:val="single"/>
            </w:rPr>
            <w:t>Center</w:t>
          </w:r>
        </w:smartTag>
      </w:smartTag>
    </w:p>
    <w:p w:rsidR="00C35E00" w:rsidRPr="00BA7636" w:rsidRDefault="00C35E00" w:rsidP="00C35E00">
      <w:pPr>
        <w:pStyle w:val="BodyText"/>
        <w:jc w:val="center"/>
        <w:rPr>
          <w:rFonts w:ascii="CG Times" w:hAnsi="CG Times"/>
          <w:i/>
          <w:color w:val="auto"/>
          <w:sz w:val="24"/>
          <w:u w:val="single"/>
        </w:rPr>
      </w:pPr>
      <w:r w:rsidRPr="00BA7636">
        <w:rPr>
          <w:rFonts w:ascii="CG Times" w:hAnsi="CG Times"/>
          <w:i/>
          <w:color w:val="auto"/>
          <w:sz w:val="24"/>
          <w:u w:val="single"/>
        </w:rPr>
        <w:t>Latino Immigration S</w:t>
      </w:r>
      <w:r w:rsidR="00DF10AB" w:rsidRPr="00BA7636">
        <w:rPr>
          <w:rFonts w:ascii="CG Times" w:hAnsi="CG Times"/>
          <w:i/>
          <w:color w:val="auto"/>
          <w:sz w:val="24"/>
          <w:u w:val="single"/>
        </w:rPr>
        <w:t>t</w:t>
      </w:r>
      <w:r w:rsidRPr="00BA7636">
        <w:rPr>
          <w:rFonts w:ascii="CG Times" w:hAnsi="CG Times"/>
          <w:i/>
          <w:color w:val="auto"/>
          <w:sz w:val="24"/>
          <w:u w:val="single"/>
        </w:rPr>
        <w:t>udy</w:t>
      </w:r>
      <w:r w:rsidR="009154BD" w:rsidRPr="00BA7636">
        <w:rPr>
          <w:rFonts w:ascii="CG Times" w:hAnsi="CG Times"/>
          <w:i/>
          <w:color w:val="auto"/>
          <w:sz w:val="24"/>
          <w:u w:val="single"/>
        </w:rPr>
        <w:t xml:space="preserve"> – </w:t>
      </w:r>
      <w:r w:rsidR="00F72FAE" w:rsidRPr="00BA7636">
        <w:rPr>
          <w:rFonts w:ascii="CG Times" w:hAnsi="CG Times"/>
          <w:i/>
          <w:color w:val="auto"/>
          <w:sz w:val="24"/>
          <w:u w:val="single"/>
        </w:rPr>
        <w:t>Final</w:t>
      </w:r>
    </w:p>
    <w:p w:rsidR="00E228AF" w:rsidRPr="00EA31F5" w:rsidRDefault="00E228AF" w:rsidP="00E228A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USE HARVARD SHELL</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color w:val="000000"/>
          <w:u w:val="single"/>
        </w:rPr>
      </w:pPr>
      <w:r w:rsidRPr="00EA31F5">
        <w:rPr>
          <w:color w:val="000000"/>
        </w:rPr>
        <w:tab/>
      </w:r>
      <w:r w:rsidRPr="00EA31F5">
        <w:rPr>
          <w:color w:val="000000"/>
          <w:u w:val="single"/>
        </w:rPr>
        <w:t>SCREENER</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pPr>
      <w:r w:rsidRPr="00EA31F5">
        <w:t xml:space="preserve">INTRODUCTION: Hello, my name is ____________. I am calling for </w:t>
      </w:r>
      <w:r w:rsidR="00184492" w:rsidRPr="00BA7636">
        <w:t xml:space="preserve">the </w:t>
      </w:r>
      <w:smartTag w:uri="urn:schemas-microsoft-com:office:smarttags" w:element="place">
        <w:smartTag w:uri="urn:schemas-microsoft-com:office:smarttags" w:element="PlaceName">
          <w:r w:rsidR="00184492" w:rsidRPr="00BA7636">
            <w:t>Pew</w:t>
          </w:r>
        </w:smartTag>
        <w:r w:rsidR="00184492" w:rsidRPr="00BA7636">
          <w:t xml:space="preserve"> </w:t>
        </w:r>
        <w:smartTag w:uri="urn:schemas-microsoft-com:office:smarttags" w:element="PlaceName">
          <w:r w:rsidR="00184492" w:rsidRPr="00BA7636">
            <w:t>Research</w:t>
          </w:r>
        </w:smartTag>
        <w:r w:rsidR="00184492" w:rsidRPr="00BA7636">
          <w:t xml:space="preserve"> </w:t>
        </w:r>
        <w:smartTag w:uri="urn:schemas-microsoft-com:office:smarttags" w:element="PlaceType">
          <w:r w:rsidR="00184492" w:rsidRPr="00BA7636">
            <w:t>Center</w:t>
          </w:r>
        </w:smartTag>
      </w:smartTag>
      <w:r w:rsidRPr="00BA7636">
        <w:t>, which is conducting</w:t>
      </w:r>
      <w:r w:rsidRPr="00EA31F5">
        <w:t xml:space="preserve"> an important nationwide survey on several issues that are in the news.  In order for us to include adults of all ages, we need to select just one person from your household.</w:t>
      </w:r>
    </w:p>
    <w:p w:rsidR="00C35E00" w:rsidRPr="00EA31F5" w:rsidRDefault="00C35E00" w:rsidP="00C35E00">
      <w:pPr>
        <w:ind w:left="540" w:hanging="540"/>
        <w:rPr>
          <w:sz w:val="22"/>
          <w:szCs w:val="22"/>
        </w:rPr>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S-1</w:t>
      </w:r>
      <w:r w:rsidRPr="00EA31F5">
        <w:tab/>
        <w:t>May I please speak to the: male, 18 years of age or older, living in this household who had the most recent birthday?</w:t>
      </w:r>
    </w:p>
    <w:p w:rsidR="00C35E00" w:rsidRPr="0071343C"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Qualified male is on phone</w:t>
      </w:r>
      <w:r w:rsidRPr="00EA31F5">
        <w:tab/>
      </w:r>
      <w:r w:rsidRPr="00EA31F5">
        <w:tab/>
      </w:r>
      <w:r w:rsidRPr="00EA31F5">
        <w:tab/>
      </w:r>
      <w:r w:rsidRPr="00EA31F5">
        <w:tab/>
      </w:r>
      <w:r w:rsidRPr="00EA31F5">
        <w:tab/>
        <w:t>[CONTINUE TO Q.</w:t>
      </w:r>
      <w:r w:rsidR="00641E96">
        <w:t>S-5</w:t>
      </w:r>
      <w:r w:rsidRPr="00EA31F5">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Qualified males is available (not on phone)</w:t>
      </w:r>
      <w:r w:rsidRPr="00EA31F5">
        <w:tab/>
        <w:t xml:space="preserve">[ASK TO SPEAK WITH, REPEAT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t>MAIN INTRO AND GO TO S-2]</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Qualified male is not available at this time</w:t>
      </w:r>
      <w:r w:rsidRPr="00EA31F5">
        <w:tab/>
        <w:t>[GO TO S-3]</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4</w:t>
      </w:r>
      <w:r w:rsidRPr="00EA31F5">
        <w:tab/>
        <w:t>No male 18+ living in household</w:t>
      </w:r>
      <w:r w:rsidRPr="00EA31F5">
        <w:tab/>
      </w:r>
      <w:r w:rsidRPr="00EA31F5">
        <w:tab/>
      </w:r>
      <w:r w:rsidRPr="00EA31F5">
        <w:tab/>
        <w:t>[GO TO S-3]</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1343C">
        <w:t>9</w:t>
      </w:r>
      <w:r w:rsidRPr="00EA31F5">
        <w:tab/>
        <w:t>Refused</w:t>
      </w:r>
      <w:r w:rsidRPr="00EA31F5">
        <w:tab/>
      </w:r>
      <w:r w:rsidRPr="00EA31F5">
        <w:tab/>
      </w:r>
      <w:r w:rsidRPr="00EA31F5">
        <w:tab/>
      </w:r>
      <w:r w:rsidRPr="00EA31F5">
        <w:tab/>
      </w:r>
      <w:r w:rsidRPr="00EA31F5">
        <w:tab/>
      </w:r>
      <w:r w:rsidRPr="00EA31F5">
        <w:tab/>
      </w:r>
      <w:r w:rsidRPr="00EA31F5">
        <w:tab/>
      </w:r>
      <w:r w:rsidRPr="00EA31F5">
        <w:tab/>
      </w:r>
      <w:r w:rsidRPr="00EA31F5">
        <w:tab/>
        <w:t xml:space="preserve">[THANK &amp; TERM. RECORD AS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t>TQS1]</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S-2</w:t>
      </w:r>
      <w:r w:rsidRPr="00EA31F5">
        <w:tab/>
        <w:t>I would like to interview the male, 18 years of age or older, living in this household, who had the most recent birthday.  Are you that person?</w:t>
      </w:r>
    </w:p>
    <w:p w:rsidR="00C35E00" w:rsidRPr="0071343C"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Yes, is qualified (male)</w:t>
      </w:r>
      <w:r w:rsidRPr="00EA31F5">
        <w:tab/>
        <w:t>[CONTINUE TO Q.</w:t>
      </w:r>
      <w:r w:rsidR="00641E96">
        <w:t>S-5</w:t>
      </w:r>
      <w:r w:rsidRPr="00EA31F5">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No, is not qualified</w:t>
      </w:r>
      <w:r w:rsidRPr="00EA31F5">
        <w:tab/>
      </w:r>
      <w:r w:rsidRPr="00EA31F5">
        <w:tab/>
        <w:t>[RE-ASK S-1]</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1343C">
        <w:t>9</w:t>
      </w:r>
      <w:r w:rsidRPr="00EA31F5">
        <w:tab/>
        <w:t>Refused</w:t>
      </w:r>
      <w:r w:rsidRPr="00EA31F5">
        <w:tab/>
      </w:r>
      <w:r w:rsidRPr="00EA31F5">
        <w:tab/>
      </w:r>
      <w:r w:rsidRPr="00EA31F5">
        <w:tab/>
      </w:r>
      <w:r w:rsidRPr="00EA31F5">
        <w:tab/>
      </w:r>
      <w:r w:rsidRPr="00EA31F5">
        <w:tab/>
        <w:t>[THANK &amp; TERM. RECORD AS TQS2]</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br w:type="page"/>
      </w:r>
      <w:r w:rsidRPr="00EA31F5">
        <w:lastRenderedPageBreak/>
        <w:tab/>
        <w:t>S-3</w:t>
      </w:r>
      <w:r w:rsidRPr="00EA31F5">
        <w:tab/>
        <w:t>Then may I speak to any (FEMALE/MALE), 18 years of age or older, living in this household?</w:t>
      </w:r>
    </w:p>
    <w:p w:rsidR="00C35E00" w:rsidRPr="0071343C"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Qualified (FEMALE/MALE) is on phone</w:t>
      </w:r>
      <w:r w:rsidRPr="00EA31F5">
        <w:tab/>
      </w:r>
      <w:r w:rsidRPr="00EA31F5">
        <w:tab/>
      </w:r>
      <w:r w:rsidRPr="00EA31F5">
        <w:tab/>
        <w:t>[CONTINUE TO Q.</w:t>
      </w:r>
      <w:r w:rsidR="00641E96">
        <w:t>S-5</w:t>
      </w:r>
      <w:r w:rsidRPr="00EA31F5">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Qualified (FEMALE/MALE) is available (not on phone)</w:t>
      </w:r>
      <w:r w:rsidRPr="00EA31F5">
        <w:tab/>
        <w:t xml:space="preserve">[ASK TO SPEAK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t xml:space="preserve">WITH, REPEAT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t xml:space="preserve">MAIN INTRO AND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t>GO TO S-4]</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Qualified (FEMALE/MALE) is not available at this time</w:t>
      </w:r>
      <w:r w:rsidRPr="00EA31F5">
        <w:tab/>
        <w:t>[SETUP CALLBACK]</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4</w:t>
      </w:r>
      <w:r w:rsidRPr="00EA31F5">
        <w:tab/>
        <w:t>No (FEMALE/MALE) 18+ living in household</w:t>
      </w:r>
      <w:r w:rsidRPr="00EA31F5">
        <w:tab/>
      </w:r>
      <w:r w:rsidRPr="00EA31F5">
        <w:tab/>
      </w:r>
      <w:r w:rsidRPr="00EA31F5">
        <w:tab/>
        <w:t>[SETUP CALLBACK]</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1343C">
        <w:t>9</w:t>
      </w:r>
      <w:r w:rsidRPr="00EA31F5">
        <w:tab/>
        <w:t>Refused</w:t>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t xml:space="preserve">[THANK &amp; TERM.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t>RECORD AS TQS3]</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S-4</w:t>
      </w:r>
      <w:r w:rsidRPr="00EA31F5">
        <w:tab/>
        <w:t>I would like to interview the (MALE/FEMALE), 18 years of age or older, living in this household.  Are you that person?</w:t>
      </w:r>
    </w:p>
    <w:p w:rsidR="00C35E00" w:rsidRPr="0071343C"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Yes, is qualified (MALE/FEMALE)</w:t>
      </w:r>
      <w:r w:rsidRPr="00EA31F5">
        <w:tab/>
        <w:t>[CONTINUE TO Q.</w:t>
      </w:r>
      <w:r w:rsidR="00641E96">
        <w:t>S-5</w:t>
      </w:r>
      <w:r w:rsidRPr="00EA31F5">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No, is not qualified</w:t>
      </w:r>
      <w:r w:rsidRPr="00EA31F5">
        <w:tab/>
      </w:r>
      <w:r w:rsidRPr="00EA31F5">
        <w:tab/>
      </w:r>
      <w:r w:rsidRPr="00EA31F5">
        <w:tab/>
      </w:r>
      <w:r w:rsidRPr="00EA31F5">
        <w:tab/>
      </w:r>
      <w:r w:rsidRPr="00EA31F5">
        <w:tab/>
        <w:t>[RE-ASK S-3]</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1343C">
        <w:t>9</w:t>
      </w:r>
      <w:r w:rsidRPr="00EA31F5">
        <w:tab/>
        <w:t>Refused</w:t>
      </w:r>
      <w:r w:rsidRPr="00EA31F5">
        <w:tab/>
      </w:r>
      <w:r w:rsidRPr="00EA31F5">
        <w:tab/>
      </w:r>
      <w:r w:rsidRPr="00EA31F5">
        <w:tab/>
      </w:r>
      <w:r w:rsidRPr="00EA31F5">
        <w:tab/>
      </w:r>
      <w:r w:rsidRPr="00EA31F5">
        <w:tab/>
      </w:r>
      <w:r w:rsidRPr="00EA31F5">
        <w:tab/>
      </w:r>
      <w:r w:rsidRPr="00EA31F5">
        <w:tab/>
      </w:r>
      <w:r w:rsidRPr="00EA31F5">
        <w:tab/>
        <w:t xml:space="preserve">[THANK &amp; TERM. RECORD AS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r>
      <w:r w:rsidRPr="00EA31F5">
        <w:tab/>
        <w:t>TQS4]</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[SET UP CALLBACK FOR MALE/FEMALE 18+ WHO MOST RECENTLY HAD A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BIRTHDAY]</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S-5.</w:t>
      </w:r>
      <w:r w:rsidRPr="00EA31F5">
        <w:tab/>
        <w:t>GENDER</w:t>
      </w:r>
      <w:r w:rsidRPr="00EA31F5">
        <w:tab/>
        <w:t xml:space="preserve"> (Record gender)</w:t>
      </w:r>
    </w:p>
    <w:p w:rsidR="00C35E00" w:rsidRPr="0071343C"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QNS5</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Male</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Female</w:t>
      </w:r>
    </w:p>
    <w:p w:rsidR="00C35E00" w:rsidRPr="00EA31F5" w:rsidRDefault="00C35E00" w:rsidP="00C35E00">
      <w:pPr>
        <w:rPr>
          <w:color w:val="000000"/>
        </w:rPr>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(Latino 1999 Q1; </w:t>
      </w:r>
      <w:bookmarkStart w:id="0" w:name="OLE_LINK1"/>
      <w:bookmarkStart w:id="1" w:name="OLE_LINK2"/>
      <w:r w:rsidRPr="00EA31F5">
        <w:t>NSL 2002</w:t>
      </w:r>
      <w:bookmarkEnd w:id="0"/>
      <w:bookmarkEnd w:id="1"/>
      <w:r w:rsidRPr="00EA31F5">
        <w:t>)</w:t>
      </w:r>
    </w:p>
    <w:p w:rsidR="00C35E00" w:rsidRPr="00EA31F5" w:rsidRDefault="00C35E00" w:rsidP="00BA76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C02A2D" w:rsidRPr="00EA31F5">
        <w:t>S-6</w:t>
      </w:r>
      <w:r w:rsidRPr="00EA31F5">
        <w:t>.</w:t>
      </w:r>
      <w:r w:rsidRPr="00EA31F5">
        <w:tab/>
        <w:t xml:space="preserve">Are you, yourself of Hispanic or Latin origin or descent such as Mexican, Puerto Rican, Cuban, Dominican, Central or South American, </w:t>
      </w:r>
      <w:smartTag w:uri="urn:schemas-microsoft-com:office:smarttags" w:element="place">
        <w:r w:rsidRPr="00EA31F5">
          <w:t>Caribbean</w:t>
        </w:r>
      </w:smartTag>
      <w:r w:rsidRPr="00EA31F5">
        <w:t xml:space="preserve"> or some other Latin American background?</w:t>
      </w:r>
    </w:p>
    <w:p w:rsidR="00C35E00" w:rsidRPr="00997A47"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QNS6</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Yes</w:t>
      </w:r>
      <w:r w:rsidRPr="00EA31F5">
        <w:tab/>
      </w:r>
      <w:r w:rsidRPr="00EA31F5">
        <w:tab/>
        <w:t>CONTINUE</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No</w:t>
      </w:r>
      <w:r w:rsidRPr="00EA31F5">
        <w:tab/>
      </w:r>
      <w:r w:rsidRPr="00EA31F5">
        <w:tab/>
      </w:r>
      <w:r w:rsidR="00F068FE" w:rsidRPr="00EA31F5">
        <w:t>TERMINATE</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9</w:t>
      </w:r>
      <w:r w:rsidRPr="00EA31F5">
        <w:tab/>
        <w:t>Refused</w:t>
      </w:r>
      <w:r w:rsidRPr="00EA31F5">
        <w:tab/>
        <w:t>TERMINATE</w:t>
      </w:r>
    </w:p>
    <w:p w:rsidR="005D2F33" w:rsidRPr="00EA31F5" w:rsidRDefault="005D2F33"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Q5; NSL 2002)</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w:t>
      </w:r>
      <w:r w:rsidR="001D58FA" w:rsidRPr="00EA31F5">
        <w:t xml:space="preserve"> Q.S-7</w:t>
      </w:r>
      <w:r w:rsidRPr="00EA31F5">
        <w:t xml:space="preserve"> OF LATINOS ONLY, Q.</w:t>
      </w:r>
      <w:r w:rsidR="00C02A2D" w:rsidRPr="00EA31F5">
        <w:t>S-6</w:t>
      </w:r>
      <w:r w:rsidRPr="00EA31F5">
        <w:t xml:space="preserve">=1)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02A2D" w:rsidRPr="00EA31F5">
        <w:t>S-7</w:t>
      </w:r>
      <w:r w:rsidRPr="00EA31F5">
        <w:t>.</w:t>
      </w:r>
      <w:r w:rsidRPr="00EA31F5">
        <w:tab/>
        <w:t>Would you prefer to be interviewed in English or Spanish?</w:t>
      </w:r>
    </w:p>
    <w:p w:rsidR="00C35E00" w:rsidRPr="00997A47"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QNS7</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English</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Spanish</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br w:type="page"/>
      </w:r>
      <w:r w:rsidRPr="00EA31F5">
        <w:tab/>
        <w:t>(Latino 1999 Q6; NSL 2002)</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02A2D" w:rsidRPr="00EA31F5">
        <w:t>S-8</w:t>
      </w:r>
      <w:r w:rsidRPr="00EA31F5">
        <w:t>.</w:t>
      </w:r>
      <w:r w:rsidRPr="00EA31F5">
        <w:tab/>
        <w:t xml:space="preserve">Were you born in the </w:t>
      </w:r>
      <w:smartTag w:uri="urn:schemas-microsoft-com:office:smarttags" w:element="country-region">
        <w:r w:rsidRPr="00EA31F5">
          <w:t>United States</w:t>
        </w:r>
      </w:smartTag>
      <w:r w:rsidRPr="00EA31F5">
        <w:t xml:space="preserve">, the </w:t>
      </w:r>
      <w:smartTag w:uri="urn:schemas-microsoft-com:office:smarttags" w:element="place">
        <w:smartTag w:uri="urn:schemas-microsoft-com:office:smarttags" w:element="PlaceType">
          <w:r w:rsidRPr="00EA31F5">
            <w:t>island</w:t>
          </w:r>
        </w:smartTag>
        <w:r w:rsidRPr="00EA31F5">
          <w:t xml:space="preserve"> of </w:t>
        </w:r>
        <w:smartTag w:uri="urn:schemas-microsoft-com:office:smarttags" w:element="PlaceName">
          <w:r w:rsidRPr="00EA31F5">
            <w:t>Puerto Rico</w:t>
          </w:r>
        </w:smartTag>
      </w:smartTag>
      <w:r w:rsidRPr="00EA31F5">
        <w:t xml:space="preserve"> or in another country?</w:t>
      </w:r>
    </w:p>
    <w:p w:rsidR="00C35E00" w:rsidRPr="00997A47"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QNS8</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r>
      <w:smartTag w:uri="urn:schemas-microsoft-com:office:smarttags" w:element="place">
        <w:smartTag w:uri="urn:schemas-microsoft-com:office:smarttags" w:element="country-region">
          <w:r w:rsidRPr="00EA31F5">
            <w:t>U.S.</w:t>
          </w:r>
        </w:smartTag>
      </w:smartTag>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r>
      <w:smartTag w:uri="urn:schemas-microsoft-com:office:smarttags" w:element="place">
        <w:r w:rsidRPr="00EA31F5">
          <w:t>Puerto Rico</w:t>
        </w:r>
      </w:smartTag>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Another country</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997A47">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(NSL 2002)</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C02A2D" w:rsidRPr="00EA31F5">
        <w:t>S-8</w:t>
      </w:r>
      <w:r w:rsidRPr="00EA31F5">
        <w:t>a.</w:t>
      </w:r>
      <w:r w:rsidRPr="00EA31F5">
        <w:tab/>
        <w:t xml:space="preserve">The terms Hispanic and Latino are both used to describe people who are of Hispanic or Latin origin or descent.  Do you happen to prefer </w:t>
      </w:r>
      <w:r w:rsidRPr="00BA7636">
        <w:t>one more</w:t>
      </w:r>
      <w:r w:rsidRPr="00EA31F5">
        <w:t xml:space="preserve"> than the other?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(GET ANSWER THAN ASK): Which term do you prefer, Hispanic or Latino?</w:t>
      </w:r>
    </w:p>
    <w:p w:rsidR="00C35E00" w:rsidRPr="00997A47"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QNS8A</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Hispanic</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Latino</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No preference</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INTERVIEWER READ IF Q</w:t>
      </w:r>
      <w:r w:rsidR="00C02A2D" w:rsidRPr="00EA31F5">
        <w:t>S-8</w:t>
      </w:r>
      <w:r w:rsidRPr="00EA31F5">
        <w:t xml:space="preserve">a=3: For the purposes of this survey, we are going to go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ahead and use the term Latino.</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br w:type="page"/>
      </w:r>
      <w:r w:rsidR="00C35E00" w:rsidRPr="00EA31F5">
        <w:tab/>
        <w:t>(Latino 1999 Q7; NSL 2002)</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w:t>
      </w:r>
      <w:r w:rsidR="00C02A2D" w:rsidRPr="00EA31F5">
        <w:t>S-9</w:t>
      </w:r>
      <w:r w:rsidRPr="00EA31F5">
        <w:t xml:space="preserve"> IF Q.</w:t>
      </w:r>
      <w:r w:rsidR="00C02A2D" w:rsidRPr="00EA31F5">
        <w:t>S-8</w:t>
      </w:r>
      <w:r w:rsidRPr="00EA31F5">
        <w:t xml:space="preserve"> = 3)</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02A2D" w:rsidRPr="00EA31F5">
        <w:t>S-9</w:t>
      </w:r>
      <w:r w:rsidRPr="00EA31F5">
        <w:t>.</w:t>
      </w:r>
      <w:r w:rsidRPr="00EA31F5">
        <w:tab/>
        <w:t>In what country were you born?</w:t>
      </w:r>
    </w:p>
    <w:p w:rsidR="00C35E00" w:rsidRPr="00997A47"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QNS9</w:t>
      </w:r>
    </w:p>
    <w:p w:rsidR="00C35E00" w:rsidRPr="00EA31F5"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tab/>
      </w:r>
      <w:r w:rsidR="00C35E00" w:rsidRPr="00EA31F5">
        <w:tab/>
      </w:r>
      <w:r>
        <w:t>0</w:t>
      </w:r>
      <w:r w:rsidR="00C35E00" w:rsidRPr="00EA31F5">
        <w:rPr>
          <w:lang w:val="es-ES"/>
        </w:rPr>
        <w:t>1</w:t>
      </w:r>
      <w:r w:rsidR="00C35E00" w:rsidRPr="00EA31F5">
        <w:rPr>
          <w:lang w:val="es-ES"/>
        </w:rPr>
        <w:tab/>
      </w:r>
      <w:smartTag w:uri="urn:schemas-microsoft-com:office:smarttags" w:element="place">
        <w:smartTag w:uri="urn:schemas-microsoft-com:office:smarttags" w:element="country-region">
          <w:r w:rsidR="00C35E00" w:rsidRPr="00EA31F5">
            <w:rPr>
              <w:lang w:val="es-ES"/>
            </w:rPr>
            <w:t>Argentina</w:t>
          </w:r>
        </w:smartTag>
      </w:smartTag>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Pr="00EA31F5">
        <w:rPr>
          <w:lang w:val="es-ES"/>
        </w:rPr>
        <w:tab/>
      </w:r>
      <w:r w:rsidR="00BA7636">
        <w:rPr>
          <w:lang w:val="es-ES"/>
        </w:rPr>
        <w:t>0</w:t>
      </w:r>
      <w:r w:rsidRPr="00EA31F5">
        <w:rPr>
          <w:lang w:val="es-ES"/>
        </w:rPr>
        <w:t>2</w:t>
      </w:r>
      <w:r w:rsidRPr="00EA31F5">
        <w:rPr>
          <w:lang w:val="es-ES"/>
        </w:rPr>
        <w:tab/>
        <w:t>Barbados</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Pr="00EA31F5">
        <w:rPr>
          <w:lang w:val="es-ES"/>
        </w:rPr>
        <w:tab/>
      </w:r>
      <w:r w:rsidR="00BA7636">
        <w:rPr>
          <w:lang w:val="es-ES"/>
        </w:rPr>
        <w:t>0</w:t>
      </w:r>
      <w:r w:rsidRPr="00EA31F5">
        <w:rPr>
          <w:lang w:val="es-ES"/>
        </w:rPr>
        <w:t>3</w:t>
      </w:r>
      <w:r w:rsidRPr="00EA31F5">
        <w:rPr>
          <w:lang w:val="es-ES"/>
        </w:rPr>
        <w:tab/>
        <w:t>Belize</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Pr="00EA31F5">
        <w:rPr>
          <w:lang w:val="es-ES"/>
        </w:rPr>
        <w:tab/>
      </w:r>
      <w:r w:rsidR="00BA7636">
        <w:rPr>
          <w:lang w:val="es-ES"/>
        </w:rPr>
        <w:t>0</w:t>
      </w:r>
      <w:r w:rsidRPr="00EA31F5">
        <w:rPr>
          <w:lang w:val="es-ES"/>
        </w:rPr>
        <w:t>4</w:t>
      </w:r>
      <w:r w:rsidRPr="00EA31F5">
        <w:rPr>
          <w:lang w:val="es-ES"/>
        </w:rPr>
        <w:tab/>
        <w:t>Bolivia</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Pr="00EA31F5">
        <w:rPr>
          <w:lang w:val="es-ES"/>
        </w:rPr>
        <w:tab/>
      </w:r>
      <w:r w:rsidR="00BA7636">
        <w:rPr>
          <w:lang w:val="es-ES"/>
        </w:rPr>
        <w:t>0</w:t>
      </w:r>
      <w:r w:rsidRPr="00EA31F5">
        <w:rPr>
          <w:lang w:val="es-ES"/>
        </w:rPr>
        <w:t>5</w:t>
      </w:r>
      <w:r w:rsidRPr="00EA31F5">
        <w:rPr>
          <w:lang w:val="es-ES"/>
        </w:rPr>
        <w:tab/>
        <w:t>Brazil</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Pr="00EA31F5">
        <w:rPr>
          <w:lang w:val="es-ES"/>
        </w:rPr>
        <w:tab/>
      </w:r>
      <w:r w:rsidR="00BA7636">
        <w:rPr>
          <w:lang w:val="es-ES"/>
        </w:rPr>
        <w:t>0</w:t>
      </w:r>
      <w:r w:rsidRPr="00EA31F5">
        <w:rPr>
          <w:lang w:val="es-ES"/>
        </w:rPr>
        <w:t>6</w:t>
      </w:r>
      <w:r w:rsidRPr="00EA31F5">
        <w:rPr>
          <w:lang w:val="es-ES"/>
        </w:rPr>
        <w:tab/>
        <w:t>Chile</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0</w:t>
      </w:r>
      <w:r w:rsidR="00C35E00" w:rsidRPr="00EA31F5">
        <w:rPr>
          <w:lang w:val="es-ES"/>
        </w:rPr>
        <w:t>7</w:t>
      </w:r>
      <w:r w:rsidR="00C35E00" w:rsidRPr="00EA31F5">
        <w:rPr>
          <w:lang w:val="es-ES"/>
        </w:rPr>
        <w:tab/>
        <w:t>Colombia</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0</w:t>
      </w:r>
      <w:r w:rsidR="00C35E00" w:rsidRPr="00EA31F5">
        <w:rPr>
          <w:lang w:val="es-ES"/>
        </w:rPr>
        <w:t>8</w:t>
      </w:r>
      <w:r w:rsidR="00C35E00" w:rsidRPr="00EA31F5">
        <w:rPr>
          <w:lang w:val="es-ES"/>
        </w:rPr>
        <w:tab/>
        <w:t>Costa Rica</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0</w:t>
      </w:r>
      <w:r w:rsidR="00C35E00" w:rsidRPr="00EA31F5">
        <w:rPr>
          <w:lang w:val="es-ES"/>
        </w:rPr>
        <w:t>9</w:t>
      </w:r>
      <w:r w:rsidR="00C35E00" w:rsidRPr="00EA31F5">
        <w:rPr>
          <w:lang w:val="es-ES"/>
        </w:rPr>
        <w:tab/>
        <w:t>Cuba</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1</w:t>
      </w:r>
      <w:r w:rsidR="00C35E00" w:rsidRPr="00EA31F5">
        <w:rPr>
          <w:lang w:val="es-ES"/>
        </w:rPr>
        <w:t>0</w:t>
      </w:r>
      <w:r w:rsidR="00C35E00" w:rsidRPr="00EA31F5">
        <w:rPr>
          <w:lang w:val="es-ES"/>
        </w:rPr>
        <w:tab/>
        <w:t>Dominican Republic</w:t>
      </w:r>
    </w:p>
    <w:p w:rsidR="00C35E00" w:rsidRPr="00EA31F5"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Pr>
          <w:lang w:val="es-ES"/>
        </w:rPr>
        <w:tab/>
      </w:r>
      <w:r w:rsidR="00C35E00" w:rsidRPr="00EA31F5">
        <w:rPr>
          <w:lang w:val="es-ES"/>
        </w:rPr>
        <w:tab/>
      </w:r>
      <w:r>
        <w:rPr>
          <w:lang w:val="es-ES"/>
        </w:rPr>
        <w:t>1</w:t>
      </w:r>
      <w:r w:rsidR="00C35E00" w:rsidRPr="00EA31F5">
        <w:rPr>
          <w:lang w:val="es-ES"/>
        </w:rPr>
        <w:t>1</w:t>
      </w:r>
      <w:r w:rsidR="00C35E00" w:rsidRPr="00EA31F5">
        <w:rPr>
          <w:lang w:val="es-ES"/>
        </w:rPr>
        <w:tab/>
        <w:t>Ecuador</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1</w:t>
      </w:r>
      <w:r w:rsidR="00C35E00" w:rsidRPr="00EA31F5">
        <w:rPr>
          <w:lang w:val="es-ES"/>
        </w:rPr>
        <w:t>2</w:t>
      </w:r>
      <w:r w:rsidR="00C35E00" w:rsidRPr="00EA31F5">
        <w:rPr>
          <w:lang w:val="es-ES"/>
        </w:rPr>
        <w:tab/>
        <w:t>El Salvador</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1</w:t>
      </w:r>
      <w:r w:rsidR="00C35E00" w:rsidRPr="00EA31F5">
        <w:rPr>
          <w:lang w:val="es-ES"/>
        </w:rPr>
        <w:t>3</w:t>
      </w:r>
      <w:r w:rsidR="00C35E00" w:rsidRPr="00EA31F5">
        <w:rPr>
          <w:lang w:val="es-ES"/>
        </w:rPr>
        <w:tab/>
        <w:t>Falkland Islands</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1</w:t>
      </w:r>
      <w:r w:rsidR="00C35E00" w:rsidRPr="00EA31F5">
        <w:rPr>
          <w:lang w:val="es-ES"/>
        </w:rPr>
        <w:t>4</w:t>
      </w:r>
      <w:r w:rsidR="00C35E00" w:rsidRPr="00EA31F5">
        <w:rPr>
          <w:lang w:val="es-ES"/>
        </w:rPr>
        <w:tab/>
        <w:t>Guatemala</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1</w:t>
      </w:r>
      <w:r w:rsidR="00C35E00" w:rsidRPr="00EA31F5">
        <w:rPr>
          <w:lang w:val="es-ES"/>
        </w:rPr>
        <w:t>5</w:t>
      </w:r>
      <w:r w:rsidR="00C35E00" w:rsidRPr="00EA31F5">
        <w:rPr>
          <w:lang w:val="es-ES"/>
        </w:rPr>
        <w:tab/>
        <w:t>Guyana</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1</w:t>
      </w:r>
      <w:r w:rsidR="00C35E00" w:rsidRPr="00EA31F5">
        <w:rPr>
          <w:lang w:val="es-ES"/>
        </w:rPr>
        <w:t>6</w:t>
      </w:r>
      <w:r w:rsidR="00C35E00" w:rsidRPr="00EA31F5">
        <w:rPr>
          <w:lang w:val="es-ES"/>
        </w:rPr>
        <w:tab/>
        <w:t>Haiti</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1</w:t>
      </w:r>
      <w:r w:rsidR="00C35E00" w:rsidRPr="00EA31F5">
        <w:rPr>
          <w:lang w:val="es-ES"/>
        </w:rPr>
        <w:t>7</w:t>
      </w:r>
      <w:r w:rsidR="00C35E00" w:rsidRPr="00EA31F5">
        <w:rPr>
          <w:lang w:val="es-ES"/>
        </w:rPr>
        <w:tab/>
        <w:t>Honduras</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1</w:t>
      </w:r>
      <w:r w:rsidR="00C35E00" w:rsidRPr="00EA31F5">
        <w:rPr>
          <w:lang w:val="es-ES"/>
        </w:rPr>
        <w:t>8</w:t>
      </w:r>
      <w:r w:rsidR="00C35E00" w:rsidRPr="00EA31F5">
        <w:rPr>
          <w:lang w:val="es-ES"/>
        </w:rPr>
        <w:tab/>
        <w:t>Mexico</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1</w:t>
      </w:r>
      <w:r w:rsidR="00C35E00" w:rsidRPr="00EA31F5">
        <w:rPr>
          <w:lang w:val="es-ES"/>
        </w:rPr>
        <w:t>9</w:t>
      </w:r>
      <w:r w:rsidR="00C35E00" w:rsidRPr="00EA31F5">
        <w:rPr>
          <w:lang w:val="es-ES"/>
        </w:rPr>
        <w:tab/>
        <w:t>Nicaragua</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2</w:t>
      </w:r>
      <w:r w:rsidR="00C35E00" w:rsidRPr="00EA31F5">
        <w:rPr>
          <w:lang w:val="es-ES"/>
        </w:rPr>
        <w:t>0</w:t>
      </w:r>
      <w:r w:rsidR="00C35E00" w:rsidRPr="00EA31F5">
        <w:rPr>
          <w:lang w:val="es-ES"/>
        </w:rPr>
        <w:tab/>
        <w:t>Panama</w:t>
      </w:r>
    </w:p>
    <w:p w:rsidR="00C35E00" w:rsidRPr="00EA31F5"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Pr>
          <w:lang w:val="es-ES"/>
        </w:rPr>
        <w:tab/>
      </w:r>
      <w:r w:rsidR="00C35E00" w:rsidRPr="00EA31F5">
        <w:rPr>
          <w:lang w:val="es-ES"/>
        </w:rPr>
        <w:tab/>
      </w:r>
      <w:r>
        <w:rPr>
          <w:lang w:val="es-ES"/>
        </w:rPr>
        <w:t>2</w:t>
      </w:r>
      <w:r w:rsidR="00C35E00" w:rsidRPr="00EA31F5">
        <w:rPr>
          <w:lang w:val="es-ES"/>
        </w:rPr>
        <w:t>1</w:t>
      </w:r>
      <w:r w:rsidR="00C35E00" w:rsidRPr="00EA31F5">
        <w:rPr>
          <w:lang w:val="es-ES"/>
        </w:rPr>
        <w:tab/>
        <w:t>Paraguay</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2</w:t>
      </w:r>
      <w:r w:rsidR="00C35E00" w:rsidRPr="00EA31F5">
        <w:rPr>
          <w:lang w:val="es-ES"/>
        </w:rPr>
        <w:t>2</w:t>
      </w:r>
      <w:r w:rsidR="00C35E00" w:rsidRPr="00EA31F5">
        <w:rPr>
          <w:lang w:val="es-ES"/>
        </w:rPr>
        <w:tab/>
        <w:t>Peru</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2</w:t>
      </w:r>
      <w:r w:rsidR="00C35E00" w:rsidRPr="00EA31F5">
        <w:rPr>
          <w:lang w:val="es-ES"/>
        </w:rPr>
        <w:t>3</w:t>
      </w:r>
      <w:r w:rsidR="00C35E00" w:rsidRPr="00EA31F5">
        <w:rPr>
          <w:lang w:val="es-ES"/>
        </w:rPr>
        <w:tab/>
        <w:t>Portugal</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2</w:t>
      </w:r>
      <w:r w:rsidR="00C35E00" w:rsidRPr="00EA31F5">
        <w:rPr>
          <w:lang w:val="es-ES"/>
        </w:rPr>
        <w:t>4</w:t>
      </w:r>
      <w:r w:rsidR="00C35E00" w:rsidRPr="00EA31F5">
        <w:rPr>
          <w:lang w:val="es-ES"/>
        </w:rPr>
        <w:tab/>
        <w:t>Puerto Rico</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2</w:t>
      </w:r>
      <w:r w:rsidR="00C35E00" w:rsidRPr="00EA31F5">
        <w:rPr>
          <w:lang w:val="es-ES"/>
        </w:rPr>
        <w:t>5</w:t>
      </w:r>
      <w:r w:rsidR="00C35E00" w:rsidRPr="00EA31F5">
        <w:rPr>
          <w:lang w:val="es-ES"/>
        </w:rPr>
        <w:tab/>
        <w:t>Spain</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2</w:t>
      </w:r>
      <w:r w:rsidR="00C35E00" w:rsidRPr="00EA31F5">
        <w:rPr>
          <w:lang w:val="es-ES"/>
        </w:rPr>
        <w:t>6</w:t>
      </w:r>
      <w:r w:rsidR="00C35E00" w:rsidRPr="00EA31F5">
        <w:rPr>
          <w:lang w:val="es-ES"/>
        </w:rPr>
        <w:tab/>
        <w:t>Suriname</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2</w:t>
      </w:r>
      <w:r w:rsidR="00C35E00" w:rsidRPr="00EA31F5">
        <w:rPr>
          <w:lang w:val="es-ES"/>
        </w:rPr>
        <w:t>7</w:t>
      </w:r>
      <w:r w:rsidR="00C35E00" w:rsidRPr="00EA31F5">
        <w:rPr>
          <w:lang w:val="es-ES"/>
        </w:rPr>
        <w:tab/>
        <w:t>Uruguay</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2</w:t>
      </w:r>
      <w:r w:rsidR="00C35E00" w:rsidRPr="00EA31F5">
        <w:rPr>
          <w:lang w:val="es-ES"/>
        </w:rPr>
        <w:t>8</w:t>
      </w:r>
      <w:r w:rsidR="00C35E00" w:rsidRPr="00EA31F5">
        <w:rPr>
          <w:lang w:val="es-ES"/>
        </w:rPr>
        <w:tab/>
        <w:t>Venezuela</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2</w:t>
      </w:r>
      <w:r w:rsidR="00C35E00" w:rsidRPr="00EA31F5">
        <w:rPr>
          <w:lang w:val="es-ES"/>
        </w:rPr>
        <w:t>9</w:t>
      </w:r>
      <w:r w:rsidR="00C35E00" w:rsidRPr="00EA31F5">
        <w:rPr>
          <w:lang w:val="es-ES"/>
        </w:rPr>
        <w:tab/>
        <w:t>French Guyana</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00C35E00" w:rsidRPr="00EA31F5">
        <w:rPr>
          <w:lang w:val="es-ES"/>
        </w:rPr>
        <w:tab/>
      </w:r>
      <w:r w:rsidR="00BA7636">
        <w:rPr>
          <w:lang w:val="es-ES"/>
        </w:rPr>
        <w:t>3</w:t>
      </w:r>
      <w:r w:rsidR="00C35E00" w:rsidRPr="00EA31F5">
        <w:rPr>
          <w:lang w:val="es-ES"/>
        </w:rPr>
        <w:t>0</w:t>
      </w:r>
      <w:r w:rsidR="00C35E00" w:rsidRPr="00EA31F5">
        <w:rPr>
          <w:lang w:val="es-ES"/>
        </w:rPr>
        <w:tab/>
        <w:t>Jamaica</w:t>
      </w:r>
    </w:p>
    <w:p w:rsidR="00C35E00" w:rsidRPr="00EA31F5"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lang w:val="es-ES"/>
        </w:rPr>
        <w:tab/>
      </w:r>
      <w:r w:rsidR="00C35E00" w:rsidRPr="00EA31F5">
        <w:rPr>
          <w:lang w:val="es-ES"/>
        </w:rPr>
        <w:tab/>
      </w:r>
      <w:r>
        <w:rPr>
          <w:lang w:val="es-ES"/>
        </w:rPr>
        <w:t>3</w:t>
      </w:r>
      <w:r w:rsidR="00C35E00" w:rsidRPr="00EA31F5">
        <w:t>1</w:t>
      </w:r>
      <w:r w:rsidR="00C35E00" w:rsidRPr="00EA31F5">
        <w:tab/>
        <w:t>Trinidad/Caribbean Islands</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BA7636">
        <w:t>3</w:t>
      </w:r>
      <w:r w:rsidR="00C35E00" w:rsidRPr="00EA31F5">
        <w:t>2</w:t>
      </w:r>
      <w:r w:rsidR="00C35E00" w:rsidRPr="00EA31F5">
        <w:tab/>
      </w:r>
      <w:smartTag w:uri="urn:schemas-microsoft-com:office:smarttags" w:element="place">
        <w:smartTag w:uri="urn:schemas-microsoft-com:office:smarttags" w:element="country-region">
          <w:r w:rsidR="00C35E00" w:rsidRPr="00EA31F5">
            <w:t>Italy</w:t>
          </w:r>
        </w:smartTag>
      </w:smartTag>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BA7636">
        <w:t>3</w:t>
      </w:r>
      <w:r w:rsidR="00C35E00" w:rsidRPr="00EA31F5">
        <w:t>3</w:t>
      </w:r>
      <w:r w:rsidR="00C35E00" w:rsidRPr="00EA31F5">
        <w:tab/>
      </w:r>
      <w:smartTag w:uri="urn:schemas-microsoft-com:office:smarttags" w:element="place">
        <w:r w:rsidR="00C35E00" w:rsidRPr="00EA31F5">
          <w:t>Africa</w:t>
        </w:r>
      </w:smartTag>
    </w:p>
    <w:p w:rsidR="00C35E00" w:rsidRPr="00997A47"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rsidR="00C35E00" w:rsidRPr="00EA31F5">
        <w:tab/>
      </w:r>
      <w:r>
        <w:t>9</w:t>
      </w:r>
      <w:r w:rsidR="00997A47">
        <w:t>5</w:t>
      </w:r>
      <w:r w:rsidR="00C35E00" w:rsidRPr="00EA31F5">
        <w:tab/>
        <w:t xml:space="preserve">Other </w:t>
      </w:r>
      <w:r w:rsidR="00997A47">
        <w:t>__________</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BA7636">
        <w:t>9</w:t>
      </w:r>
      <w:r w:rsidR="00997A47">
        <w:t>8</w:t>
      </w:r>
      <w:r w:rsidR="00C35E00" w:rsidRPr="00EA31F5">
        <w:tab/>
        <w:t>Don’t know</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BA7636">
        <w:t>9</w:t>
      </w:r>
      <w:r w:rsidR="00997A47">
        <w:t>9</w:t>
      </w:r>
      <w:r w:rsidR="00C35E00" w:rsidRPr="00EA31F5">
        <w:tab/>
        <w:t>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br w:type="page"/>
      </w:r>
      <w:r w:rsidRPr="00EA31F5">
        <w:tab/>
        <w:t>(Latino 1999 Q3</w:t>
      </w:r>
      <w:r w:rsidR="000B0B70" w:rsidRPr="00EA31F5">
        <w:t>;</w:t>
      </w:r>
      <w:r w:rsidRPr="00EA31F5">
        <w:t xml:space="preserve"> NSL 2002</w:t>
      </w:r>
      <w:r w:rsidR="000B0B70" w:rsidRPr="00EA31F5">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w:t>
      </w:r>
      <w:r w:rsidR="00C02A2D" w:rsidRPr="00EA31F5">
        <w:t>S-10</w:t>
      </w:r>
      <w:r w:rsidRPr="00EA31F5">
        <w:t xml:space="preserve"> IF Q</w:t>
      </w:r>
      <w:r w:rsidR="00C02A2D" w:rsidRPr="00EA31F5">
        <w:t>S-8</w:t>
      </w:r>
      <w:r w:rsidRPr="00EA31F5">
        <w:t xml:space="preserve">=1 or </w:t>
      </w:r>
      <w:r w:rsidR="000B0B70" w:rsidRPr="00EA31F5">
        <w:t>R</w:t>
      </w:r>
      <w:r w:rsidRPr="00EA31F5">
        <w:t>)</w:t>
      </w:r>
    </w:p>
    <w:p w:rsidR="00C35E00" w:rsidRPr="00EA31F5" w:rsidRDefault="000B0B70" w:rsidP="00BA76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C02A2D" w:rsidRPr="00EA31F5">
        <w:t>S-10</w:t>
      </w:r>
      <w:r w:rsidR="00C35E00" w:rsidRPr="00EA31F5">
        <w:t>.</w:t>
      </w:r>
      <w:r w:rsidR="00C35E00" w:rsidRPr="00EA31F5">
        <w:tab/>
        <w:t xml:space="preserve">Now I want to ask you about you and your family’s heritage. Are you Mexican, Puerto Rican, Cuban, Dominican, Salvadoran or are you and your ancestors from another country? (IF ANOTHER COUNTRY: Are you and your ancestors from Central America, </w:t>
      </w:r>
      <w:smartTag w:uri="urn:schemas-microsoft-com:office:smarttags" w:element="place">
        <w:r w:rsidR="00C35E00" w:rsidRPr="00EA31F5">
          <w:t>South America</w:t>
        </w:r>
      </w:smartTag>
      <w:r w:rsidR="00C35E00" w:rsidRPr="00EA31F5">
        <w:t>, or somewhere else?</w:t>
      </w:r>
    </w:p>
    <w:p w:rsidR="00C35E00" w:rsidRPr="008D27EF"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QNS10</w:t>
      </w:r>
    </w:p>
    <w:p w:rsidR="00C35E00" w:rsidRPr="00EA31F5"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tab/>
      </w:r>
      <w:r w:rsidR="00C35E00" w:rsidRPr="00EA31F5">
        <w:tab/>
      </w:r>
      <w:r>
        <w:t>0</w:t>
      </w:r>
      <w:r w:rsidR="00C35E00" w:rsidRPr="00EA31F5">
        <w:rPr>
          <w:lang w:val="es-ES"/>
        </w:rPr>
        <w:t>1</w:t>
      </w:r>
      <w:r w:rsidR="00C35E00" w:rsidRPr="00EA31F5">
        <w:rPr>
          <w:lang w:val="es-ES"/>
        </w:rPr>
        <w:tab/>
        <w:t>Mexican (</w:t>
      </w:r>
      <w:smartTag w:uri="urn:schemas-microsoft-com:office:smarttags" w:element="place">
        <w:smartTag w:uri="urn:schemas-microsoft-com:office:smarttags" w:element="country-region">
          <w:r w:rsidR="00C35E00" w:rsidRPr="00EA31F5">
            <w:rPr>
              <w:lang w:val="es-ES"/>
            </w:rPr>
            <w:t>Mexico</w:t>
          </w:r>
        </w:smartTag>
      </w:smartTag>
      <w:r w:rsidR="00C35E00" w:rsidRPr="00EA31F5">
        <w:rPr>
          <w:lang w:val="es-ES"/>
        </w:rPr>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Pr="00EA31F5">
        <w:rPr>
          <w:lang w:val="es-ES"/>
        </w:rPr>
        <w:tab/>
      </w:r>
      <w:r w:rsidR="00BA7636">
        <w:rPr>
          <w:lang w:val="es-ES"/>
        </w:rPr>
        <w:t>0</w:t>
      </w:r>
      <w:r w:rsidRPr="00EA31F5">
        <w:rPr>
          <w:lang w:val="es-ES"/>
        </w:rPr>
        <w:t>2</w:t>
      </w:r>
      <w:r w:rsidRPr="00EA31F5">
        <w:rPr>
          <w:lang w:val="es-ES"/>
        </w:rPr>
        <w:tab/>
        <w:t>Puerto Rican (Puerto Rico)</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Pr="00EA31F5">
        <w:rPr>
          <w:lang w:val="es-ES"/>
        </w:rPr>
        <w:tab/>
      </w:r>
      <w:r w:rsidR="00BA7636">
        <w:rPr>
          <w:lang w:val="es-ES"/>
        </w:rPr>
        <w:t>0</w:t>
      </w:r>
      <w:r w:rsidRPr="00EA31F5">
        <w:rPr>
          <w:lang w:val="es-ES"/>
        </w:rPr>
        <w:t>3</w:t>
      </w:r>
      <w:r w:rsidRPr="00EA31F5">
        <w:rPr>
          <w:lang w:val="es-ES"/>
        </w:rPr>
        <w:tab/>
        <w:t>Cuban (Cuba)</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Pr="00EA31F5">
        <w:rPr>
          <w:lang w:val="es-ES"/>
        </w:rPr>
        <w:tab/>
      </w:r>
      <w:r w:rsidR="00BA7636">
        <w:rPr>
          <w:lang w:val="es-ES"/>
        </w:rPr>
        <w:t>0</w:t>
      </w:r>
      <w:r w:rsidRPr="00EA31F5">
        <w:rPr>
          <w:lang w:val="es-ES"/>
        </w:rPr>
        <w:t>4</w:t>
      </w:r>
      <w:r w:rsidRPr="00EA31F5">
        <w:rPr>
          <w:lang w:val="es-ES"/>
        </w:rPr>
        <w:tab/>
        <w:t>Dominican (the Dominican Republic)</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Pr="00EA31F5">
        <w:rPr>
          <w:lang w:val="es-ES"/>
        </w:rPr>
        <w:tab/>
      </w:r>
      <w:r w:rsidR="00BA7636">
        <w:rPr>
          <w:lang w:val="es-ES"/>
        </w:rPr>
        <w:t>0</w:t>
      </w:r>
      <w:r w:rsidRPr="00EA31F5">
        <w:rPr>
          <w:lang w:val="es-ES"/>
        </w:rPr>
        <w:t>5</w:t>
      </w:r>
      <w:r w:rsidRPr="00EA31F5">
        <w:rPr>
          <w:lang w:val="es-ES"/>
        </w:rPr>
        <w:tab/>
        <w:t>Salvadoran (El Salvador)</w:t>
      </w:r>
    </w:p>
    <w:p w:rsidR="00C35E00" w:rsidRPr="00EA31F5"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lang w:val="es-ES"/>
        </w:rPr>
        <w:tab/>
      </w:r>
      <w:r w:rsidR="00C35E00" w:rsidRPr="00EA31F5">
        <w:rPr>
          <w:lang w:val="es-ES"/>
        </w:rPr>
        <w:tab/>
      </w:r>
      <w:r>
        <w:rPr>
          <w:lang w:val="es-ES"/>
        </w:rPr>
        <w:t>9</w:t>
      </w:r>
      <w:r w:rsidR="008D27EF">
        <w:rPr>
          <w:lang w:val="es-ES"/>
        </w:rPr>
        <w:t>5</w:t>
      </w:r>
      <w:r w:rsidR="00C35E00" w:rsidRPr="00EA31F5">
        <w:tab/>
        <w:t>Other Central America</w:t>
      </w:r>
      <w:r w:rsidR="00EE1AF5" w:rsidRPr="00EA31F5">
        <w:t>n</w:t>
      </w:r>
      <w:r w:rsidR="00C35E00" w:rsidRPr="00EA31F5">
        <w:t xml:space="preserve"> (Central America)</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A7636">
        <w:t>9</w:t>
      </w:r>
      <w:r w:rsidR="008D27EF">
        <w:t>6</w:t>
      </w:r>
      <w:r w:rsidRPr="00EA31F5">
        <w:tab/>
        <w:t>Other South America</w:t>
      </w:r>
      <w:r w:rsidR="00EE1AF5" w:rsidRPr="00EA31F5">
        <w:t>n</w:t>
      </w:r>
      <w:r w:rsidRPr="00EA31F5">
        <w:t xml:space="preserve"> (</w:t>
      </w:r>
      <w:smartTag w:uri="urn:schemas-microsoft-com:office:smarttags" w:element="place">
        <w:r w:rsidRPr="00EA31F5">
          <w:t>South America</w:t>
        </w:r>
      </w:smartTag>
      <w:r w:rsidRPr="00EA31F5">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A7636">
        <w:t>9</w:t>
      </w:r>
      <w:r w:rsidR="008D27EF">
        <w:t>7</w:t>
      </w:r>
      <w:r w:rsidRPr="00EA31F5">
        <w:tab/>
        <w:t>Other (Specify)___________ (you and your family’s country of origin)</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A7636">
        <w:t>9</w:t>
      </w:r>
      <w:r w:rsidR="008D27EF">
        <w:t>8</w:t>
      </w:r>
      <w:r w:rsidRPr="00EA31F5">
        <w:tab/>
      </w:r>
      <w:r w:rsidR="00C02A2D" w:rsidRPr="00EA31F5">
        <w:t xml:space="preserve">(DO NOT READ) </w:t>
      </w:r>
      <w:r w:rsidRPr="00EA31F5">
        <w:t>Don’t know</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A7636">
        <w:t>9</w:t>
      </w:r>
      <w:r w:rsidR="008D27EF">
        <w:t>9</w:t>
      </w:r>
      <w:r w:rsidRPr="00EA31F5">
        <w:tab/>
      </w:r>
      <w:r w:rsidR="00C02A2D" w:rsidRPr="00EA31F5">
        <w:t xml:space="preserve">(DO NOT READ) </w:t>
      </w:r>
      <w:r w:rsidRPr="00EA31F5">
        <w:t>Refused</w:t>
      </w:r>
    </w:p>
    <w:p w:rsidR="00F132D2" w:rsidRPr="00EA31F5" w:rsidRDefault="00F132D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Q2</w:t>
      </w:r>
      <w:r w:rsidR="000B0B70" w:rsidRPr="00EA31F5">
        <w:t>;</w:t>
      </w:r>
      <w:r w:rsidRPr="00EA31F5">
        <w:t xml:space="preserve"> NSL 2002</w:t>
      </w:r>
      <w:r w:rsidR="000B0B70" w:rsidRPr="00EA31F5">
        <w:t>)</w:t>
      </w:r>
    </w:p>
    <w:p w:rsidR="00C35E00" w:rsidRPr="00EA31F5" w:rsidRDefault="000B0B70" w:rsidP="000B0B7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C02A2D" w:rsidRPr="00EA31F5">
        <w:t>S-11</w:t>
      </w:r>
      <w:r w:rsidR="00C35E00" w:rsidRPr="00EA31F5">
        <w:t>.</w:t>
      </w:r>
      <w:r w:rsidR="00C35E00" w:rsidRPr="00EA31F5">
        <w:tab/>
        <w:t>What race do you consider yourself to be?  White, Black or African-American, Asian, or some other race?</w:t>
      </w:r>
    </w:p>
    <w:p w:rsidR="00C35E00" w:rsidRPr="008D27EF" w:rsidRDefault="00BA763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QNS11</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White</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0B0B70" w:rsidRPr="00EA31F5">
        <w:tab/>
      </w:r>
      <w:r w:rsidRPr="00EA31F5">
        <w:t>2</w:t>
      </w:r>
      <w:r w:rsidRPr="00EA31F5">
        <w:tab/>
        <w:t>Black or African-American</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Asian</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Some other race</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0B0B70" w:rsidRPr="00EA31F5">
        <w:tab/>
      </w:r>
      <w:r w:rsidRPr="00EA31F5">
        <w:t>6</w:t>
      </w:r>
      <w:r w:rsidRPr="00EA31F5">
        <w:tab/>
      </w:r>
      <w:r w:rsidR="005D2F33" w:rsidRPr="00EA31F5">
        <w:t xml:space="preserve">(DO NOT READ) </w:t>
      </w:r>
      <w:r w:rsidRPr="00EA31F5">
        <w:t>Hispanic or Latino</w:t>
      </w:r>
    </w:p>
    <w:p w:rsidR="00C35E00" w:rsidRPr="00EA31F5" w:rsidRDefault="000B0B7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8D27EF">
        <w:t>9</w:t>
      </w:r>
      <w:r w:rsidR="00C35E00" w:rsidRPr="00EA31F5">
        <w:tab/>
      </w:r>
      <w:r w:rsidRPr="00EA31F5">
        <w:t xml:space="preserve">(DO NOT READ) </w:t>
      </w:r>
      <w:r w:rsidR="00C35E00" w:rsidRPr="00EA31F5">
        <w:t>Refused</w:t>
      </w:r>
    </w:p>
    <w:p w:rsidR="00C02A2D" w:rsidRPr="00EA31F5" w:rsidRDefault="00C02A2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Q47)</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(ASK Q.5 IF BORN OUTSIDE THE </w:t>
      </w:r>
      <w:smartTag w:uri="urn:schemas-microsoft-com:office:smarttags" w:element="country-region">
        <w:r w:rsidRPr="00EA31F5">
          <w:t>U.S.</w:t>
        </w:r>
      </w:smartTag>
      <w:r w:rsidRPr="00EA31F5">
        <w:t xml:space="preserve"> EXCEPT </w:t>
      </w:r>
      <w:smartTag w:uri="urn:schemas-microsoft-com:office:smarttags" w:element="place">
        <w:r w:rsidRPr="00EA31F5">
          <w:t>PUERTO RICO</w:t>
        </w:r>
      </w:smartTag>
      <w:r w:rsidRPr="00EA31F5">
        <w:t xml:space="preserve"> (Q.S-8 = 3 AND </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Q.S-9 NE 24))</w:t>
      </w:r>
    </w:p>
    <w:p w:rsidR="009C3823" w:rsidRPr="00BA7636"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BA7636">
        <w:t>5.</w:t>
      </w:r>
      <w:r w:rsidRPr="00BA7636">
        <w:tab/>
      </w:r>
      <w:r w:rsidR="00184492" w:rsidRPr="00BA7636">
        <w:t xml:space="preserve">Are you a citizen of the </w:t>
      </w:r>
      <w:smartTag w:uri="urn:schemas-microsoft-com:office:smarttags" w:element="place">
        <w:smartTag w:uri="urn:schemas-microsoft-com:office:smarttags" w:element="country-region">
          <w:r w:rsidR="00184492" w:rsidRPr="00BA7636">
            <w:t>United States</w:t>
          </w:r>
        </w:smartTag>
      </w:smartTag>
      <w:r w:rsidR="00184492" w:rsidRPr="00BA7636">
        <w:t>?</w:t>
      </w:r>
    </w:p>
    <w:p w:rsidR="009C3823" w:rsidRPr="00BA7636" w:rsidRDefault="00BA7636"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QN5</w:t>
      </w:r>
    </w:p>
    <w:p w:rsidR="009C3823" w:rsidRPr="00BA7636"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BA7636">
        <w:tab/>
      </w:r>
      <w:r w:rsidRPr="00BA7636">
        <w:tab/>
        <w:t>1</w:t>
      </w:r>
      <w:r w:rsidRPr="00BA7636">
        <w:tab/>
      </w:r>
      <w:r w:rsidR="00184492" w:rsidRPr="00BA7636">
        <w:t>Yes</w:t>
      </w:r>
    </w:p>
    <w:p w:rsidR="009C3823" w:rsidRPr="00BA7636"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BA7636">
        <w:tab/>
      </w:r>
      <w:r w:rsidRPr="00BA7636">
        <w:tab/>
        <w:t>2</w:t>
      </w:r>
      <w:r w:rsidRPr="00BA7636">
        <w:tab/>
      </w:r>
      <w:r w:rsidR="00184492" w:rsidRPr="00BA7636">
        <w:t>No</w:t>
      </w:r>
    </w:p>
    <w:p w:rsidR="009C3823" w:rsidRPr="00BA7636"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BA7636">
        <w:tab/>
      </w:r>
      <w:r w:rsidRPr="00BA7636">
        <w:tab/>
      </w:r>
      <w:r w:rsidR="00AA74A1" w:rsidRPr="00BA7636">
        <w:t>8</w:t>
      </w:r>
      <w:r w:rsidRPr="00BA7636">
        <w:tab/>
        <w:t>(DO NOT READ) Don’t know</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BA7636">
        <w:tab/>
      </w:r>
      <w:r w:rsidRPr="00BA7636">
        <w:tab/>
      </w:r>
      <w:r w:rsidR="00AA74A1" w:rsidRPr="00BA7636">
        <w:t>9</w:t>
      </w:r>
      <w:r w:rsidRPr="00BA7636">
        <w:tab/>
        <w:t>(DO NOT READ) Refused</w:t>
      </w:r>
    </w:p>
    <w:p w:rsidR="009C3823" w:rsidRPr="00EA31F5" w:rsidRDefault="009C3823"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8F68B4" w:rsidRDefault="00441BE8" w:rsidP="00C02A2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i/>
          <w:u w:val="single"/>
        </w:rPr>
      </w:pPr>
      <w:r w:rsidRPr="00EA31F5">
        <w:rPr>
          <w:b/>
        </w:rPr>
        <w:br w:type="page"/>
      </w:r>
      <w:r w:rsidR="00D56323" w:rsidRPr="00BA7636">
        <w:rPr>
          <w:i/>
        </w:rPr>
        <w:t xml:space="preserve"> </w:t>
      </w:r>
      <w:r w:rsidR="00C35E00" w:rsidRPr="008F68B4">
        <w:rPr>
          <w:i/>
          <w:u w:val="single"/>
        </w:rPr>
        <w:t>A.</w:t>
      </w:r>
      <w:r w:rsidR="00C35E00" w:rsidRPr="008F68B4">
        <w:rPr>
          <w:i/>
          <w:u w:val="single"/>
        </w:rPr>
        <w:tab/>
        <w:t>TRUST IN/ROLE OF GOVERNMENT</w:t>
      </w:r>
    </w:p>
    <w:p w:rsidR="00C02A2D" w:rsidRPr="00EA31F5" w:rsidRDefault="00C02A2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02A2D" w:rsidRPr="00EA31F5" w:rsidRDefault="00C02A2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 xml:space="preserve">Now, I would like to ask you about your views regarding some political issues. I am </w:t>
      </w:r>
    </w:p>
    <w:p w:rsidR="00C35E00" w:rsidRPr="00EA31F5" w:rsidRDefault="00C02A2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 xml:space="preserve">interested in your views regardless of whether you are eligible to vote in the </w:t>
      </w:r>
      <w:smartTag w:uri="urn:schemas-microsoft-com:office:smarttags" w:element="country-region">
        <w:smartTag w:uri="urn:schemas-microsoft-com:office:smarttags" w:element="place">
          <w:r w:rsidR="00C35E00" w:rsidRPr="00EA31F5">
            <w:t>US</w:t>
          </w:r>
        </w:smartTag>
      </w:smartTag>
      <w:r w:rsidR="00C35E00" w:rsidRPr="00EA31F5">
        <w:t xml:space="preserve">.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550DD" w:rsidRPr="00EA31F5" w:rsidRDefault="006550DD" w:rsidP="006550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pPr>
      <w:r w:rsidRPr="00EA31F5">
        <w:t xml:space="preserve">(NEW STEM FOR OPENED ENDED PRIORITIES, RESPONSE CATEGORIES FROM </w:t>
      </w:r>
    </w:p>
    <w:p w:rsidR="006550DD" w:rsidRPr="00EA31F5" w:rsidRDefault="006550DD" w:rsidP="006550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pPr>
      <w:r w:rsidRPr="00EA31F5">
        <w:t>NSL 2002)</w:t>
      </w:r>
    </w:p>
    <w:p w:rsidR="00C35E00" w:rsidRPr="00EA31F5" w:rsidRDefault="00C02A2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w:t>
      </w:r>
      <w:r w:rsidR="00C35E00" w:rsidRPr="00EA31F5">
        <w:t>ASK HALF SAMPLE Q.1, ASK OTHER HALF SAMPLE Q.2)</w:t>
      </w:r>
    </w:p>
    <w:p w:rsidR="00C35E00" w:rsidRPr="00EA31F5" w:rsidRDefault="00C02A2D" w:rsidP="006550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1.</w:t>
      </w:r>
      <w:r w:rsidRPr="00EA31F5">
        <w:tab/>
      </w:r>
      <w:r w:rsidR="00C35E00" w:rsidRPr="00EA31F5">
        <w:t>Thinking about the U.S…What do you think is the most important problem facing the country today?</w:t>
      </w:r>
    </w:p>
    <w:p w:rsidR="006550DD" w:rsidRDefault="002643DC"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QN1</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r>
      <w:r w:rsidRPr="00D2483F">
        <w:t>01</w:t>
      </w:r>
      <w:r>
        <w:tab/>
        <w:t>Healthcare/healthcare reform</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02</w:t>
      </w:r>
      <w:r>
        <w:tab/>
        <w:t>Medicare</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03 </w:t>
      </w:r>
      <w:r>
        <w:tab/>
      </w:r>
      <w:r w:rsidRPr="00D2483F">
        <w:t>P</w:t>
      </w:r>
      <w:r>
        <w:t>rescription drug costs too high</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04 </w:t>
      </w:r>
      <w:r>
        <w:tab/>
        <w:t>Other healthcare</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05 </w:t>
      </w:r>
      <w:r>
        <w:tab/>
        <w:t>The economy</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06 </w:t>
      </w:r>
      <w:r>
        <w:tab/>
      </w:r>
      <w:r w:rsidRPr="00D2483F">
        <w:t>Bet</w:t>
      </w:r>
      <w:r>
        <w:t>ter wages/increase minimum wage</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07 </w:t>
      </w:r>
      <w:r>
        <w:tab/>
        <w:t>Unemployment/create more jobs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08 </w:t>
      </w:r>
      <w:r>
        <w:tab/>
        <w:t>Poverty</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09 </w:t>
      </w:r>
      <w:r>
        <w:tab/>
      </w:r>
      <w:r w:rsidRPr="00D2483F">
        <w:t>We</w:t>
      </w:r>
      <w:r>
        <w:t>lfare/welfare reform</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10 </w:t>
      </w:r>
      <w:r>
        <w:tab/>
      </w:r>
      <w:r w:rsidRPr="00D2483F">
        <w:t>Housin</w:t>
      </w:r>
      <w:r>
        <w:t>g/better housing for low income</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11 </w:t>
      </w:r>
      <w:r>
        <w:tab/>
        <w:t>Cost of gasoline</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12 </w:t>
      </w:r>
      <w:r>
        <w:tab/>
        <w:t>Other economical</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13 </w:t>
      </w:r>
      <w:r>
        <w:tab/>
        <w:t xml:space="preserve">The war/war in </w:t>
      </w:r>
      <w:smartTag w:uri="urn:schemas-microsoft-com:office:smarttags" w:element="place">
        <w:smartTag w:uri="urn:schemas-microsoft-com:office:smarttags" w:element="country-region">
          <w:r>
            <w:t>Iraq</w:t>
          </w:r>
        </w:smartTag>
      </w:smartTag>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14 </w:t>
      </w:r>
      <w:r>
        <w:tab/>
        <w:t>Homeland Security</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15 </w:t>
      </w:r>
      <w:r>
        <w:tab/>
      </w:r>
      <w:r w:rsidRPr="00D2483F">
        <w:t>The presid</w:t>
      </w:r>
      <w:r>
        <w:t>ent/presidential administration</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16 </w:t>
      </w:r>
      <w:r>
        <w:tab/>
        <w:t>National budget/deficit</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17 </w:t>
      </w:r>
      <w:r>
        <w:tab/>
      </w:r>
      <w:r w:rsidRPr="00D2483F">
        <w:t xml:space="preserve">Honesty in </w:t>
      </w:r>
      <w:r>
        <w:t>government</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18 </w:t>
      </w:r>
      <w:r>
        <w:tab/>
        <w:t>Foreign policy</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19 </w:t>
      </w:r>
      <w:r>
        <w:tab/>
      </w:r>
      <w:r w:rsidRPr="00D2483F">
        <w:t>Ot</w:t>
      </w:r>
      <w:r>
        <w:t>her government/political issues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20 </w:t>
      </w:r>
      <w:r>
        <w:tab/>
        <w:t>Drugs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21 </w:t>
      </w:r>
      <w:r>
        <w:tab/>
        <w:t>Crime/violence</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22 </w:t>
      </w:r>
      <w:r>
        <w:tab/>
        <w:t>Racism</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23 </w:t>
      </w:r>
      <w:r>
        <w:tab/>
        <w:t>Other unlawful activity</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24 </w:t>
      </w:r>
      <w:r>
        <w:tab/>
        <w:t>Child abuse</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25 </w:t>
      </w:r>
      <w:r>
        <w:tab/>
      </w:r>
      <w:r w:rsidRPr="00D2483F">
        <w:t>Discri</w:t>
      </w:r>
      <w:r>
        <w:t>mination</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26 </w:t>
      </w:r>
      <w:r>
        <w:tab/>
        <w:t>Education</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27 </w:t>
      </w:r>
      <w:r>
        <w:tab/>
      </w:r>
      <w:r w:rsidRPr="00D2483F">
        <w:t>H</w:t>
      </w:r>
      <w:r>
        <w:t>ispanic issues (help Hispanics)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28 </w:t>
      </w:r>
      <w:r>
        <w:tab/>
        <w:t>Moral values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29 </w:t>
      </w:r>
      <w:r>
        <w:tab/>
        <w:t>Environmental issues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30 </w:t>
      </w:r>
      <w:r>
        <w:tab/>
        <w:t>Other social issues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31 </w:t>
      </w:r>
      <w:r>
        <w:tab/>
        <w:t>Immigration</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32 </w:t>
      </w:r>
      <w:r>
        <w:tab/>
      </w:r>
      <w:r w:rsidRPr="00D2483F">
        <w:t>T</w:t>
      </w:r>
      <w:r>
        <w:t>he illegals/illegal immigration</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33 </w:t>
      </w:r>
      <w:r>
        <w:tab/>
        <w:t>Immigrants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34 </w:t>
      </w:r>
      <w:r>
        <w:tab/>
        <w:t>Undocumented immigrants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35 </w:t>
      </w:r>
      <w:r>
        <w:tab/>
      </w:r>
      <w:r w:rsidRPr="00D2483F">
        <w:t>Discrimination against</w:t>
      </w:r>
      <w:r>
        <w:t xml:space="preserve"> immigrants (Latinos/Hispanics)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36 </w:t>
      </w:r>
      <w:r>
        <w:tab/>
      </w:r>
      <w:r w:rsidRPr="00D2483F">
        <w:t>Legalization o</w:t>
      </w:r>
      <w:r>
        <w:t>f immigrants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tab/>
      </w:r>
      <w:r>
        <w:tab/>
      </w:r>
      <w:r w:rsidRPr="00D2483F">
        <w:t xml:space="preserve">37 </w:t>
      </w:r>
      <w:r>
        <w:tab/>
        <w:t>Other immigration</w:t>
      </w:r>
    </w:p>
    <w:p w:rsidR="004662A6" w:rsidRPr="00EA31F5" w:rsidRDefault="002643DC"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rsidR="004662A6" w:rsidRPr="00EA31F5">
        <w:tab/>
      </w:r>
      <w:r>
        <w:t>9</w:t>
      </w:r>
      <w:r w:rsidR="00325206">
        <w:t>7</w:t>
      </w:r>
      <w:r w:rsidR="004662A6" w:rsidRPr="00EA31F5">
        <w:tab/>
        <w:t>Answer given (SPECIFY) ____________</w:t>
      </w:r>
    </w:p>
    <w:p w:rsidR="004662A6" w:rsidRPr="00EA31F5" w:rsidRDefault="004662A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2643DC">
        <w:t>9</w:t>
      </w:r>
      <w:r w:rsidRPr="00EA31F5">
        <w:t>0</w:t>
      </w:r>
      <w:r w:rsidRPr="00EA31F5">
        <w:tab/>
        <w:t>None/no problems</w:t>
      </w:r>
    </w:p>
    <w:p w:rsidR="004662A6" w:rsidRPr="00EA31F5" w:rsidRDefault="004662A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2643DC">
        <w:t>9</w:t>
      </w:r>
      <w:r w:rsidR="00325206">
        <w:t>8</w:t>
      </w:r>
      <w:r w:rsidRPr="00EA31F5">
        <w:tab/>
        <w:t>(DO NOT READ) Don’t know</w:t>
      </w:r>
    </w:p>
    <w:p w:rsidR="004662A6" w:rsidRPr="00EA31F5" w:rsidRDefault="004662A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2643DC">
        <w:t>9</w:t>
      </w:r>
      <w:r w:rsidR="00325206">
        <w:t>9</w:t>
      </w:r>
      <w:r w:rsidRPr="00EA31F5">
        <w:tab/>
        <w:t>(DO NOT READ) Refused</w:t>
      </w:r>
    </w:p>
    <w:p w:rsidR="004662A6" w:rsidRPr="00EA31F5" w:rsidRDefault="004662A6" w:rsidP="006550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550DD" w:rsidRPr="00EA31F5" w:rsidRDefault="006550DD" w:rsidP="006550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(FROM 2004 MEDIA USE SURVEY CLOSED ENDED PRIORITIES QN 48)</w:t>
      </w:r>
    </w:p>
    <w:p w:rsidR="004662A6" w:rsidRPr="00EA31F5" w:rsidRDefault="006550DD" w:rsidP="006550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HALF SAMPLE Q.1, ASK OTHER HALF SAMPLE Q.2)</w:t>
      </w:r>
    </w:p>
    <w:p w:rsidR="00C35E00" w:rsidRPr="00EA31F5" w:rsidRDefault="00C35E00" w:rsidP="002643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6550DD" w:rsidRPr="00EA31F5">
        <w:t>2.</w:t>
      </w:r>
      <w:r w:rsidR="006550DD" w:rsidRPr="00EA31F5">
        <w:tab/>
      </w:r>
      <w:r w:rsidRPr="00EA31F5">
        <w:t>What do you think is the most important issue to you and your family today</w:t>
      </w:r>
      <w:r w:rsidR="004662A6" w:rsidRPr="00EA31F5">
        <w:t>…?</w:t>
      </w:r>
    </w:p>
    <w:p w:rsidR="004662A6" w:rsidRDefault="002643DC"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QN2</w:t>
      </w:r>
    </w:p>
    <w:p w:rsidR="00D2483F" w:rsidRPr="00D2483F" w:rsidRDefault="007C01A8"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r>
      <w:r w:rsidR="00D2483F" w:rsidRPr="00D2483F">
        <w:t xml:space="preserve">01 </w:t>
      </w:r>
      <w:r>
        <w:tab/>
        <w:t>Education</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02 </w:t>
      </w:r>
      <w:r w:rsidR="007C01A8">
        <w:tab/>
        <w:t>Jobs and the economy</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03 </w:t>
      </w:r>
      <w:r w:rsidR="007C01A8">
        <w:tab/>
        <w:t>Health Care</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04 </w:t>
      </w:r>
      <w:r w:rsidR="007C01A8">
        <w:tab/>
        <w:t>Terrorism</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05 </w:t>
      </w:r>
      <w:r w:rsidR="007C01A8">
        <w:tab/>
        <w:t>Immigration</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06 </w:t>
      </w:r>
      <w:r w:rsidR="007C01A8">
        <w:tab/>
        <w:t>War</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07 </w:t>
      </w:r>
      <w:r w:rsidR="007C01A8">
        <w:tab/>
        <w:t>Peace</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10 </w:t>
      </w:r>
      <w:r w:rsidR="007C01A8">
        <w:tab/>
        <w:t>Family values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11 </w:t>
      </w:r>
      <w:r w:rsidR="007C01A8">
        <w:tab/>
        <w:t>Religious values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12 </w:t>
      </w:r>
      <w:r w:rsidR="007C01A8">
        <w:tab/>
        <w:t>Security/safety</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13 </w:t>
      </w:r>
      <w:r w:rsidR="007C01A8">
        <w:tab/>
        <w:t>To vote</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14 </w:t>
      </w:r>
      <w:r w:rsidR="007C01A8">
        <w:tab/>
        <w:t>Citizenship</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15 </w:t>
      </w:r>
      <w:r w:rsidR="007C01A8">
        <w:tab/>
        <w:t>Crime/violence/drugs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16 </w:t>
      </w:r>
      <w:r w:rsidR="007C01A8">
        <w:tab/>
        <w:t>Social justice</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17 </w:t>
      </w:r>
      <w:r w:rsidR="007C01A8">
        <w:tab/>
        <w:t>Improved conditions in homeland</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97 </w:t>
      </w:r>
      <w:r w:rsidR="007C01A8">
        <w:tab/>
        <w:t>Other</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96 </w:t>
      </w:r>
      <w:r w:rsidR="007C01A8">
        <w:tab/>
        <w:t>None/have no issues</w:t>
      </w:r>
    </w:p>
    <w:p w:rsidR="00D2483F" w:rsidRPr="00D2483F" w:rsidRDefault="00D2483F" w:rsidP="00D2483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98 </w:t>
      </w:r>
      <w:r w:rsidR="007C01A8">
        <w:tab/>
        <w:t>Don't know</w:t>
      </w:r>
    </w:p>
    <w:p w:rsidR="006550DD" w:rsidRPr="00EA31F5" w:rsidRDefault="00D2483F"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D2483F">
        <w:t xml:space="preserve"> </w:t>
      </w:r>
      <w:r w:rsidR="007C01A8">
        <w:tab/>
      </w:r>
      <w:r w:rsidR="007C01A8">
        <w:tab/>
      </w:r>
      <w:r w:rsidRPr="00D2483F">
        <w:t xml:space="preserve">99 </w:t>
      </w:r>
      <w:r w:rsidR="007C01A8">
        <w:tab/>
      </w:r>
      <w:r w:rsidRPr="00D2483F">
        <w:t>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S-8a=1 INSERT ‘HISPANIC’; IF S-8a=2 or 3 INSERT ‘LATINO’)</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3.</w:t>
      </w:r>
      <w:r w:rsidRPr="00EA31F5">
        <w:tab/>
        <w:t xml:space="preserve">I am now going to read you </w:t>
      </w:r>
      <w:r w:rsidR="00184492" w:rsidRPr="002643DC">
        <w:t>two stat</w:t>
      </w:r>
      <w:r w:rsidRPr="002643DC">
        <w:t>ement</w:t>
      </w:r>
      <w:r w:rsidR="00184492" w:rsidRPr="002643DC">
        <w:t>s</w:t>
      </w:r>
      <w:r w:rsidRPr="00EA31F5">
        <w:t xml:space="preserve"> about the immigrant marches in many American cities that took place this Spring.  </w:t>
      </w:r>
      <w:r w:rsidR="002155DC" w:rsidRPr="00EA31F5">
        <w:t>P</w:t>
      </w:r>
      <w:r w:rsidRPr="00EA31F5">
        <w:t xml:space="preserve">lease tell me which comes closest to your views:  </w:t>
      </w:r>
    </w:p>
    <w:p w:rsidR="009C3823" w:rsidRPr="004E0B9D" w:rsidRDefault="002643DC"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b/>
        </w:rPr>
      </w:pPr>
      <w:r>
        <w:rPr>
          <w:b/>
        </w:rPr>
        <w:t>QN3</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1</w:t>
      </w:r>
      <w:r w:rsidRPr="00EA31F5">
        <w:tab/>
        <w:t xml:space="preserve">The immigrant marches are the beginning of a new (HISPANIC/LATINO) social </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r>
      <w:r w:rsidRPr="00EA31F5">
        <w:tab/>
        <w:t>movement that will go on for a long time</w:t>
      </w:r>
    </w:p>
    <w:p w:rsidR="00184492" w:rsidRPr="002643DC"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2</w:t>
      </w:r>
      <w:r w:rsidRPr="00EA31F5">
        <w:tab/>
        <w:t>The immigrant marches were a one time event</w:t>
      </w:r>
      <w:r w:rsidR="00184492">
        <w:t xml:space="preserve"> </w:t>
      </w:r>
      <w:r w:rsidR="00184492" w:rsidRPr="002643DC">
        <w:t xml:space="preserve">which will not necessarily be </w:t>
      </w:r>
    </w:p>
    <w:p w:rsidR="009C3823" w:rsidRPr="00EA31F5" w:rsidRDefault="00184492"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2643DC">
        <w:tab/>
      </w:r>
      <w:r w:rsidRPr="002643DC">
        <w:tab/>
      </w:r>
      <w:r w:rsidRPr="002643DC">
        <w:tab/>
        <w:t>repeated</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8</w:t>
      </w:r>
      <w:r w:rsidRPr="00EA31F5">
        <w:tab/>
        <w:t>(DO NOT READ) Don’t know</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9</w:t>
      </w:r>
      <w:r w:rsidRPr="00EA31F5">
        <w:tab/>
        <w:t>(DO NOT READ) Refused</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br w:type="page"/>
      </w:r>
      <w:r w:rsidRPr="00EA31F5">
        <w:tab/>
        <w:t>(IF S-8a=1 INSERT ‘HISPANICS’; IF S-8a=2 or 3 INSERT ‘LATINOS’)</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3a.</w:t>
      </w:r>
      <w:r w:rsidRPr="00EA31F5">
        <w:tab/>
        <w:t xml:space="preserve">Do you think the </w:t>
      </w:r>
      <w:r w:rsidR="00184492" w:rsidRPr="008D676C">
        <w:t xml:space="preserve">recent </w:t>
      </w:r>
      <w:r w:rsidRPr="008D676C">
        <w:t xml:space="preserve">immigrant marches this spring had a positive effect on the </w:t>
      </w:r>
      <w:r w:rsidR="00184492" w:rsidRPr="008D676C">
        <w:t>way the American public thinks</w:t>
      </w:r>
      <w:r w:rsidRPr="008D676C">
        <w:t xml:space="preserve"> about</w:t>
      </w:r>
      <w:r w:rsidRPr="00EA31F5">
        <w:t xml:space="preserve"> illegal or undocumented immigrants, a negative effect or no effect?</w:t>
      </w:r>
    </w:p>
    <w:p w:rsidR="009C3823" w:rsidRPr="004E0B9D" w:rsidRDefault="008D676C"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b/>
        </w:rPr>
      </w:pPr>
      <w:r>
        <w:rPr>
          <w:b/>
        </w:rPr>
        <w:t>QN3A</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1</w:t>
      </w:r>
      <w:r w:rsidRPr="00EA31F5">
        <w:tab/>
        <w:t>Positive</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2</w:t>
      </w:r>
      <w:r w:rsidRPr="00EA31F5">
        <w:tab/>
      </w:r>
      <w:r w:rsidR="0078231B" w:rsidRPr="00EA31F5">
        <w:t>N</w:t>
      </w:r>
      <w:r w:rsidRPr="00EA31F5">
        <w:t>egative</w:t>
      </w:r>
    </w:p>
    <w:p w:rsidR="009C3823" w:rsidRPr="00EA31F5" w:rsidRDefault="0078231B"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9C3823" w:rsidRPr="00EA31F5">
        <w:tab/>
        <w:t>3</w:t>
      </w:r>
      <w:r w:rsidRPr="00EA31F5">
        <w:tab/>
        <w:t>N</w:t>
      </w:r>
      <w:r w:rsidR="009C3823" w:rsidRPr="00EA31F5">
        <w:t>o effect</w:t>
      </w: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8</w:t>
      </w:r>
      <w:r w:rsidRPr="00EA31F5">
        <w:tab/>
        <w:t>(DO NOT READ) Don’t know</w:t>
      </w: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9</w:t>
      </w:r>
      <w:r w:rsidRPr="00EA31F5">
        <w:tab/>
        <w:t>(DO NOT READ) Refused</w:t>
      </w: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78231B" w:rsidRPr="00EA31F5">
        <w:t>3b.</w:t>
      </w:r>
      <w:r w:rsidR="0078231B" w:rsidRPr="00EA31F5">
        <w:tab/>
      </w:r>
      <w:r w:rsidRPr="00EA31F5">
        <w:t>If there was going to be another of these marches in your home town this weekend, would you participate or not</w:t>
      </w:r>
      <w:r w:rsidR="0078231B" w:rsidRPr="00EA31F5">
        <w:t>?</w:t>
      </w:r>
    </w:p>
    <w:p w:rsidR="0078231B" w:rsidRPr="004E0B9D" w:rsidRDefault="008D676C"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b/>
        </w:rPr>
      </w:pPr>
      <w:r>
        <w:rPr>
          <w:b/>
        </w:rPr>
        <w:t>QN3B</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1</w:t>
      </w:r>
      <w:r w:rsidR="0078231B" w:rsidRPr="00EA31F5">
        <w:tab/>
        <w:t>Yes, would participate</w:t>
      </w:r>
    </w:p>
    <w:p w:rsidR="009C3823" w:rsidRPr="00EA31F5" w:rsidRDefault="0078231B"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9C3823" w:rsidRPr="00EA31F5">
        <w:tab/>
        <w:t>2</w:t>
      </w:r>
      <w:r w:rsidRPr="00EA31F5">
        <w:tab/>
        <w:t>No, would not participate</w:t>
      </w: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8</w:t>
      </w:r>
      <w:r w:rsidRPr="00EA31F5">
        <w:tab/>
        <w:t>(DO NOT READ) Don’t know</w:t>
      </w: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9</w:t>
      </w:r>
      <w:r w:rsidRPr="00EA31F5">
        <w:tab/>
        <w:t>(DO NOT READ) Refused</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S-8a=1 INSERT ‘HISPANICS’; IF S-8a=2 or 3 INSERT ‘LATINOS’)</w:t>
      </w:r>
    </w:p>
    <w:p w:rsidR="00184492" w:rsidRPr="008D676C" w:rsidRDefault="009C3823"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78231B" w:rsidRPr="008D676C">
        <w:t>3c.</w:t>
      </w:r>
      <w:r w:rsidR="0078231B" w:rsidRPr="008D676C">
        <w:tab/>
      </w:r>
      <w:r w:rsidR="00184492" w:rsidRPr="008D676C">
        <w:t xml:space="preserve">Some people say that as a result of the debate over immigration policy in </w:t>
      </w:r>
      <w:smartTag w:uri="urn:schemas-microsoft-com:office:smarttags" w:element="State">
        <w:smartTag w:uri="urn:schemas-microsoft-com:office:smarttags" w:element="place">
          <w:r w:rsidR="00184492" w:rsidRPr="008D676C">
            <w:t>Washington</w:t>
          </w:r>
        </w:smartTag>
      </w:smartTag>
      <w:r w:rsidR="00184492" w:rsidRPr="008D676C">
        <w:t>, many more (HISPANICS?LATINOS) will vote in the November elections. Others say that the debate will not have much effect on political participation by (HISPANICS/LATINOS). Which comes closer to your views?</w:t>
      </w:r>
    </w:p>
    <w:p w:rsidR="00184492" w:rsidRPr="008D676C" w:rsidRDefault="008D676C"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b/>
        </w:rPr>
      </w:pPr>
      <w:r>
        <w:rPr>
          <w:b/>
        </w:rPr>
        <w:t>QN3C</w:t>
      </w:r>
    </w:p>
    <w:p w:rsidR="00184492" w:rsidRPr="008D676C"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8D676C">
        <w:tab/>
      </w:r>
      <w:r w:rsidRPr="008D676C">
        <w:tab/>
        <w:t>1</w:t>
      </w:r>
      <w:r w:rsidRPr="008D676C">
        <w:tab/>
        <w:t>Many more (HISPANICS/LATINOS) will vote</w:t>
      </w:r>
    </w:p>
    <w:p w:rsidR="00184492" w:rsidRPr="008D676C"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8D676C">
        <w:tab/>
      </w:r>
      <w:r w:rsidRPr="008D676C">
        <w:tab/>
        <w:t>2</w:t>
      </w:r>
      <w:r w:rsidRPr="008D676C">
        <w:tab/>
        <w:t xml:space="preserve">There will not be much effect on political participation </w:t>
      </w:r>
    </w:p>
    <w:p w:rsidR="0078231B" w:rsidRPr="008D676C"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8D676C">
        <w:tab/>
      </w:r>
      <w:r w:rsidRPr="008D676C">
        <w:tab/>
      </w:r>
      <w:r w:rsidR="004E0B9D" w:rsidRPr="008D676C">
        <w:t>8</w:t>
      </w:r>
      <w:r w:rsidRPr="008D676C">
        <w:tab/>
        <w:t>(DO NOT READ) Don’t know</w:t>
      </w: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8D676C">
        <w:tab/>
      </w:r>
      <w:r w:rsidRPr="008D676C">
        <w:tab/>
      </w:r>
      <w:r w:rsidR="004E0B9D" w:rsidRPr="008D676C">
        <w:t>9</w:t>
      </w:r>
      <w:r w:rsidRPr="008D676C">
        <w:tab/>
        <w:t>(DO NOT READ) Refused</w:t>
      </w:r>
    </w:p>
    <w:p w:rsidR="009C3823" w:rsidRPr="00EA31F5" w:rsidRDefault="009C3823" w:rsidP="009C382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7C01A8" w:rsidRDefault="007C01A8"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C35E00" w:rsidRPr="00EA31F5" w:rsidRDefault="00C35E00" w:rsidP="006640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r w:rsidRPr="00EA31F5">
        <w:t>(LNPS 1989-1990</w:t>
      </w:r>
      <w:r w:rsidR="003F5B78" w:rsidRPr="00EA31F5">
        <w:t>;</w:t>
      </w:r>
      <w:r w:rsidRPr="00EA31F5">
        <w:t xml:space="preserve"> NSL 2004 POLITICS</w:t>
      </w:r>
      <w:r w:rsidR="003F5B78" w:rsidRPr="00EA31F5">
        <w:t>)</w:t>
      </w:r>
    </w:p>
    <w:p w:rsidR="003F5B78" w:rsidRPr="00EA31F5" w:rsidRDefault="003F5B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tab/>
      </w:r>
      <w:r w:rsidRPr="00EA31F5">
        <w:rPr>
          <w:lang w:val="es-ES"/>
        </w:rPr>
        <w:t>(WP/KFF Latino 1999 [CODE R])</w:t>
      </w:r>
    </w:p>
    <w:p w:rsidR="006074B0" w:rsidRPr="00EA31F5" w:rsidRDefault="006074B0" w:rsidP="006074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(INSERT COUNTRY OF ORIGIN FROM RESPONSE IN QS-9 OR S-10; IN 1</w:t>
      </w:r>
      <w:r w:rsidRPr="00EA31F5">
        <w:rPr>
          <w:vertAlign w:val="superscript"/>
        </w:rPr>
        <w:t>ST</w:t>
      </w:r>
      <w:r w:rsidRPr="00EA31F5">
        <w:t xml:space="preserve"> </w:t>
      </w:r>
    </w:p>
    <w:p w:rsidR="006074B0" w:rsidRPr="00EA31F5" w:rsidRDefault="006074B0" w:rsidP="006074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PARENS USE GROUP IN QS-9 OR Q.S-10; IN 2</w:t>
      </w:r>
      <w:r w:rsidRPr="00EA31F5">
        <w:rPr>
          <w:vertAlign w:val="superscript"/>
        </w:rPr>
        <w:t>ND</w:t>
      </w:r>
      <w:r w:rsidRPr="00EA31F5">
        <w:t xml:space="preserve"> PARENS USE COUNTRY IN </w:t>
      </w:r>
    </w:p>
    <w:p w:rsidR="006074B0" w:rsidRPr="00EA31F5" w:rsidRDefault="006074B0" w:rsidP="006074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PARENS)</w:t>
      </w:r>
    </w:p>
    <w:p w:rsidR="006074B0" w:rsidRPr="00EA31F5" w:rsidRDefault="006074B0" w:rsidP="006074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 xml:space="preserve">(IF OTHER, DK, OR REFUSED IN QS-9 OR Q.S-10 OR Q.S-9 OR Q.S-10 NOT </w:t>
      </w:r>
    </w:p>
    <w:p w:rsidR="006074B0" w:rsidRPr="00EA31F5" w:rsidRDefault="006074B0" w:rsidP="006074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 xml:space="preserve">ANSWERED INSERT ‘HISPANIC/LATINO’ IN FIRST PARENS AND ‘THEIR AND </w:t>
      </w:r>
    </w:p>
    <w:p w:rsidR="006074B0" w:rsidRPr="00EA31F5" w:rsidRDefault="006074B0" w:rsidP="006074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THEIR FAMILY’S COUNTRY OR REGION OF ORIGIN’ IN SECOND PARENS)</w:t>
      </w:r>
    </w:p>
    <w:p w:rsidR="00C35E00" w:rsidRPr="00EA31F5" w:rsidRDefault="00C35E00" w:rsidP="008D676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3F5B78" w:rsidRPr="00EA31F5">
        <w:t>4</w:t>
      </w:r>
      <w:r w:rsidRPr="00EA31F5">
        <w:t>.</w:t>
      </w:r>
      <w:r w:rsidRPr="00EA31F5">
        <w:tab/>
        <w:t xml:space="preserve">Some (COUNTRY OR REGION OF ORIGIN GROUP)s are more concerned about government and politics in [COUNTRY OR REGION OF ORIGIN] than in the </w:t>
      </w:r>
      <w:smartTag w:uri="urn:schemas-microsoft-com:office:smarttags" w:element="country-region">
        <w:smartTag w:uri="urn:schemas-microsoft-com:office:smarttags" w:element="place">
          <w:r w:rsidRPr="00EA31F5">
            <w:t>U.S.</w:t>
          </w:r>
        </w:smartTag>
      </w:smartTag>
      <w:r w:rsidRPr="00EA31F5">
        <w:t xml:space="preserve"> Others are more concerned about government and politics in the </w:t>
      </w:r>
      <w:smartTag w:uri="urn:schemas-microsoft-com:office:smarttags" w:element="country-region">
        <w:smartTag w:uri="urn:schemas-microsoft-com:office:smarttags" w:element="place">
          <w:r w:rsidRPr="00EA31F5">
            <w:t>U.S.</w:t>
          </w:r>
        </w:smartTag>
      </w:smartTag>
      <w:r w:rsidRPr="00EA31F5">
        <w:t xml:space="preserve"> How about you?  Are you…?</w:t>
      </w:r>
    </w:p>
    <w:p w:rsidR="00C35E00" w:rsidRPr="004E0B9D" w:rsidRDefault="008D676C"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QN4</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 xml:space="preserve">More concerned about government and politics in (COUNTRY OR REGION OF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Pr="00EA31F5">
        <w:tab/>
        <w:t>ORIGIN), or</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 xml:space="preserve">More concerned about government and politics in the </w:t>
      </w:r>
      <w:smartTag w:uri="urn:schemas-microsoft-com:office:smarttags" w:element="country-region">
        <w:smartTag w:uri="urn:schemas-microsoft-com:office:smarttags" w:element="place">
          <w:r w:rsidRPr="00EA31F5">
            <w:t>U.S.</w:t>
          </w:r>
        </w:smartTag>
      </w:smartTag>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(DO NOT READ) Equally concerned about both</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4</w:t>
      </w:r>
      <w:r w:rsidRPr="00EA31F5">
        <w:tab/>
        <w:t>(DO NOT READ) Uncertain/don’t care/no opinion</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8</w:t>
      </w:r>
      <w:r w:rsidRPr="00EA31F5">
        <w:tab/>
        <w:t>(DO NOT READ) Don’t Know</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51A38" w:rsidRPr="00EA31F5" w:rsidRDefault="00751A38" w:rsidP="00751A3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(ASK EVERYONE)</w:t>
      </w:r>
    </w:p>
    <w:p w:rsidR="00751A38" w:rsidRPr="00EA31F5" w:rsidRDefault="00751A38" w:rsidP="00751A3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(Latino 1999 Q74)</w:t>
      </w:r>
    </w:p>
    <w:p w:rsidR="00751A38" w:rsidRPr="00EA31F5" w:rsidRDefault="00751A38" w:rsidP="00751A3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4a.</w:t>
      </w:r>
      <w:r w:rsidRPr="00EA31F5">
        <w:tab/>
        <w:t>On another subject, do you think abortion should be legal in all cases, legal in most cases, illegal in most cases, or illegal in all cases?</w:t>
      </w:r>
    </w:p>
    <w:p w:rsidR="00751A38" w:rsidRPr="004E0B9D" w:rsidRDefault="008D676C" w:rsidP="00751A3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b/>
        </w:rPr>
      </w:pPr>
      <w:r>
        <w:rPr>
          <w:b/>
        </w:rPr>
        <w:t>QN4A</w:t>
      </w:r>
    </w:p>
    <w:p w:rsidR="00751A38" w:rsidRPr="00EA31F5" w:rsidRDefault="00751A38" w:rsidP="00751A3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1</w:t>
      </w:r>
      <w:r w:rsidRPr="00EA31F5">
        <w:tab/>
        <w:t>Legal in all cases</w:t>
      </w:r>
    </w:p>
    <w:p w:rsidR="00751A38" w:rsidRPr="00EA31F5" w:rsidRDefault="00751A38" w:rsidP="00751A3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2</w:t>
      </w:r>
      <w:r w:rsidRPr="00EA31F5">
        <w:tab/>
        <w:t>Legal in most cases</w:t>
      </w:r>
    </w:p>
    <w:p w:rsidR="00751A38" w:rsidRPr="00EA31F5" w:rsidRDefault="00751A38" w:rsidP="00751A3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3</w:t>
      </w:r>
      <w:r w:rsidRPr="00EA31F5">
        <w:tab/>
        <w:t>Illegal in most cases</w:t>
      </w:r>
    </w:p>
    <w:p w:rsidR="00751A38" w:rsidRPr="00EA31F5" w:rsidRDefault="00751A38" w:rsidP="00751A3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4</w:t>
      </w:r>
      <w:r w:rsidRPr="00EA31F5">
        <w:tab/>
        <w:t>Illegal in all cases</w:t>
      </w:r>
    </w:p>
    <w:p w:rsidR="00751A38" w:rsidRPr="00EA31F5" w:rsidRDefault="00751A38" w:rsidP="00751A3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r>
      <w:r w:rsidR="004E0B9D">
        <w:t>8</w:t>
      </w:r>
      <w:r w:rsidRPr="00EA31F5">
        <w:tab/>
        <w:t>(DO NOT READ) Don’t Know</w:t>
      </w:r>
    </w:p>
    <w:p w:rsidR="00751A38" w:rsidRPr="00EA31F5" w:rsidRDefault="00751A38" w:rsidP="00751A3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r>
      <w:r w:rsidR="004E0B9D">
        <w:t>9</w:t>
      </w:r>
      <w:r w:rsidRPr="00EA31F5">
        <w:tab/>
        <w:t>(DO NOT READ) Refused</w:t>
      </w:r>
    </w:p>
    <w:p w:rsidR="00751A38" w:rsidRPr="00EA31F5" w:rsidRDefault="00751A3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A02C00" w:rsidRPr="00EA31F5" w:rsidRDefault="00A02C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9C3823" w:rsidRPr="00EA31F5">
        <w:t>(Q.5 – MOVED AFTER Q.S-11)</w:t>
      </w:r>
    </w:p>
    <w:p w:rsidR="002155DC" w:rsidRPr="00EA31F5" w:rsidRDefault="002155DC"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NSL2004 POLITICS</w:t>
      </w:r>
    </w:p>
    <w:p w:rsidR="00C35E00" w:rsidRPr="00EA31F5" w:rsidRDefault="003F5B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(ASK ITEMS a</w:t>
      </w:r>
      <w:r w:rsidR="00664095" w:rsidRPr="00EA31F5">
        <w:t xml:space="preserve"> AND b</w:t>
      </w:r>
      <w:r w:rsidR="00C35E00" w:rsidRPr="00EA31F5">
        <w:t xml:space="preserve"> OF ALL RESPONDENTS)</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(ASK ITEMS </w:t>
      </w:r>
      <w:r w:rsidR="002E1A32" w:rsidRPr="00EA31F5">
        <w:t>c</w:t>
      </w:r>
      <w:r w:rsidR="0078231B" w:rsidRPr="00EA31F5">
        <w:t xml:space="preserve"> AND</w:t>
      </w:r>
      <w:r w:rsidRPr="00EA31F5">
        <w:t xml:space="preserve"> </w:t>
      </w:r>
      <w:r w:rsidR="002E1A32" w:rsidRPr="00EA31F5">
        <w:t>d</w:t>
      </w:r>
      <w:r w:rsidRPr="00EA31F5">
        <w:t xml:space="preserve"> </w:t>
      </w:r>
      <w:r w:rsidR="002E1A32" w:rsidRPr="00EA31F5">
        <w:t>O</w:t>
      </w:r>
      <w:r w:rsidRPr="00EA31F5">
        <w:t>F NON CITIZENS</w:t>
      </w:r>
      <w:r w:rsidR="00BF3484" w:rsidRPr="00EA31F5">
        <w:t>, Q.S-8 = 3 AND Q.5 NE 1</w:t>
      </w:r>
      <w:r w:rsidR="00E63539" w:rsidRPr="00EA31F5">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(ASK ITEMS </w:t>
      </w:r>
      <w:r w:rsidR="002E1A32" w:rsidRPr="00EA31F5">
        <w:t>f</w:t>
      </w:r>
      <w:r w:rsidRPr="00EA31F5">
        <w:t xml:space="preserve"> </w:t>
      </w:r>
      <w:r w:rsidR="0078231B" w:rsidRPr="00EA31F5">
        <w:t xml:space="preserve">AND </w:t>
      </w:r>
      <w:r w:rsidR="002E1A32" w:rsidRPr="00EA31F5">
        <w:t>g</w:t>
      </w:r>
      <w:r w:rsidRPr="00EA31F5">
        <w:t xml:space="preserve"> OF CITIZENS</w:t>
      </w:r>
      <w:r w:rsidR="00BF3484" w:rsidRPr="00EA31F5">
        <w:t>, Q.S-8 = 1 OR 2 OR Q.S-9 = 24 OR Q.5 = 1</w:t>
      </w:r>
      <w:r w:rsidR="002E1A32" w:rsidRPr="00EA31F5">
        <w:t>)</w:t>
      </w:r>
    </w:p>
    <w:p w:rsidR="00C35E00" w:rsidRPr="00EA31F5" w:rsidRDefault="00C35E00" w:rsidP="008B291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pPr>
      <w:r w:rsidRPr="00EA31F5">
        <w:t>(IF Q.</w:t>
      </w:r>
      <w:r w:rsidR="002E1A32" w:rsidRPr="00EA31F5">
        <w:t>S-8a</w:t>
      </w:r>
      <w:r w:rsidRPr="00EA31F5">
        <w:t xml:space="preserve"> = 1 INSERT ‘HISPANICS’; IF Q.</w:t>
      </w:r>
      <w:r w:rsidR="002E1A32" w:rsidRPr="00EA31F5">
        <w:t>S-8a</w:t>
      </w:r>
      <w:r w:rsidRPr="00EA31F5">
        <w:t xml:space="preserve"> = 2 or 3 INSERT ‘LATINOS’</w:t>
      </w:r>
      <w:r w:rsidR="008B291E" w:rsidRPr="00EA31F5">
        <w:t xml:space="preserve"> FOR ITEMS </w:t>
      </w:r>
      <w:r w:rsidR="009C3823" w:rsidRPr="00EA31F5">
        <w:t>c</w:t>
      </w:r>
      <w:r w:rsidR="008B291E" w:rsidRPr="00EA31F5">
        <w:t xml:space="preserve"> AND f</w:t>
      </w:r>
      <w:r w:rsidRPr="00EA31F5">
        <w:t>)</w:t>
      </w:r>
    </w:p>
    <w:p w:rsidR="008B291E" w:rsidRPr="00EA31F5" w:rsidRDefault="008B291E" w:rsidP="008B291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pPr>
      <w:r w:rsidRPr="00EA31F5">
        <w:t xml:space="preserve">(IF Q.S-8a = 1 INSERT ‘HISPANIC’; IF Q.S-8a = 2 or 3 INSERT ‘LATINO’ FOR ITEMS d </w:t>
      </w:r>
      <w:r w:rsidR="0078231B" w:rsidRPr="00EA31F5">
        <w:t xml:space="preserve">AND </w:t>
      </w:r>
      <w:r w:rsidRPr="00EA31F5">
        <w:t>g)</w:t>
      </w:r>
    </w:p>
    <w:p w:rsidR="00C35E00" w:rsidRPr="00EA31F5" w:rsidRDefault="00C35E00" w:rsidP="002E1A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BF3484" w:rsidRPr="00EA31F5">
        <w:t>6</w:t>
      </w:r>
      <w:r w:rsidRPr="00EA31F5">
        <w:t>.</w:t>
      </w:r>
      <w:r w:rsidRPr="00EA31F5">
        <w:tab/>
        <w:t xml:space="preserve">Now I'm going to read you some statements that may or may not describe your own feelings about politics and government.  Please tell me whether you agree or disagree with each one. </w:t>
      </w:r>
      <w:r w:rsidR="00A02C00" w:rsidRPr="00EA31F5">
        <w:t xml:space="preserve"> How about (INSERT)?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Agree strongly</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Agree Somewhat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Disagree somewhat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4</w:t>
      </w:r>
      <w:r w:rsidRPr="00EA31F5">
        <w:tab/>
        <w:t>Disagree strongly</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8</w:t>
      </w:r>
      <w:r w:rsidRPr="00EA31F5">
        <w:tab/>
        <w:t>(DO NOT READ) Don’t know</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8D676C"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QN6A</w:t>
      </w:r>
      <w:r w:rsidR="00C35E00" w:rsidRPr="00EA31F5">
        <w:tab/>
        <w:t>a.</w:t>
      </w:r>
      <w:r w:rsidR="00C35E00" w:rsidRPr="00EA31F5">
        <w:tab/>
        <w:t>Political leaders do not care much what people like me think</w:t>
      </w:r>
    </w:p>
    <w:p w:rsidR="00C35E00" w:rsidRPr="00EA31F5" w:rsidRDefault="008D676C"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QN6B</w:t>
      </w:r>
      <w:r w:rsidR="00C35E00" w:rsidRPr="00EA31F5">
        <w:tab/>
      </w:r>
      <w:r w:rsidR="002E1A32" w:rsidRPr="00EA31F5">
        <w:t>b</w:t>
      </w:r>
      <w:r w:rsidR="00C35E00" w:rsidRPr="00EA31F5">
        <w:t>.</w:t>
      </w:r>
      <w:r w:rsidR="00C35E00" w:rsidRPr="00EA31F5">
        <w:tab/>
        <w:t xml:space="preserve">In the </w:t>
      </w:r>
      <w:smartTag w:uri="urn:schemas-microsoft-com:office:smarttags" w:element="place">
        <w:smartTag w:uri="urn:schemas-microsoft-com:office:smarttags" w:element="country-region">
          <w:r w:rsidR="00C35E00" w:rsidRPr="00EA31F5">
            <w:t>United States</w:t>
          </w:r>
        </w:smartTag>
      </w:smartTag>
      <w:r w:rsidR="00C35E00" w:rsidRPr="00EA31F5">
        <w:t xml:space="preserve">, citizens can have an influence at all levels of government, </w:t>
      </w:r>
      <w:r w:rsidR="004E0B9D">
        <w:tab/>
        <w:t xml:space="preserve">                    </w:t>
      </w:r>
      <w:r w:rsidR="00C35E00" w:rsidRPr="00EA31F5">
        <w:t>from top to bottom, by voting and engaging in other political activities</w:t>
      </w:r>
    </w:p>
    <w:p w:rsidR="002E1A32" w:rsidRPr="00EA31F5" w:rsidRDefault="008D676C"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QN6C</w:t>
      </w:r>
      <w:r w:rsidR="00C35E00" w:rsidRPr="00EA31F5">
        <w:tab/>
      </w:r>
      <w:r w:rsidR="002E1A32" w:rsidRPr="00EA31F5">
        <w:t>c</w:t>
      </w:r>
      <w:r w:rsidR="00C35E00" w:rsidRPr="00EA31F5">
        <w:t>.</w:t>
      </w:r>
      <w:r w:rsidR="00C35E00" w:rsidRPr="00EA31F5">
        <w:tab/>
        <w:t xml:space="preserve">(Hispanics/Latinos) are more likely to vote if there are (Hispanics/Latinos) on the </w:t>
      </w:r>
    </w:p>
    <w:p w:rsidR="00C35E00" w:rsidRPr="00EA31F5" w:rsidRDefault="002E1A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ab/>
      </w:r>
      <w:r w:rsidR="00C35E00" w:rsidRPr="00EA31F5">
        <w:t>ballot</w:t>
      </w:r>
    </w:p>
    <w:p w:rsidR="002E1A32" w:rsidRPr="00EA31F5" w:rsidRDefault="008D676C"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QN6D</w:t>
      </w:r>
      <w:r w:rsidR="00C35E00" w:rsidRPr="00EA31F5">
        <w:tab/>
      </w:r>
      <w:r w:rsidR="002E1A32" w:rsidRPr="00EA31F5">
        <w:t>d</w:t>
      </w:r>
      <w:r w:rsidR="00C35E00" w:rsidRPr="00EA31F5">
        <w:t>.</w:t>
      </w:r>
      <w:r w:rsidR="00C35E00" w:rsidRPr="00EA31F5">
        <w:tab/>
        <w:t xml:space="preserve">(Hispanic/Latino) voters are more likely to vote for a (Hispanic/Latino) candidate </w:t>
      </w:r>
    </w:p>
    <w:p w:rsidR="00C35E00" w:rsidRPr="00EA31F5" w:rsidRDefault="002E1A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ab/>
      </w:r>
      <w:r w:rsidR="00C35E00" w:rsidRPr="00EA31F5">
        <w:t xml:space="preserve">instead of a non-(Hispanic/Latino) running for the same office if they have the </w:t>
      </w:r>
      <w:r w:rsidR="004E0B9D">
        <w:tab/>
        <w:t xml:space="preserve">                    </w:t>
      </w:r>
      <w:r w:rsidR="00C35E00" w:rsidRPr="00EA31F5">
        <w:t>same qualifications</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4E0B9D">
        <w:tab/>
      </w:r>
      <w:r w:rsidR="002E1A32" w:rsidRPr="00EA31F5">
        <w:t>e</w:t>
      </w:r>
      <w:r w:rsidRPr="00EA31F5">
        <w:t>.</w:t>
      </w:r>
      <w:r w:rsidRPr="00EA31F5">
        <w:tab/>
      </w:r>
      <w:r w:rsidR="0078231B" w:rsidRPr="00EA31F5">
        <w:t>DELETED 5/30/06</w:t>
      </w:r>
    </w:p>
    <w:p w:rsidR="00C35E00" w:rsidRPr="00EA31F5" w:rsidRDefault="008D676C"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QN6F</w:t>
      </w:r>
      <w:r w:rsidR="00C35E00" w:rsidRPr="00EA31F5">
        <w:tab/>
      </w:r>
      <w:r w:rsidR="002E1A32" w:rsidRPr="00EA31F5">
        <w:t>f</w:t>
      </w:r>
      <w:r w:rsidR="00C35E00" w:rsidRPr="00EA31F5">
        <w:t>.</w:t>
      </w:r>
      <w:r w:rsidR="00C35E00" w:rsidRPr="00EA31F5">
        <w:tab/>
        <w:t>I am more likely to vote if there are (Hispanics/Latinos) on the ballot</w:t>
      </w:r>
    </w:p>
    <w:p w:rsidR="002E1A32" w:rsidRPr="00EA31F5" w:rsidRDefault="008D676C"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QN6G</w:t>
      </w:r>
      <w:r w:rsidR="00C35E00" w:rsidRPr="00EA31F5">
        <w:tab/>
      </w:r>
      <w:r w:rsidR="002E1A32" w:rsidRPr="00EA31F5">
        <w:t>g</w:t>
      </w:r>
      <w:r w:rsidR="00C35E00" w:rsidRPr="00EA31F5">
        <w:t>.</w:t>
      </w:r>
      <w:r w:rsidR="00C35E00" w:rsidRPr="00EA31F5">
        <w:tab/>
        <w:t>I am more likely to vote for a (Hispanic/Latino) candidate instead of a non-</w:t>
      </w:r>
    </w:p>
    <w:p w:rsidR="00C35E00" w:rsidRPr="00EA31F5" w:rsidRDefault="002E1A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E0B9D">
        <w:tab/>
      </w:r>
      <w:r w:rsidR="00C35E00" w:rsidRPr="00EA31F5">
        <w:t>(Hispanic/Latino) running for the same office if they have the same qualifications</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4E0B9D">
        <w:tab/>
      </w:r>
      <w:r w:rsidR="002E1A32" w:rsidRPr="00EA31F5">
        <w:t>h</w:t>
      </w:r>
      <w:r w:rsidRPr="00EA31F5">
        <w:t>.</w:t>
      </w:r>
      <w:r w:rsidRPr="00EA31F5">
        <w:tab/>
      </w:r>
      <w:r w:rsidR="0078231B" w:rsidRPr="00EA31F5">
        <w:t>DELETED 5/30/06</w:t>
      </w:r>
    </w:p>
    <w:p w:rsidR="002E1A32" w:rsidRPr="00EA31F5" w:rsidRDefault="002E1A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BF3484" w:rsidRPr="00EA31F5" w:rsidRDefault="002E1A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(NSL 2004 POLITICS)</w:t>
      </w:r>
    </w:p>
    <w:p w:rsidR="00C35E00" w:rsidRPr="00EA31F5" w:rsidRDefault="002E1A32" w:rsidP="002E1A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BF3484" w:rsidRPr="00EA31F5">
        <w:t>7</w:t>
      </w:r>
      <w:r w:rsidRPr="00EA31F5">
        <w:t>.</w:t>
      </w:r>
      <w:r w:rsidRPr="00EA31F5">
        <w:tab/>
      </w:r>
      <w:r w:rsidR="00C35E00" w:rsidRPr="00EA31F5">
        <w:t xml:space="preserve">In order for an immigrant to say that they are part of American society, do they have to do each of the following, or not?  Do immigrants have to (INSERT </w:t>
      </w:r>
      <w:r w:rsidR="00E71BF6" w:rsidRPr="00EA31F5">
        <w:t xml:space="preserve">FIRST </w:t>
      </w:r>
      <w:r w:rsidR="00BF3484" w:rsidRPr="00EA31F5">
        <w:t>I</w:t>
      </w:r>
      <w:r w:rsidR="00C35E00" w:rsidRPr="00EA31F5">
        <w:t xml:space="preserve">TEM) to say they are part of American society, or not? </w:t>
      </w:r>
      <w:r w:rsidR="00E71BF6" w:rsidRPr="00EA31F5">
        <w:t xml:space="preserve">  </w:t>
      </w:r>
    </w:p>
    <w:p w:rsidR="00C35E00" w:rsidRPr="00EA31F5" w:rsidRDefault="00E71BF6" w:rsidP="00E71B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Yes, have to</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No, do not have to</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8</w:t>
      </w:r>
      <w:r w:rsidRPr="00EA31F5">
        <w:tab/>
        <w:t>(DO NOT READ) Don’t know</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8F68B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QN7A</w:t>
      </w:r>
      <w:r w:rsidR="00C35E00" w:rsidRPr="00EA31F5">
        <w:tab/>
        <w:t>a.</w:t>
      </w:r>
      <w:r w:rsidR="00C35E00" w:rsidRPr="00EA31F5">
        <w:tab/>
        <w:t>Speak English</w:t>
      </w:r>
    </w:p>
    <w:p w:rsidR="00C35E00" w:rsidRPr="00EA31F5" w:rsidRDefault="008F68B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QN7B</w:t>
      </w:r>
      <w:r w:rsidR="00C35E00" w:rsidRPr="00EA31F5">
        <w:tab/>
        <w:t>b.</w:t>
      </w:r>
      <w:r w:rsidR="00C35E00" w:rsidRPr="00EA31F5">
        <w:tab/>
        <w:t xml:space="preserve">Believe in the </w:t>
      </w:r>
      <w:smartTag w:uri="urn:schemas-microsoft-com:office:smarttags" w:element="country-region">
        <w:smartTag w:uri="urn:schemas-microsoft-com:office:smarttags" w:element="place">
          <w:r w:rsidR="00C35E00" w:rsidRPr="00EA31F5">
            <w:t>U.S.</w:t>
          </w:r>
        </w:smartTag>
      </w:smartTag>
      <w:r w:rsidR="00C35E00" w:rsidRPr="00EA31F5">
        <w:t xml:space="preserve"> constitution</w:t>
      </w:r>
    </w:p>
    <w:p w:rsidR="00C35E00" w:rsidRPr="00EA31F5" w:rsidRDefault="008F68B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QN7C</w:t>
      </w:r>
      <w:r w:rsidR="00C35E00" w:rsidRPr="00EA31F5">
        <w:tab/>
      </w:r>
      <w:r w:rsidR="002E1A32" w:rsidRPr="00EA31F5">
        <w:t>c</w:t>
      </w:r>
      <w:r w:rsidR="00C35E00" w:rsidRPr="00EA31F5">
        <w:t>.</w:t>
      </w:r>
      <w:r w:rsidR="00C35E00" w:rsidRPr="00EA31F5">
        <w:tab/>
        <w:t>Be a U.S. Citizen</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8231B" w:rsidRPr="00EA31F5" w:rsidRDefault="0078231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(Q.8 </w:t>
      </w:r>
      <w:r w:rsidR="007B2831" w:rsidRPr="00EA31F5">
        <w:t>MOVED TO AFTER Q.18</w:t>
      </w:r>
      <w:r w:rsidRPr="00EA31F5">
        <w:t>)</w:t>
      </w:r>
    </w:p>
    <w:p w:rsidR="0078231B" w:rsidRPr="00EA31F5" w:rsidRDefault="0078231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8F68B4" w:rsidRDefault="002E1A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rPr>
      </w:pPr>
      <w:r w:rsidRPr="00EA31F5">
        <w:rPr>
          <w:b/>
        </w:rPr>
        <w:tab/>
      </w:r>
      <w:r w:rsidRPr="008F68B4">
        <w:rPr>
          <w:i/>
          <w:u w:val="single"/>
        </w:rPr>
        <w:t>C</w:t>
      </w:r>
      <w:r w:rsidR="00C35E00" w:rsidRPr="008F68B4">
        <w:rPr>
          <w:i/>
          <w:u w:val="single"/>
        </w:rPr>
        <w:t>.</w:t>
      </w:r>
      <w:r w:rsidR="00C35E00" w:rsidRPr="008F68B4">
        <w:rPr>
          <w:i/>
          <w:u w:val="single"/>
        </w:rPr>
        <w:tab/>
        <w:t>PATRIOTISM/NATIONALISM NSL</w:t>
      </w:r>
      <w:r w:rsidR="000F4FDD" w:rsidRPr="008F68B4">
        <w:rPr>
          <w:i/>
          <w:u w:val="single"/>
        </w:rPr>
        <w:t xml:space="preserve"> </w:t>
      </w:r>
      <w:r w:rsidR="00C35E00" w:rsidRPr="008F68B4">
        <w:rPr>
          <w:i/>
          <w:u w:val="single"/>
        </w:rPr>
        <w:t>2002</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F4FDD" w:rsidRPr="00EA31F5" w:rsidRDefault="00334FB3"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271331" w:rsidRPr="00EA31F5">
        <w:t>(INSERT ‘</w:t>
      </w:r>
      <w:r w:rsidR="000F4FDD" w:rsidRPr="00EA31F5">
        <w:t>HISPANIC</w:t>
      </w:r>
      <w:r w:rsidR="00271331" w:rsidRPr="00EA31F5">
        <w:t>’</w:t>
      </w:r>
      <w:r w:rsidR="000F4FDD" w:rsidRPr="00EA31F5">
        <w:t xml:space="preserve"> IF Q.</w:t>
      </w:r>
      <w:r w:rsidR="00271331" w:rsidRPr="00EA31F5">
        <w:t>S-8a = 1; INSERT ‘</w:t>
      </w:r>
      <w:r w:rsidR="000F4FDD" w:rsidRPr="00EA31F5">
        <w:t>LATINO</w:t>
      </w:r>
      <w:r w:rsidR="00271331" w:rsidRPr="00EA31F5">
        <w:t>’</w:t>
      </w:r>
      <w:r w:rsidR="000F4FDD" w:rsidRPr="00EA31F5">
        <w:t xml:space="preserve"> IF Q.</w:t>
      </w:r>
      <w:r w:rsidR="00271331" w:rsidRPr="00EA31F5">
        <w:t>S-</w:t>
      </w:r>
      <w:r w:rsidR="000F4FDD" w:rsidRPr="00EA31F5">
        <w:t>8a = 2 OR 3)</w:t>
      </w:r>
    </w:p>
    <w:p w:rsidR="00C35E00" w:rsidRPr="00EA31F5" w:rsidRDefault="000F4FDD" w:rsidP="000F4F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BF3484" w:rsidRPr="00EA31F5">
        <w:t>9</w:t>
      </w:r>
      <w:r w:rsidR="00C35E00" w:rsidRPr="00EA31F5">
        <w:t>.</w:t>
      </w:r>
      <w:r w:rsidR="00C35E00" w:rsidRPr="00EA31F5">
        <w:tab/>
        <w:t xml:space="preserve">How confident are you that (HISPANIC/LATINO) children growing up now in the </w:t>
      </w:r>
      <w:smartTag w:uri="urn:schemas-microsoft-com:office:smarttags" w:element="country-region">
        <w:smartTag w:uri="urn:schemas-microsoft-com:office:smarttags" w:element="place">
          <w:r w:rsidR="00C35E00" w:rsidRPr="00EA31F5">
            <w:t>United States</w:t>
          </w:r>
        </w:smartTag>
      </w:smartTag>
      <w:r w:rsidR="00C35E00" w:rsidRPr="00EA31F5">
        <w:t xml:space="preserve"> (READ ITEM)?  Are you very confident, somewhat confident, not too confident, or not at all confident?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Very confident</w:t>
      </w:r>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Somewhat confident</w:t>
      </w:r>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Not too confident</w:t>
      </w:r>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Not at all confident</w:t>
      </w:r>
    </w:p>
    <w:p w:rsidR="000F4FDD" w:rsidRPr="00EA31F5" w:rsidRDefault="000F4FDD" w:rsidP="000F4F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8</w:t>
      </w:r>
      <w:r w:rsidRPr="00EA31F5">
        <w:tab/>
        <w:t>(DO NOT READ) Don’t know</w:t>
      </w:r>
    </w:p>
    <w:p w:rsidR="000F4FDD" w:rsidRPr="00EA31F5" w:rsidRDefault="000F4FDD" w:rsidP="000F4F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8F68B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QN9A</w:t>
      </w:r>
      <w:r w:rsidR="000F4FDD" w:rsidRPr="00EA31F5">
        <w:tab/>
        <w:t>a</w:t>
      </w:r>
      <w:r w:rsidR="00C35E00" w:rsidRPr="00EA31F5">
        <w:t>.</w:t>
      </w:r>
      <w:r w:rsidR="00C35E00" w:rsidRPr="00EA31F5">
        <w:tab/>
        <w:t>Will have better jobs and make more money than you</w:t>
      </w:r>
    </w:p>
    <w:p w:rsidR="000F4FDD" w:rsidRPr="00EA31F5" w:rsidRDefault="008F68B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QN9B</w:t>
      </w:r>
      <w:r w:rsidR="000F4FDD" w:rsidRPr="00EA31F5">
        <w:tab/>
        <w:t>b.</w:t>
      </w:r>
      <w:r w:rsidR="000F4FDD" w:rsidRPr="00EA31F5">
        <w:tab/>
      </w:r>
      <w:r w:rsidR="00C35E00" w:rsidRPr="00EA31F5">
        <w:t>Will stay as close to their families as you</w:t>
      </w:r>
    </w:p>
    <w:p w:rsidR="0078231B" w:rsidRPr="00EA31F5" w:rsidRDefault="0078231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B2831"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(INSERT ‘HISPANIC’ IF Q.S-8a = 1; INSERT ‘LATINO’ IF Q.S-8a = 2 OR 3</w:t>
      </w:r>
      <w:r w:rsidR="007B2831" w:rsidRPr="00EA31F5">
        <w:t xml:space="preserve"> IN 1</w:t>
      </w:r>
      <w:r w:rsidR="007B2831" w:rsidRPr="00EA31F5">
        <w:rPr>
          <w:vertAlign w:val="superscript"/>
        </w:rPr>
        <w:t>ST</w:t>
      </w:r>
      <w:r w:rsidR="007B2831" w:rsidRPr="00EA31F5">
        <w:t xml:space="preserve"> </w:t>
      </w:r>
    </w:p>
    <w:p w:rsidR="0078231B" w:rsidRPr="00EA31F5" w:rsidRDefault="007B2831"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PARENS</w:t>
      </w:r>
      <w:r w:rsidR="0078231B" w:rsidRPr="00EA31F5">
        <w:t>)</w:t>
      </w:r>
    </w:p>
    <w:p w:rsidR="007B2831" w:rsidRPr="00EA31F5" w:rsidRDefault="007B2831"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(INSERT ‘HISPANICS’ IF Q.S-8a = 1; INSERT ‘LATINOS’ IF Q.S-8a = 2 OR 3 IN 2</w:t>
      </w:r>
      <w:r w:rsidRPr="00EA31F5">
        <w:rPr>
          <w:vertAlign w:val="superscript"/>
        </w:rPr>
        <w:t>ND</w:t>
      </w:r>
      <w:r w:rsidRPr="00EA31F5">
        <w:t xml:space="preserve"> </w:t>
      </w:r>
    </w:p>
    <w:p w:rsidR="007B2831" w:rsidRPr="00EA31F5" w:rsidRDefault="007B2831"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PARENS)</w:t>
      </w: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9a.</w:t>
      </w:r>
      <w:r w:rsidRPr="00EA31F5">
        <w:tab/>
        <w:t xml:space="preserve">Do you think it is better for (Hispanic/Latino) young people to marry other </w:t>
      </w:r>
      <w:r w:rsidR="007B2831" w:rsidRPr="00EA31F5">
        <w:t>(Hispanics/</w:t>
      </w:r>
      <w:r w:rsidRPr="00EA31F5">
        <w:t>Latinos</w:t>
      </w:r>
      <w:r w:rsidR="007B2831" w:rsidRPr="00EA31F5">
        <w:t>)</w:t>
      </w:r>
      <w:r w:rsidRPr="00EA31F5">
        <w:t xml:space="preserve"> or is not important?</w:t>
      </w:r>
    </w:p>
    <w:p w:rsidR="007B2831" w:rsidRPr="00E51D76" w:rsidRDefault="008F68B4"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b/>
        </w:rPr>
      </w:pPr>
      <w:r>
        <w:rPr>
          <w:b/>
        </w:rPr>
        <w:t>QN9AA</w:t>
      </w: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1</w:t>
      </w:r>
      <w:r w:rsidR="007B2831" w:rsidRPr="00EA31F5">
        <w:tab/>
        <w:t>B</w:t>
      </w:r>
      <w:r w:rsidRPr="00EA31F5">
        <w:t>etter to marry another (Hispanic/Latino)</w:t>
      </w: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2</w:t>
      </w:r>
      <w:r w:rsidR="007B2831" w:rsidRPr="00EA31F5">
        <w:tab/>
        <w:t>N</w:t>
      </w:r>
      <w:r w:rsidRPr="00EA31F5">
        <w:t xml:space="preserve">ot important </w:t>
      </w: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r>
      <w:r w:rsidR="00E51D76">
        <w:t>8</w:t>
      </w:r>
      <w:r w:rsidRPr="00EA31F5">
        <w:tab/>
        <w:t>(DO NOT READ) Don’t know</w:t>
      </w: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r>
      <w:r w:rsidR="00E51D76">
        <w:t>9</w:t>
      </w:r>
      <w:r w:rsidRPr="00EA31F5">
        <w:tab/>
        <w:t>(DO NOT READ) Refused</w:t>
      </w:r>
    </w:p>
    <w:p w:rsidR="0078231B" w:rsidRPr="00EA31F5" w:rsidRDefault="0078231B" w:rsidP="007823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0F4FDD"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Q19; NSL 2002)</w:t>
      </w:r>
    </w:p>
    <w:p w:rsidR="00334FB3" w:rsidRPr="00EA31F5" w:rsidRDefault="00BF348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F37A5A" w:rsidRPr="00EA31F5">
        <w:t>(INSERT “the country your parents or ancestors came from” IF Q.</w:t>
      </w:r>
      <w:r w:rsidR="00E71BF6" w:rsidRPr="00EA31F5">
        <w:t>S-8= 1 or R</w:t>
      </w:r>
      <w:r w:rsidR="00F37A5A" w:rsidRPr="00EA31F5">
        <w:t xml:space="preserve">; INSERT </w:t>
      </w:r>
    </w:p>
    <w:p w:rsidR="00F37A5A" w:rsidRPr="00EA31F5" w:rsidRDefault="00334FB3"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F37A5A" w:rsidRPr="00EA31F5">
        <w:t>“</w:t>
      </w:r>
      <w:smartTag w:uri="urn:schemas-microsoft-com:office:smarttags" w:element="place">
        <w:r w:rsidR="00F37A5A" w:rsidRPr="00EA31F5">
          <w:t>Puerto Rico</w:t>
        </w:r>
      </w:smartTag>
      <w:r w:rsidR="00F37A5A" w:rsidRPr="00EA31F5">
        <w:t>” IF Q.S-8 = 2; INSERT “the</w:t>
      </w:r>
      <w:r w:rsidR="00E71BF6" w:rsidRPr="00EA31F5">
        <w:t xml:space="preserve"> country you came from” IF Q.S-</w:t>
      </w:r>
      <w:r w:rsidR="00BF3484" w:rsidRPr="00EA31F5">
        <w:t>8</w:t>
      </w:r>
      <w:r w:rsidR="00E71BF6" w:rsidRPr="00EA31F5">
        <w:t xml:space="preserve"> = 3</w:t>
      </w:r>
      <w:r w:rsidR="00F37A5A" w:rsidRPr="00EA31F5">
        <w:t>)</w:t>
      </w:r>
    </w:p>
    <w:p w:rsidR="00C35E00" w:rsidRPr="00EA31F5" w:rsidRDefault="000F4FDD" w:rsidP="000F4F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BF3484" w:rsidRPr="00EA31F5">
        <w:t>10</w:t>
      </w:r>
      <w:r w:rsidR="00C35E00" w:rsidRPr="00EA31F5">
        <w:t>.</w:t>
      </w:r>
      <w:r w:rsidR="00C35E00" w:rsidRPr="00EA31F5">
        <w:tab/>
        <w:t>Overall would you say (</w:t>
      </w:r>
      <w:r w:rsidRPr="00EA31F5">
        <w:t>INSERT FIRST ITEM</w:t>
      </w:r>
      <w:r w:rsidR="00C35E00" w:rsidRPr="00EA31F5">
        <w:t xml:space="preserve">) </w:t>
      </w:r>
      <w:r w:rsidR="008E4C3F" w:rsidRPr="00EA31F5">
        <w:t>are</w:t>
      </w:r>
      <w:r w:rsidR="00C35E00" w:rsidRPr="00EA31F5">
        <w:t xml:space="preserve"> better in the </w:t>
      </w:r>
      <w:smartTag w:uri="urn:schemas-microsoft-com:office:smarttags" w:element="place">
        <w:smartTag w:uri="urn:schemas-microsoft-com:office:smarttags" w:element="country-region">
          <w:r w:rsidR="00C35E00" w:rsidRPr="00EA31F5">
            <w:t>United States</w:t>
          </w:r>
        </w:smartTag>
      </w:smartTag>
      <w:r w:rsidR="00C35E00" w:rsidRPr="00EA31F5">
        <w:t>, better in (the country your parents or ancestors came from/Puerto Rico/the country you came from), or about the same?</w:t>
      </w:r>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How about (</w:t>
      </w:r>
      <w:r w:rsidRPr="00EA31F5">
        <w:t>INSERT NEXT ITEM</w:t>
      </w:r>
      <w:r w:rsidR="00C35E00" w:rsidRPr="00EA31F5">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 xml:space="preserve">Better in the </w:t>
      </w:r>
      <w:smartTag w:uri="urn:schemas-microsoft-com:office:smarttags" w:element="place">
        <w:smartTag w:uri="urn:schemas-microsoft-com:office:smarttags" w:element="country-region">
          <w:r w:rsidR="00C35E00" w:rsidRPr="00EA31F5">
            <w:t>US</w:t>
          </w:r>
        </w:smartTag>
      </w:smartTag>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 xml:space="preserve">Better in </w:t>
      </w:r>
      <w:r w:rsidRPr="00EA31F5">
        <w:t>(</w:t>
      </w:r>
      <w:r w:rsidR="00C35E00" w:rsidRPr="00EA31F5">
        <w:t>country your parents came from/Puerto Rico/country you came from</w:t>
      </w:r>
      <w:r w:rsidRPr="00EA31F5">
        <w:t>)</w:t>
      </w:r>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Same</w:t>
      </w:r>
    </w:p>
    <w:p w:rsidR="000F4FDD" w:rsidRPr="00EA31F5" w:rsidRDefault="000F4FDD" w:rsidP="000F4F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8</w:t>
      </w:r>
      <w:r w:rsidRPr="00EA31F5">
        <w:tab/>
        <w:t>(DO NOT READ) Don’t know</w:t>
      </w:r>
    </w:p>
    <w:p w:rsidR="000F4FDD" w:rsidRPr="00EA31F5" w:rsidRDefault="000F4FDD" w:rsidP="000F4F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8F68B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QN10A</w:t>
      </w:r>
      <w:r w:rsidR="00C35E00" w:rsidRPr="00EA31F5">
        <w:tab/>
      </w:r>
      <w:r w:rsidR="000F4FDD" w:rsidRPr="00EA31F5">
        <w:t>a</w:t>
      </w:r>
      <w:r w:rsidR="00C35E00" w:rsidRPr="00EA31F5">
        <w:t>.</w:t>
      </w:r>
      <w:r w:rsidR="00C35E00" w:rsidRPr="00EA31F5">
        <w:tab/>
        <w:t>The moral values of the society</w:t>
      </w:r>
    </w:p>
    <w:p w:rsidR="00C35E00" w:rsidRPr="00EA31F5" w:rsidRDefault="008F68B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QN10B</w:t>
      </w:r>
      <w:r w:rsidR="000F4FDD" w:rsidRPr="00EA31F5">
        <w:tab/>
        <w:t>b.</w:t>
      </w:r>
      <w:r w:rsidR="00C35E00" w:rsidRPr="00EA31F5">
        <w:tab/>
      </w:r>
      <w:r w:rsidR="00253535" w:rsidRPr="00EA31F5">
        <w:t>R</w:t>
      </w:r>
      <w:r w:rsidR="00C35E00" w:rsidRPr="00EA31F5">
        <w:t>elations between different racial and ethnic groups</w:t>
      </w:r>
    </w:p>
    <w:p w:rsidR="000F4FDD" w:rsidRPr="00EA31F5" w:rsidRDefault="008F68B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QN10C</w:t>
      </w:r>
      <w:r w:rsidR="007B2831" w:rsidRPr="00EA31F5">
        <w:tab/>
        <w:t>c.</w:t>
      </w:r>
      <w:r w:rsidR="007B2831" w:rsidRPr="00EA31F5">
        <w:tab/>
        <w:t>The political traditions</w:t>
      </w:r>
    </w:p>
    <w:p w:rsidR="007B2831" w:rsidRPr="00EA31F5" w:rsidRDefault="007B283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076200"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rPr>
      </w:pPr>
      <w:r w:rsidRPr="00EA31F5">
        <w:rPr>
          <w:b/>
        </w:rPr>
        <w:tab/>
      </w:r>
      <w:r w:rsidRPr="00076200">
        <w:rPr>
          <w:i/>
          <w:u w:val="single"/>
        </w:rPr>
        <w:t>D</w:t>
      </w:r>
      <w:r w:rsidR="00C35E00" w:rsidRPr="00076200">
        <w:rPr>
          <w:i/>
          <w:u w:val="single"/>
        </w:rPr>
        <w:t>.</w:t>
      </w:r>
      <w:r w:rsidR="00C35E00" w:rsidRPr="00076200">
        <w:rPr>
          <w:i/>
          <w:u w:val="single"/>
        </w:rPr>
        <w:tab/>
        <w:t>IMMIGRATION and ASSIMILATION</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B2831" w:rsidRPr="00EA31F5">
        <w:t>INTRO DELETED 5/30/06</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w:t>
      </w:r>
      <w:r w:rsidR="00C35E00" w:rsidRPr="00EA31F5">
        <w:t>NSL</w:t>
      </w:r>
      <w:r w:rsidRPr="00EA31F5">
        <w:t xml:space="preserve"> </w:t>
      </w:r>
      <w:r w:rsidR="00C35E00" w:rsidRPr="00EA31F5">
        <w:t>2002</w:t>
      </w:r>
      <w:r w:rsidRPr="00EA31F5">
        <w:t>)</w:t>
      </w:r>
    </w:p>
    <w:p w:rsidR="00C35E00" w:rsidRPr="00EA31F5" w:rsidRDefault="000F4FDD" w:rsidP="000F4F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1</w:t>
      </w:r>
      <w:r w:rsidR="00BF3484" w:rsidRPr="00EA31F5">
        <w:t>1</w:t>
      </w:r>
      <w:r w:rsidR="00C35E00" w:rsidRPr="00EA31F5">
        <w:t>.</w:t>
      </w:r>
      <w:r w:rsidR="00C35E00" w:rsidRPr="00EA31F5">
        <w:tab/>
        <w:t xml:space="preserve">Some people think the </w:t>
      </w:r>
      <w:smartTag w:uri="urn:schemas-microsoft-com:office:smarttags" w:element="country-region">
        <w:r w:rsidR="00C35E00" w:rsidRPr="00EA31F5">
          <w:t>United States</w:t>
        </w:r>
      </w:smartTag>
      <w:r w:rsidR="00C35E00" w:rsidRPr="00EA31F5">
        <w:t xml:space="preserve"> should allow</w:t>
      </w:r>
      <w:r w:rsidR="00C35E00" w:rsidRPr="00EA31F5">
        <w:rPr>
          <w:b/>
        </w:rPr>
        <w:t xml:space="preserve"> </w:t>
      </w:r>
      <w:r w:rsidR="00C35E00" w:rsidRPr="00076200">
        <w:t>more</w:t>
      </w:r>
      <w:r w:rsidR="00C35E00" w:rsidRPr="00EA31F5">
        <w:t xml:space="preserve"> Latin Americans to come and work in this country LEGALLY; some people think the </w:t>
      </w:r>
      <w:smartTag w:uri="urn:schemas-microsoft-com:office:smarttags" w:element="country-region">
        <w:smartTag w:uri="urn:schemas-microsoft-com:office:smarttags" w:element="place">
          <w:r w:rsidR="00C35E00" w:rsidRPr="00EA31F5">
            <w:t>US</w:t>
          </w:r>
        </w:smartTag>
      </w:smartTag>
      <w:r w:rsidR="00C35E00" w:rsidRPr="00EA31F5">
        <w:t xml:space="preserve"> should allow the </w:t>
      </w:r>
      <w:r w:rsidR="00C35E00" w:rsidRPr="00076200">
        <w:t xml:space="preserve">same </w:t>
      </w:r>
      <w:r w:rsidR="00C35E00" w:rsidRPr="00EA31F5">
        <w:t xml:space="preserve">number as it does now; and others think it should </w:t>
      </w:r>
      <w:r w:rsidR="00C35E00" w:rsidRPr="00076200">
        <w:t>reduce</w:t>
      </w:r>
      <w:r w:rsidR="00C35E00" w:rsidRPr="00EA31F5">
        <w:t xml:space="preserve"> the number who come and work in this country LEGALLY.  Which is closer to your opinion?</w:t>
      </w:r>
    </w:p>
    <w:p w:rsidR="000F4FDD" w:rsidRPr="00E51D76" w:rsidRDefault="000762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QN11A</w:t>
      </w:r>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 xml:space="preserve">Allow </w:t>
      </w:r>
      <w:r w:rsidR="00C35E00" w:rsidRPr="00076200">
        <w:t xml:space="preserve">more </w:t>
      </w:r>
      <w:r w:rsidR="00C35E00" w:rsidRPr="00EA31F5">
        <w:t>Latin Americans to come and work in this country legally</w:t>
      </w:r>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 xml:space="preserve">Allow the </w:t>
      </w:r>
      <w:r w:rsidR="00C35E00" w:rsidRPr="00076200">
        <w:t>same number</w:t>
      </w:r>
      <w:r w:rsidR="00C35E00" w:rsidRPr="00EA31F5">
        <w:t xml:space="preserve"> as it does now</w:t>
      </w:r>
    </w:p>
    <w:p w:rsidR="00C35E00" w:rsidRPr="00EA31F5" w:rsidRDefault="000F4FD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r>
      <w:r w:rsidR="00C35E00" w:rsidRPr="00076200">
        <w:t>Reduce</w:t>
      </w:r>
      <w:r w:rsidR="00C35E00" w:rsidRPr="00EA31F5">
        <w:t xml:space="preserve"> the number who come to work in this country legally</w:t>
      </w:r>
    </w:p>
    <w:p w:rsidR="000F4FDD" w:rsidRPr="00EA31F5" w:rsidRDefault="000F4FDD" w:rsidP="000F4F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8</w:t>
      </w:r>
      <w:r w:rsidRPr="00EA31F5">
        <w:tab/>
        <w:t>(DO NOT READ) Don’t know</w:t>
      </w:r>
    </w:p>
    <w:p w:rsidR="000F4FDD" w:rsidRPr="00EA31F5" w:rsidRDefault="000F4FDD" w:rsidP="000F4F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BF3484" w:rsidRPr="00EA31F5" w:rsidRDefault="00BF3484" w:rsidP="00BF34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12.</w:t>
      </w:r>
      <w:r w:rsidRPr="00EA31F5">
        <w:tab/>
        <w:t>Some people say UNDOCUMENTED or ILLEGAL immigrants (READ FIRST ITEM)</w:t>
      </w:r>
      <w:r w:rsidR="00076200">
        <w:t xml:space="preserve">.  </w:t>
      </w:r>
      <w:r w:rsidRPr="00EA31F5">
        <w:t>Others say they (READ SECOND ITEM).  Which is closer to your views?</w:t>
      </w:r>
    </w:p>
    <w:p w:rsidR="00BF3484" w:rsidRPr="00E51D76" w:rsidRDefault="00076200" w:rsidP="00BF34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b/>
        </w:rPr>
      </w:pPr>
      <w:r>
        <w:rPr>
          <w:b/>
        </w:rPr>
        <w:t>QN12B</w:t>
      </w:r>
    </w:p>
    <w:p w:rsidR="00BF3484" w:rsidRPr="00076200" w:rsidRDefault="00BF3484" w:rsidP="00BF34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1</w:t>
      </w:r>
      <w:r w:rsidRPr="00EA31F5">
        <w:tab/>
      </w:r>
      <w:r w:rsidR="00184492" w:rsidRPr="00076200">
        <w:t>HELP</w:t>
      </w:r>
      <w:r w:rsidRPr="00076200">
        <w:t xml:space="preserve"> the economy by providing low-cost labor</w:t>
      </w:r>
    </w:p>
    <w:p w:rsidR="00BF3484" w:rsidRPr="00EA31F5" w:rsidRDefault="00BF3484" w:rsidP="00BF34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076200">
        <w:tab/>
      </w:r>
      <w:r w:rsidRPr="00076200">
        <w:tab/>
        <w:t>2</w:t>
      </w:r>
      <w:r w:rsidRPr="00076200">
        <w:tab/>
      </w:r>
      <w:r w:rsidR="00184492" w:rsidRPr="00076200">
        <w:t>HURT</w:t>
      </w:r>
      <w:r w:rsidRPr="00EA31F5">
        <w:t xml:space="preserve"> the economy by driving wages down.  </w:t>
      </w:r>
    </w:p>
    <w:p w:rsidR="00BF3484" w:rsidRPr="00EA31F5" w:rsidRDefault="00BF3484" w:rsidP="00BF34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r>
      <w:r w:rsidR="00E51D76">
        <w:t>8</w:t>
      </w:r>
      <w:r w:rsidRPr="00EA31F5">
        <w:tab/>
        <w:t>(DO NOT READ) Don’t know</w:t>
      </w:r>
    </w:p>
    <w:p w:rsidR="00BF3484" w:rsidRPr="00EA31F5" w:rsidRDefault="00BF3484" w:rsidP="00BF34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r>
      <w:r w:rsidR="00E51D76">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6245A" w:rsidRPr="00EA31F5" w:rsidRDefault="00C35E00" w:rsidP="0076245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76245A" w:rsidRPr="00EA31F5">
        <w:t>1</w:t>
      </w:r>
      <w:r w:rsidR="00BF3484" w:rsidRPr="00EA31F5">
        <w:t>3</w:t>
      </w:r>
      <w:r w:rsidR="0076245A" w:rsidRPr="00EA31F5">
        <w:t>.</w:t>
      </w:r>
      <w:r w:rsidR="0076245A" w:rsidRPr="00EA31F5">
        <w:tab/>
      </w:r>
      <w:r w:rsidRPr="00EA31F5">
        <w:t xml:space="preserve">As you may know, the U.S. Congress </w:t>
      </w:r>
      <w:r w:rsidR="0076245A" w:rsidRPr="00EA31F5">
        <w:t xml:space="preserve">has </w:t>
      </w:r>
      <w:r w:rsidRPr="00EA31F5">
        <w:t xml:space="preserve">various proposals for dealing with the millions of illegal immigrants who live in this country.  Let me read you three of the options under consideration, and please tell me which would you support. </w:t>
      </w:r>
      <w:r w:rsidR="0076245A" w:rsidRPr="00EA31F5">
        <w:t xml:space="preserve"> Would you support…?</w:t>
      </w:r>
    </w:p>
    <w:p w:rsidR="0076245A" w:rsidRPr="00E51D76" w:rsidRDefault="00076200" w:rsidP="0076245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b/>
        </w:rPr>
      </w:pPr>
      <w:r>
        <w:rPr>
          <w:b/>
        </w:rPr>
        <w:t>QN13</w:t>
      </w:r>
    </w:p>
    <w:p w:rsidR="007B2831" w:rsidRPr="00EA31F5" w:rsidRDefault="0076245A" w:rsidP="0076245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1</w:t>
      </w:r>
      <w:r w:rsidRPr="00EA31F5">
        <w:tab/>
        <w:t xml:space="preserve">A) </w:t>
      </w:r>
      <w:r w:rsidR="00C35E00" w:rsidRPr="00EA31F5">
        <w:t xml:space="preserve">All undocumented immigrants should </w:t>
      </w:r>
      <w:r w:rsidR="007B2831" w:rsidRPr="00EA31F5">
        <w:t xml:space="preserve">be allowed to stay in the </w:t>
      </w:r>
      <w:smartTag w:uri="urn:schemas-microsoft-com:office:smarttags" w:element="country-region">
        <w:smartTag w:uri="urn:schemas-microsoft-com:office:smarttags" w:element="place">
          <w:r w:rsidR="007B2831" w:rsidRPr="00EA31F5">
            <w:t>U.S.</w:t>
          </w:r>
        </w:smartTag>
      </w:smartTag>
      <w:r w:rsidR="007B2831" w:rsidRPr="00EA31F5">
        <w:t xml:space="preserve"> </w:t>
      </w:r>
    </w:p>
    <w:p w:rsidR="0076245A" w:rsidRPr="00EA31F5" w:rsidRDefault="007B2831" w:rsidP="0076245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r>
      <w:r w:rsidRPr="00EA31F5">
        <w:tab/>
        <w:t>permanently and have a chance to become citizens</w:t>
      </w:r>
    </w:p>
    <w:p w:rsidR="0076245A" w:rsidRPr="00EA31F5" w:rsidRDefault="0076245A" w:rsidP="00E71B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90" w:hanging="1290"/>
      </w:pPr>
      <w:r w:rsidRPr="00EA31F5">
        <w:tab/>
      </w:r>
      <w:r w:rsidRPr="00EA31F5">
        <w:tab/>
        <w:t>2</w:t>
      </w:r>
      <w:r w:rsidRPr="00EA31F5">
        <w:tab/>
        <w:t>B)</w:t>
      </w:r>
      <w:r w:rsidR="00C35E00" w:rsidRPr="00EA31F5">
        <w:t xml:space="preserve"> </w:t>
      </w:r>
      <w:r w:rsidR="007B2831" w:rsidRPr="00EA31F5">
        <w:t>Only s</w:t>
      </w:r>
      <w:r w:rsidR="00C35E00" w:rsidRPr="00EA31F5">
        <w:t xml:space="preserve">ome undocumented immigrants, those who have been here for at least five years, should </w:t>
      </w:r>
      <w:r w:rsidR="007B2831" w:rsidRPr="00EA31F5">
        <w:t xml:space="preserve">be allowed to stay and become </w:t>
      </w:r>
      <w:smartTag w:uri="urn:schemas-microsoft-com:office:smarttags" w:element="place">
        <w:smartTag w:uri="urn:schemas-microsoft-com:office:smarttags" w:element="country-region">
          <w:r w:rsidR="007B2831" w:rsidRPr="00EA31F5">
            <w:t>U.S.</w:t>
          </w:r>
        </w:smartTag>
      </w:smartTag>
      <w:r w:rsidR="007B2831" w:rsidRPr="00EA31F5">
        <w:t xml:space="preserve"> citizens</w:t>
      </w:r>
      <w:r w:rsidRPr="00EA31F5">
        <w:t>, or</w:t>
      </w:r>
    </w:p>
    <w:p w:rsidR="00C35E00" w:rsidRPr="00EA31F5" w:rsidRDefault="0076245A" w:rsidP="0076245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3</w:t>
      </w:r>
      <w:r w:rsidRPr="00EA31F5">
        <w:tab/>
        <w:t xml:space="preserve">C) </w:t>
      </w:r>
      <w:r w:rsidR="00C35E00" w:rsidRPr="00EA31F5">
        <w:t xml:space="preserve">None </w:t>
      </w:r>
      <w:r w:rsidR="007B2831" w:rsidRPr="00EA31F5">
        <w:t xml:space="preserve">of the undocumented </w:t>
      </w:r>
      <w:r w:rsidR="00DA0805" w:rsidRPr="00076200">
        <w:t xml:space="preserve">immigrants </w:t>
      </w:r>
      <w:r w:rsidR="00C35E00" w:rsidRPr="00076200">
        <w:t>s</w:t>
      </w:r>
      <w:r w:rsidR="00C35E00" w:rsidRPr="00EA31F5">
        <w:t xml:space="preserve">hould get </w:t>
      </w:r>
      <w:r w:rsidR="007B2831" w:rsidRPr="00EA31F5">
        <w:t xml:space="preserve">a chance to stay and become </w:t>
      </w:r>
      <w:r w:rsidR="00E51D76">
        <w:tab/>
      </w:r>
      <w:r w:rsidR="007B2831" w:rsidRPr="00EA31F5">
        <w:t>citizens</w:t>
      </w:r>
    </w:p>
    <w:p w:rsidR="0076245A" w:rsidRPr="00EA31F5" w:rsidRDefault="0076245A" w:rsidP="0076245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8</w:t>
      </w:r>
      <w:r w:rsidRPr="00EA31F5">
        <w:tab/>
        <w:t>(DO NOT READ) Don’t know</w:t>
      </w:r>
    </w:p>
    <w:p w:rsidR="0076245A" w:rsidRPr="00EA31F5" w:rsidRDefault="0076245A" w:rsidP="0076245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84492" w:rsidRPr="00EA31F5" w:rsidRDefault="0076245A"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076200">
        <w:t>1</w:t>
      </w:r>
      <w:r w:rsidR="00BF3484" w:rsidRPr="00076200">
        <w:t>4</w:t>
      </w:r>
      <w:r w:rsidRPr="00076200">
        <w:t>.</w:t>
      </w:r>
      <w:r w:rsidR="00C35E00" w:rsidRPr="00076200">
        <w:tab/>
      </w:r>
      <w:r w:rsidR="00184492" w:rsidRPr="00076200">
        <w:t>As an alternative to a permanent stay, another proposal would allow thousands of migrants to come in as temporary workers for a limited period of time but only if they agree to return to their country.  Are you in favor or do you oppose this kind of  program?</w:t>
      </w:r>
    </w:p>
    <w:p w:rsidR="00C35E00" w:rsidRPr="00E51D76" w:rsidRDefault="000762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QN14</w:t>
      </w:r>
    </w:p>
    <w:p w:rsidR="00C35E00" w:rsidRPr="00EA31F5" w:rsidRDefault="007F62F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Favor</w:t>
      </w:r>
    </w:p>
    <w:p w:rsidR="00C35E00" w:rsidRPr="00EA31F5" w:rsidRDefault="007F62F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Oppose</w:t>
      </w:r>
    </w:p>
    <w:p w:rsidR="007F62F8" w:rsidRPr="00EA31F5" w:rsidRDefault="007F62F8" w:rsidP="007F62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8</w:t>
      </w:r>
      <w:r w:rsidRPr="00EA31F5">
        <w:tab/>
        <w:t>(DO NOT READ) Don’t know</w:t>
      </w:r>
    </w:p>
    <w:p w:rsidR="007F62F8" w:rsidRPr="00EA31F5" w:rsidRDefault="007F62F8" w:rsidP="007F62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84492" w:rsidRPr="004B5133"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tab/>
      </w:r>
      <w:r w:rsidR="007F62F8" w:rsidRPr="004B5133">
        <w:t>1</w:t>
      </w:r>
      <w:r w:rsidR="00BF3484" w:rsidRPr="004B5133">
        <w:t>5</w:t>
      </w:r>
      <w:r w:rsidR="007F62F8" w:rsidRPr="004B5133">
        <w:t>.</w:t>
      </w:r>
      <w:r w:rsidR="007F62F8" w:rsidRPr="004B5133">
        <w:tab/>
      </w:r>
      <w:r w:rsidRPr="004B5133">
        <w:t>Several border control measures are under consideration. For each tell me whether you are in favor or do you oppose it.  How about (INSERT)?</w:t>
      </w:r>
    </w:p>
    <w:p w:rsidR="00184492" w:rsidRPr="004B5133"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184492" w:rsidRPr="004B5133"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4B5133">
        <w:tab/>
      </w:r>
      <w:r w:rsidRPr="004B5133">
        <w:tab/>
        <w:t>1</w:t>
      </w:r>
      <w:r w:rsidRPr="004B5133">
        <w:tab/>
        <w:t>Favor</w:t>
      </w:r>
    </w:p>
    <w:p w:rsidR="00184492" w:rsidRPr="004B5133"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4B5133">
        <w:tab/>
      </w:r>
      <w:r w:rsidRPr="004B5133">
        <w:tab/>
        <w:t>2</w:t>
      </w:r>
      <w:r w:rsidRPr="004B5133">
        <w:tab/>
        <w:t>Oppose</w:t>
      </w:r>
    </w:p>
    <w:p w:rsidR="00184492" w:rsidRPr="004B5133"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4B5133">
        <w:tab/>
      </w:r>
      <w:r w:rsidRPr="004B5133">
        <w:tab/>
      </w:r>
      <w:r w:rsidR="00E51D76" w:rsidRPr="004B5133">
        <w:t>8</w:t>
      </w:r>
      <w:r w:rsidRPr="004B5133">
        <w:tab/>
        <w:t>(DO NOT READ) Don’t know</w:t>
      </w:r>
    </w:p>
    <w:p w:rsidR="00184492" w:rsidRPr="004B5133"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4B5133">
        <w:tab/>
      </w:r>
      <w:r w:rsidRPr="004B5133">
        <w:tab/>
      </w:r>
      <w:r w:rsidR="00E51D76" w:rsidRPr="004B5133">
        <w:t>9</w:t>
      </w:r>
      <w:r w:rsidRPr="004B5133">
        <w:tab/>
        <w:t>(DO NOT READ) Refused</w:t>
      </w:r>
    </w:p>
    <w:p w:rsidR="00184492" w:rsidRPr="004B5133"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184492" w:rsidRPr="004B5133" w:rsidRDefault="004B5133"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Pr>
          <w:b/>
        </w:rPr>
        <w:t>QN15A</w:t>
      </w:r>
      <w:r w:rsidR="00184492" w:rsidRPr="004B5133">
        <w:tab/>
        <w:t>a.</w:t>
      </w:r>
      <w:r w:rsidR="00184492" w:rsidRPr="004B5133">
        <w:tab/>
        <w:t>Build more fences</w:t>
      </w:r>
    </w:p>
    <w:p w:rsidR="00184492" w:rsidRPr="004B5133" w:rsidRDefault="004B5133"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Pr>
          <w:b/>
        </w:rPr>
        <w:t>QN15B</w:t>
      </w:r>
      <w:r w:rsidR="00184492" w:rsidRPr="004B5133">
        <w:tab/>
        <w:t>b.</w:t>
      </w:r>
      <w:r w:rsidR="00184492" w:rsidRPr="004B5133">
        <w:tab/>
        <w:t>Increase the number of border patrol agents</w:t>
      </w:r>
    </w:p>
    <w:p w:rsidR="00184492" w:rsidRPr="00EA31F5" w:rsidRDefault="004B5133"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Pr>
          <w:b/>
        </w:rPr>
        <w:t>QN15C</w:t>
      </w:r>
      <w:r w:rsidR="00184492" w:rsidRPr="004B5133">
        <w:tab/>
        <w:t>c.</w:t>
      </w:r>
      <w:r w:rsidR="00184492" w:rsidRPr="004B5133">
        <w:tab/>
        <w:t>Send national guard troops</w:t>
      </w:r>
    </w:p>
    <w:p w:rsidR="007F62F8" w:rsidRPr="00EA31F5" w:rsidRDefault="007F62F8" w:rsidP="007F62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C35E00" w:rsidRPr="00EA31F5" w:rsidRDefault="007F62F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w:t>
      </w:r>
      <w:r w:rsidR="00C35E00" w:rsidRPr="00EA31F5">
        <w:t>2004 NSL MEDIA USE</w:t>
      </w:r>
      <w:r w:rsidRPr="00EA31F5">
        <w:t>)</w:t>
      </w:r>
    </w:p>
    <w:p w:rsidR="00C35E00" w:rsidRPr="00EA31F5" w:rsidRDefault="00BF348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F62F8" w:rsidRPr="00EA31F5">
        <w:t>1</w:t>
      </w:r>
      <w:r w:rsidRPr="00EA31F5">
        <w:t>6</w:t>
      </w:r>
      <w:r w:rsidR="007F62F8" w:rsidRPr="00EA31F5">
        <w:t>.</w:t>
      </w:r>
      <w:r w:rsidR="007F62F8" w:rsidRPr="00EA31F5">
        <w:tab/>
      </w:r>
      <w:r w:rsidR="00C35E00" w:rsidRPr="00EA31F5">
        <w:t>In general, which of the political parties has the best position on immigration issues?</w:t>
      </w:r>
    </w:p>
    <w:p w:rsidR="007F62F8" w:rsidRPr="00E51D76" w:rsidRDefault="004B5133"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QN16</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F62F8" w:rsidRPr="00EA31F5">
        <w:tab/>
      </w:r>
      <w:r w:rsidRPr="00EA31F5">
        <w:t>1</w:t>
      </w:r>
      <w:r w:rsidRPr="00EA31F5">
        <w:tab/>
        <w:t>Republicans</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Democrats</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(DO NOT READ) Neither</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8</w:t>
      </w:r>
      <w:r w:rsidRPr="00EA31F5">
        <w:tab/>
        <w:t>(DO NOT READ) Don’t know</w:t>
      </w:r>
    </w:p>
    <w:p w:rsidR="00C35E00"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9</w:t>
      </w:r>
      <w:r w:rsidRPr="00EA31F5">
        <w:tab/>
        <w:t>(DO NOT READ) Refused</w:t>
      </w:r>
    </w:p>
    <w:p w:rsidR="004B5133" w:rsidRPr="00EA31F5" w:rsidRDefault="004B5133"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84492" w:rsidRPr="004B5133"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tab/>
      </w:r>
      <w:r w:rsidRPr="004B5133">
        <w:t>16a.</w:t>
      </w:r>
      <w:r w:rsidRPr="004B5133">
        <w:tab/>
        <w:t>Do you think the government should create a data base of all legal workers and require verification by employers before hiring a worker?</w:t>
      </w:r>
    </w:p>
    <w:p w:rsidR="00184492" w:rsidRPr="004B5133" w:rsidRDefault="004B5133"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QN16A</w:t>
      </w:r>
    </w:p>
    <w:p w:rsidR="00184492" w:rsidRPr="004B5133"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4B5133">
        <w:tab/>
      </w:r>
      <w:r w:rsidRPr="004B5133">
        <w:tab/>
        <w:t>1</w:t>
      </w:r>
      <w:r w:rsidRPr="004B5133">
        <w:tab/>
        <w:t>Yes</w:t>
      </w:r>
    </w:p>
    <w:p w:rsidR="00184492" w:rsidRPr="004B5133"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4B5133">
        <w:tab/>
      </w:r>
      <w:r w:rsidRPr="004B5133">
        <w:tab/>
        <w:t>2</w:t>
      </w:r>
      <w:r w:rsidRPr="004B5133">
        <w:tab/>
        <w:t>No</w:t>
      </w:r>
    </w:p>
    <w:p w:rsidR="00184492" w:rsidRPr="004B5133"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4B5133">
        <w:tab/>
      </w:r>
      <w:r w:rsidRPr="004B5133">
        <w:tab/>
      </w:r>
      <w:r w:rsidR="00E51D76" w:rsidRPr="004B5133">
        <w:t>8</w:t>
      </w:r>
      <w:r w:rsidRPr="004B5133">
        <w:tab/>
        <w:t>(DO NOT READ) Don’t know</w:t>
      </w:r>
    </w:p>
    <w:p w:rsidR="00184492"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4B5133">
        <w:tab/>
      </w:r>
      <w:r w:rsidRPr="004B5133">
        <w:tab/>
      </w:r>
      <w:r w:rsidR="00E51D76" w:rsidRPr="004B5133">
        <w:t>9</w:t>
      </w:r>
      <w:r w:rsidRPr="004B5133">
        <w:tab/>
        <w:t>(DO NOT READ) Refused</w:t>
      </w:r>
    </w:p>
    <w:p w:rsidR="00184492" w:rsidRDefault="00184492"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C01A8" w:rsidRDefault="007C01A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7F62F8" w:rsidP="0018449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w:t>
      </w:r>
      <w:r w:rsidR="00C35E00" w:rsidRPr="00EA31F5">
        <w:t>NSL2002</w:t>
      </w:r>
      <w:r w:rsidRPr="00EA31F5">
        <w:t>)</w:t>
      </w:r>
    </w:p>
    <w:p w:rsidR="00E73EA0" w:rsidRPr="00EA31F5" w:rsidRDefault="00E73EA0" w:rsidP="00E73E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color w:val="000000"/>
        </w:rPr>
      </w:pPr>
      <w:r w:rsidRPr="00EA31F5">
        <w:rPr>
          <w:color w:val="000000"/>
        </w:rPr>
        <w:tab/>
        <w:t>(IF QS-8=1 or R ASK Q1</w:t>
      </w:r>
      <w:r w:rsidR="00364009" w:rsidRPr="00EA31F5">
        <w:rPr>
          <w:color w:val="000000"/>
        </w:rPr>
        <w:t>7</w:t>
      </w:r>
      <w:r w:rsidRPr="00EA31F5">
        <w:rPr>
          <w:color w:val="000000"/>
        </w:rPr>
        <w:t xml:space="preserve">a AND DISPLAY RESPONDENT’S ORIGIN (SINGULAR) </w:t>
      </w:r>
    </w:p>
    <w:p w:rsidR="00E73EA0" w:rsidRPr="00EA31F5" w:rsidRDefault="00E73EA0" w:rsidP="00E73E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color w:val="000000"/>
        </w:rPr>
      </w:pPr>
      <w:r w:rsidRPr="00EA31F5">
        <w:rPr>
          <w:color w:val="000000"/>
        </w:rPr>
        <w:tab/>
        <w:t>FROM Q.S-</w:t>
      </w:r>
      <w:r w:rsidR="00440EB2">
        <w:rPr>
          <w:color w:val="000000"/>
        </w:rPr>
        <w:t>10</w:t>
      </w:r>
      <w:r w:rsidRPr="00EA31F5">
        <w:rPr>
          <w:color w:val="000000"/>
        </w:rPr>
        <w:t>)</w:t>
      </w:r>
    </w:p>
    <w:p w:rsidR="00E73EA0" w:rsidRPr="00EA31F5" w:rsidRDefault="00E73EA0" w:rsidP="00E73E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color w:val="000000"/>
        </w:rPr>
      </w:pPr>
      <w:r w:rsidRPr="00EA31F5">
        <w:rPr>
          <w:color w:val="000000"/>
        </w:rPr>
        <w:tab/>
        <w:t>(IF QS-8=2 ASK Q1</w:t>
      </w:r>
      <w:r w:rsidR="00364009" w:rsidRPr="00EA31F5">
        <w:rPr>
          <w:color w:val="000000"/>
        </w:rPr>
        <w:t>7</w:t>
      </w:r>
      <w:r w:rsidRPr="00EA31F5">
        <w:rPr>
          <w:color w:val="000000"/>
        </w:rPr>
        <w:t xml:space="preserve">a AND DISPLAY </w:t>
      </w:r>
      <w:r w:rsidR="00BF3484" w:rsidRPr="00EA31F5">
        <w:rPr>
          <w:color w:val="000000"/>
        </w:rPr>
        <w:t>‘</w:t>
      </w:r>
      <w:r w:rsidRPr="00EA31F5">
        <w:rPr>
          <w:color w:val="000000"/>
        </w:rPr>
        <w:t>PUERTO RICAN</w:t>
      </w:r>
      <w:r w:rsidR="00BF3484" w:rsidRPr="00EA31F5">
        <w:rPr>
          <w:color w:val="000000"/>
        </w:rPr>
        <w:t>’</w:t>
      </w:r>
      <w:r w:rsidRPr="00EA31F5">
        <w:rPr>
          <w:color w:val="000000"/>
        </w:rPr>
        <w:t>)</w:t>
      </w:r>
    </w:p>
    <w:p w:rsidR="00E73EA0" w:rsidRPr="00EA31F5" w:rsidRDefault="00E73EA0" w:rsidP="00E73E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color w:val="000000"/>
        </w:rPr>
      </w:pPr>
      <w:r w:rsidRPr="00EA31F5">
        <w:rPr>
          <w:color w:val="000000"/>
        </w:rPr>
        <w:tab/>
        <w:t>(IF QS-8=3 ASK Q1</w:t>
      </w:r>
      <w:r w:rsidR="00364009" w:rsidRPr="00EA31F5">
        <w:rPr>
          <w:color w:val="000000"/>
        </w:rPr>
        <w:t>7</w:t>
      </w:r>
      <w:r w:rsidRPr="00EA31F5">
        <w:rPr>
          <w:color w:val="000000"/>
        </w:rPr>
        <w:t xml:space="preserve">a AND USE DISPLAY </w:t>
      </w:r>
      <w:r w:rsidR="00BF3484" w:rsidRPr="00EA31F5">
        <w:rPr>
          <w:color w:val="000000"/>
        </w:rPr>
        <w:t>RESPONSE IN PARENS</w:t>
      </w:r>
      <w:r w:rsidRPr="00EA31F5">
        <w:rPr>
          <w:color w:val="000000"/>
        </w:rPr>
        <w:t xml:space="preserve"> FROM QS-</w:t>
      </w:r>
      <w:r w:rsidR="00440EB2">
        <w:rPr>
          <w:color w:val="000000"/>
        </w:rPr>
        <w:t>9</w:t>
      </w:r>
      <w:r w:rsidRPr="00EA31F5">
        <w:rPr>
          <w:color w:val="000000"/>
        </w:rPr>
        <w:t>)</w:t>
      </w:r>
    </w:p>
    <w:p w:rsidR="00E73EA0" w:rsidRPr="00EA31F5" w:rsidRDefault="00E73EA0" w:rsidP="00E73E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color w:val="000000"/>
        </w:rPr>
      </w:pPr>
      <w:r w:rsidRPr="00EA31F5">
        <w:rPr>
          <w:color w:val="000000"/>
        </w:rPr>
        <w:tab/>
        <w:t>(IF QS-9 or QS-10 = DK or REF DO NOT ASK Q1</w:t>
      </w:r>
      <w:r w:rsidR="00364009" w:rsidRPr="00EA31F5">
        <w:rPr>
          <w:color w:val="000000"/>
        </w:rPr>
        <w:t>7</w:t>
      </w:r>
      <w:r w:rsidRPr="00EA31F5">
        <w:rPr>
          <w:color w:val="000000"/>
        </w:rPr>
        <w:t>a)</w:t>
      </w:r>
    </w:p>
    <w:p w:rsidR="00E73EA0" w:rsidRPr="00EA31F5" w:rsidRDefault="00E73EA0" w:rsidP="00E73E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color w:val="000000"/>
        </w:rPr>
      </w:pPr>
      <w:r w:rsidRPr="00EA31F5">
        <w:rPr>
          <w:color w:val="000000"/>
        </w:rPr>
        <w:tab/>
        <w:t xml:space="preserve">(FOR ITEM b ONLY; IF QS-8a=1 DISPLAY HISPANIC, IF QS-8a=2 or 3 DISPLAY </w:t>
      </w:r>
    </w:p>
    <w:p w:rsidR="00E73EA0" w:rsidRPr="00EA31F5" w:rsidRDefault="00E73EA0" w:rsidP="00E73E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color w:val="000000"/>
        </w:rPr>
      </w:pPr>
      <w:r w:rsidRPr="00EA31F5">
        <w:rPr>
          <w:color w:val="000000"/>
        </w:rPr>
        <w:tab/>
        <w:t>LATINO)</w:t>
      </w:r>
    </w:p>
    <w:p w:rsidR="00C35E00" w:rsidRPr="00EA31F5" w:rsidRDefault="007F62F8" w:rsidP="007F62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1</w:t>
      </w:r>
      <w:r w:rsidR="00BF3484" w:rsidRPr="00EA31F5">
        <w:t>7</w:t>
      </w:r>
      <w:r w:rsidR="00C35E00" w:rsidRPr="00EA31F5">
        <w:t>.</w:t>
      </w:r>
      <w:r w:rsidR="00C35E00" w:rsidRPr="00EA31F5">
        <w:tab/>
        <w:t>People choose different terms to describe themselves.</w:t>
      </w:r>
      <w:r w:rsidRPr="00EA31F5">
        <w:t xml:space="preserve"> </w:t>
      </w:r>
      <w:r w:rsidR="00C35E00" w:rsidRPr="00EA31F5">
        <w:t xml:space="preserve"> I’m going to read you a few different descriptions.  Please tell me whether you have ever described yourself as any of the following…?</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F62F8" w:rsidRPr="00EA31F5">
        <w:tab/>
      </w:r>
      <w:r w:rsidRPr="00EA31F5">
        <w:t>1</w:t>
      </w:r>
      <w:r w:rsidRPr="00EA31F5">
        <w:tab/>
        <w:t>Yes</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F62F8" w:rsidRPr="00EA31F5">
        <w:tab/>
      </w:r>
      <w:r w:rsidRPr="00EA31F5">
        <w:t>2</w:t>
      </w:r>
      <w:r w:rsidRPr="00EA31F5">
        <w:tab/>
        <w:t>No</w:t>
      </w:r>
    </w:p>
    <w:p w:rsidR="007F62F8" w:rsidRPr="00EA31F5" w:rsidRDefault="007F62F8" w:rsidP="007F62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8</w:t>
      </w:r>
      <w:r w:rsidRPr="00EA31F5">
        <w:tab/>
        <w:t>(DO NOT READ) Don’t know</w:t>
      </w:r>
    </w:p>
    <w:p w:rsidR="007F62F8" w:rsidRDefault="007F62F8" w:rsidP="007F62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E51D76">
        <w:t>9</w:t>
      </w:r>
      <w:r w:rsidRPr="00EA31F5">
        <w:tab/>
        <w:t>(DO NOT READ) Refused</w:t>
      </w:r>
    </w:p>
    <w:p w:rsidR="007C01A8" w:rsidRPr="00EA31F5" w:rsidRDefault="007C01A8" w:rsidP="007F62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0</w:t>
      </w:r>
      <w:r>
        <w:tab/>
        <w:t>Not asked (17a only)</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4B5133"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QN17A</w:t>
      </w:r>
      <w:r w:rsidR="00C35E00" w:rsidRPr="00EA31F5">
        <w:tab/>
        <w:t>a.</w:t>
      </w:r>
      <w:r w:rsidR="00C35E00" w:rsidRPr="00EA31F5">
        <w:tab/>
        <w:t>(</w:t>
      </w:r>
      <w:r w:rsidR="00946622" w:rsidRPr="00EA31F5">
        <w:t>INSERT</w:t>
      </w:r>
      <w:r w:rsidR="00826542" w:rsidRPr="00EA31F5">
        <w:t xml:space="preserve"> ‘COUNTRY OF ORIGIN’</w:t>
      </w:r>
      <w:r w:rsidR="00C35E00" w:rsidRPr="00EA31F5">
        <w:t>)</w:t>
      </w:r>
    </w:p>
    <w:p w:rsidR="00C35E00" w:rsidRPr="00EA31F5" w:rsidRDefault="004B5133"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QN17B</w:t>
      </w:r>
      <w:r w:rsidR="00C35E00" w:rsidRPr="00EA31F5">
        <w:tab/>
        <w:t>b.</w:t>
      </w:r>
      <w:r w:rsidR="00C35E00" w:rsidRPr="00EA31F5">
        <w:tab/>
        <w:t>A Latino/Hispanic</w:t>
      </w:r>
    </w:p>
    <w:p w:rsidR="00C35E00" w:rsidRPr="00EA31F5" w:rsidRDefault="004B5133"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QN17C</w:t>
      </w:r>
      <w:r w:rsidR="00C35E00" w:rsidRPr="00EA31F5">
        <w:tab/>
        <w:t>c.</w:t>
      </w:r>
      <w:r w:rsidR="00C35E00" w:rsidRPr="00EA31F5">
        <w:tab/>
        <w:t xml:space="preserve">An American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34FB3" w:rsidRPr="00EA31F5" w:rsidRDefault="00334FB3" w:rsidP="00334FB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color w:val="000000"/>
        </w:rPr>
      </w:pPr>
      <w:r w:rsidRPr="00EA31F5">
        <w:rPr>
          <w:color w:val="000000"/>
        </w:rPr>
        <w:tab/>
        <w:t>(ASK Q.1</w:t>
      </w:r>
      <w:r w:rsidR="004F5460" w:rsidRPr="00EA31F5">
        <w:rPr>
          <w:color w:val="000000"/>
        </w:rPr>
        <w:t>8</w:t>
      </w:r>
      <w:r w:rsidRPr="00EA31F5">
        <w:rPr>
          <w:color w:val="000000"/>
        </w:rPr>
        <w:t xml:space="preserve"> IF Q.1</w:t>
      </w:r>
      <w:r w:rsidR="004F5460" w:rsidRPr="00EA31F5">
        <w:rPr>
          <w:color w:val="000000"/>
        </w:rPr>
        <w:t>7</w:t>
      </w:r>
      <w:r w:rsidRPr="00EA31F5">
        <w:rPr>
          <w:color w:val="000000"/>
        </w:rPr>
        <w:t xml:space="preserve"> = 1 TO TWO OR MORE)</w:t>
      </w:r>
    </w:p>
    <w:p w:rsidR="004F5460" w:rsidRPr="00EA31F5" w:rsidRDefault="00E73EA0" w:rsidP="00334FB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color w:val="000000"/>
        </w:rPr>
      </w:pPr>
      <w:r w:rsidRPr="00EA31F5">
        <w:rPr>
          <w:color w:val="000000"/>
        </w:rPr>
        <w:tab/>
      </w:r>
      <w:r w:rsidR="004F5460" w:rsidRPr="00EA31F5">
        <w:rPr>
          <w:color w:val="000000"/>
        </w:rPr>
        <w:t>(P.N. – IF Q.17 = 1 TO ONE ITEM ONLY, AUTOCODE IN Q.18)</w:t>
      </w:r>
    </w:p>
    <w:p w:rsidR="00C35E00" w:rsidRPr="00EA31F5" w:rsidRDefault="00946622" w:rsidP="009466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1</w:t>
      </w:r>
      <w:r w:rsidR="004F5460" w:rsidRPr="00EA31F5">
        <w:t>8</w:t>
      </w:r>
      <w:r w:rsidR="00C35E00" w:rsidRPr="00EA31F5">
        <w:t>.</w:t>
      </w:r>
      <w:r w:rsidR="00C35E00" w:rsidRPr="00EA31F5">
        <w:tab/>
        <w:t xml:space="preserve">You have said that you describe yourself as an </w:t>
      </w:r>
      <w:r w:rsidR="00856F9B" w:rsidRPr="00EA31F5">
        <w:t>[</w:t>
      </w:r>
      <w:r w:rsidR="00C35E00" w:rsidRPr="00EA31F5">
        <w:t>American, a Latino/Hispanic, and as a (</w:t>
      </w:r>
      <w:r w:rsidRPr="00EA31F5">
        <w:t>INSERT COUNTRY OF ORIGIN</w:t>
      </w:r>
      <w:r w:rsidR="004F5460" w:rsidRPr="00EA31F5">
        <w:t>)</w:t>
      </w:r>
      <w:r w:rsidR="00856F9B" w:rsidRPr="00EA31F5">
        <w:t>]</w:t>
      </w:r>
      <w:r w:rsidR="00C35E00" w:rsidRPr="00EA31F5">
        <w:t xml:space="preserve">.  In general, which of the terms that you use to describe yourself is the term you use first?  </w:t>
      </w:r>
    </w:p>
    <w:p w:rsidR="00946622" w:rsidRPr="00C75C33" w:rsidRDefault="004B5133" w:rsidP="009466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b/>
        </w:rPr>
      </w:pPr>
      <w:r>
        <w:rPr>
          <w:b/>
        </w:rPr>
        <w:t>QN18B</w:t>
      </w:r>
    </w:p>
    <w:p w:rsidR="00946622" w:rsidRPr="00EA31F5" w:rsidRDefault="00946622" w:rsidP="009466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(INSERT</w:t>
      </w:r>
      <w:r w:rsidR="00826542" w:rsidRPr="00EA31F5">
        <w:t xml:space="preserve"> ‘COUNTRY OF ORIGIN’</w:t>
      </w:r>
      <w:r w:rsidRPr="00EA31F5">
        <w:t>)</w:t>
      </w:r>
    </w:p>
    <w:p w:rsidR="00C35E00" w:rsidRPr="00EA31F5" w:rsidRDefault="0094662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Latino/Hispanic</w:t>
      </w:r>
    </w:p>
    <w:p w:rsidR="00C35E00" w:rsidRPr="00EA31F5" w:rsidRDefault="0094662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American</w:t>
      </w:r>
    </w:p>
    <w:p w:rsidR="00946622" w:rsidRPr="00EA31F5" w:rsidRDefault="00946622" w:rsidP="009466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5C33">
        <w:t>8</w:t>
      </w:r>
      <w:r w:rsidRPr="00EA31F5">
        <w:tab/>
        <w:t>(DO NOT READ) Don’t know</w:t>
      </w:r>
    </w:p>
    <w:p w:rsidR="00946622" w:rsidRDefault="00946622" w:rsidP="009466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5C33">
        <w:t>9</w:t>
      </w:r>
      <w:r w:rsidRPr="00EA31F5">
        <w:tab/>
        <w:t>(DO NOT READ) Refused</w:t>
      </w:r>
    </w:p>
    <w:p w:rsidR="004B5133" w:rsidRPr="00EA31F5" w:rsidRDefault="004B5133" w:rsidP="009466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B2831" w:rsidRPr="00EA31F5" w:rsidRDefault="007B2831"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Q31)</w:t>
      </w:r>
    </w:p>
    <w:p w:rsidR="007B2831" w:rsidRPr="00EA31F5" w:rsidRDefault="007B2831"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8.</w:t>
      </w:r>
      <w:r w:rsidRPr="00EA31F5">
        <w:tab/>
      </w:r>
      <w:r w:rsidR="00AE3B5A" w:rsidRPr="004B5133">
        <w:t>Now thinking about work, w</w:t>
      </w:r>
      <w:r w:rsidRPr="004B5133">
        <w:t>hat</w:t>
      </w:r>
      <w:r w:rsidRPr="00EA31F5">
        <w:t xml:space="preserve"> is your employment status?  Are you…?</w:t>
      </w:r>
    </w:p>
    <w:p w:rsidR="007B2831" w:rsidRPr="00C75C33" w:rsidRDefault="004B5133"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QN8</w:t>
      </w:r>
    </w:p>
    <w:p w:rsidR="007B2831" w:rsidRPr="00EA31F5" w:rsidRDefault="007B2831"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Self-employed</w:t>
      </w:r>
    </w:p>
    <w:p w:rsidR="007B2831" w:rsidRPr="00EA31F5" w:rsidRDefault="007B2831"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Employed by someone else</w:t>
      </w:r>
    </w:p>
    <w:p w:rsidR="007B2831" w:rsidRPr="00EA31F5" w:rsidRDefault="007B2831"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A homemaker or stay at home parent</w:t>
      </w:r>
    </w:p>
    <w:p w:rsidR="007B2831" w:rsidRPr="00EA31F5" w:rsidRDefault="007B2831"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4</w:t>
      </w:r>
      <w:r w:rsidRPr="00EA31F5">
        <w:tab/>
        <w:t>Retired</w:t>
      </w:r>
    </w:p>
    <w:p w:rsidR="007B2831" w:rsidRPr="00EA31F5" w:rsidRDefault="007B2831"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5</w:t>
      </w:r>
      <w:r w:rsidRPr="00EA31F5">
        <w:tab/>
        <w:t>A student</w:t>
      </w:r>
    </w:p>
    <w:p w:rsidR="007B2831" w:rsidRPr="00EA31F5" w:rsidRDefault="007B2831"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6</w:t>
      </w:r>
      <w:r w:rsidRPr="00EA31F5">
        <w:tab/>
        <w:t>Unemployed</w:t>
      </w:r>
    </w:p>
    <w:p w:rsidR="00554E6E" w:rsidRPr="00EA31F5" w:rsidRDefault="00554E6E"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7</w:t>
      </w:r>
      <w:r w:rsidRPr="00EA31F5">
        <w:tab/>
        <w:t>(DO NOT READ) Disabled</w:t>
      </w:r>
    </w:p>
    <w:p w:rsidR="007B2831" w:rsidRPr="00EA31F5" w:rsidRDefault="007B2831" w:rsidP="007B28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5C33">
        <w:t>9</w:t>
      </w:r>
      <w:r w:rsidRPr="00EA31F5">
        <w:tab/>
        <w:t>(DO NOT READ) Refused</w:t>
      </w:r>
    </w:p>
    <w:p w:rsidR="005851A5" w:rsidRPr="00EA31F5" w:rsidRDefault="005851A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813569" w:rsidRDefault="00184492"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tab/>
      </w:r>
      <w:r w:rsidRPr="004B5133">
        <w:t>(Q.18a DELETED 6/5/06)</w:t>
      </w:r>
    </w:p>
    <w:p w:rsidR="004B5133" w:rsidRDefault="004B5133"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184492" w:rsidRPr="00EA31F5" w:rsidRDefault="00184492"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C35E00" w:rsidRPr="00EA31F5" w:rsidRDefault="0081356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946622" w:rsidRPr="00EA31F5">
        <w:t>(PRC 2-06)</w:t>
      </w:r>
    </w:p>
    <w:p w:rsidR="00C35E00" w:rsidRPr="00EA31F5" w:rsidRDefault="00946622" w:rsidP="009466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1</w:t>
      </w:r>
      <w:r w:rsidR="004F5460" w:rsidRPr="00EA31F5">
        <w:t>9</w:t>
      </w:r>
      <w:r w:rsidRPr="00EA31F5">
        <w:t>.</w:t>
      </w:r>
      <w:r w:rsidR="00C35E00" w:rsidRPr="00EA31F5">
        <w:tab/>
      </w:r>
      <w:r w:rsidR="00AE3B5A" w:rsidRPr="004B5133">
        <w:t>Now thinking about religion, w</w:t>
      </w:r>
      <w:r w:rsidR="00C35E00" w:rsidRPr="004B5133">
        <w:t>hat</w:t>
      </w:r>
      <w:r w:rsidR="00C35E00" w:rsidRPr="00EA31F5">
        <w:t xml:space="preserve"> is your religious preference — Protestant, Roman Catholic, Jewish, Muslim, Mormon, or an orthodox church such as the Greek or Russian Orthodox Church? </w:t>
      </w:r>
    </w:p>
    <w:p w:rsidR="004B5133" w:rsidRDefault="004B5133"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QN19</w:t>
      </w:r>
    </w:p>
    <w:p w:rsidR="00946622" w:rsidRPr="00EA31F5" w:rsidRDefault="004B5133"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rsidR="00C35E00" w:rsidRPr="00EA31F5">
        <w:tab/>
      </w:r>
      <w:r>
        <w:t>0</w:t>
      </w:r>
      <w:r w:rsidR="00C35E00" w:rsidRPr="00EA31F5">
        <w:t>1</w:t>
      </w:r>
      <w:r w:rsidR="00C35E00" w:rsidRPr="00EA31F5">
        <w:tab/>
        <w:t xml:space="preserve">Protestant (include Baptist, Lutheran, Methodist, Presbyterian, Episcopalian, </w:t>
      </w:r>
    </w:p>
    <w:p w:rsidR="00C35E00" w:rsidRPr="00EA31F5" w:rsidRDefault="0094662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Pr="00EA31F5">
        <w:tab/>
      </w:r>
      <w:r w:rsidR="00C35E00" w:rsidRPr="00EA31F5">
        <w:t xml:space="preserve">Pentecostal, Jehovah's Witness, </w:t>
      </w:r>
      <w:smartTag w:uri="urn:schemas-microsoft-com:office:smarttags" w:element="place">
        <w:smartTag w:uri="urn:schemas-microsoft-com:office:smarttags" w:element="PlaceType">
          <w:r w:rsidR="00C35E00" w:rsidRPr="00EA31F5">
            <w:t>Church</w:t>
          </w:r>
        </w:smartTag>
        <w:r w:rsidR="00C35E00" w:rsidRPr="00EA31F5">
          <w:t xml:space="preserve"> of </w:t>
        </w:r>
        <w:smartTag w:uri="urn:schemas-microsoft-com:office:smarttags" w:element="PlaceName">
          <w:r w:rsidR="00C35E00" w:rsidRPr="00EA31F5">
            <w:t>Christ</w:t>
          </w:r>
        </w:smartTag>
      </w:smartTag>
      <w:r w:rsidR="00C35E00" w:rsidRPr="00EA31F5">
        <w:t>, etc.)</w:t>
      </w:r>
    </w:p>
    <w:p w:rsidR="00C35E00" w:rsidRPr="00EA31F5" w:rsidRDefault="0094662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4B5133">
        <w:t>0</w:t>
      </w:r>
      <w:r w:rsidR="00C35E00" w:rsidRPr="00EA31F5">
        <w:t>2</w:t>
      </w:r>
      <w:r w:rsidR="00C35E00" w:rsidRPr="00EA31F5">
        <w:tab/>
        <w:t>Roman Catholic</w:t>
      </w:r>
    </w:p>
    <w:p w:rsidR="00946622" w:rsidRPr="00EA31F5" w:rsidRDefault="0094662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4B5133">
        <w:t>0</w:t>
      </w:r>
      <w:r w:rsidR="00C35E00" w:rsidRPr="00EA31F5">
        <w:t>3</w:t>
      </w:r>
      <w:r w:rsidR="00C35E00" w:rsidRPr="00EA31F5">
        <w:tab/>
        <w:t>Jewish</w:t>
      </w:r>
    </w:p>
    <w:p w:rsidR="004F5460" w:rsidRPr="00EA31F5" w:rsidRDefault="004F5460"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B5133">
        <w:t>0</w:t>
      </w:r>
      <w:r w:rsidRPr="00EA31F5">
        <w:t>4</w:t>
      </w:r>
      <w:r w:rsidRPr="00EA31F5">
        <w:tab/>
        <w:t xml:space="preserve">Islam/Muslim </w:t>
      </w:r>
    </w:p>
    <w:p w:rsidR="00C35E00" w:rsidRPr="00EA31F5" w:rsidRDefault="0094662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4B5133">
        <w:t>0</w:t>
      </w:r>
      <w:r w:rsidR="004F5460" w:rsidRPr="00EA31F5">
        <w:t>5</w:t>
      </w:r>
      <w:r w:rsidR="00C35E00" w:rsidRPr="00EA31F5">
        <w:tab/>
        <w:t>Mormon (include Church of Jesus Christ of Latter Day Saints)</w:t>
      </w:r>
    </w:p>
    <w:p w:rsidR="00C35E00" w:rsidRPr="00EA31F5" w:rsidRDefault="0094662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4B5133">
        <w:t>0</w:t>
      </w:r>
      <w:r w:rsidR="004F5460" w:rsidRPr="00EA31F5">
        <w:t>6</w:t>
      </w:r>
      <w:r w:rsidR="00C35E00" w:rsidRPr="00EA31F5">
        <w:tab/>
        <w:t>Orthodox Church (Greek or Russian)</w:t>
      </w:r>
    </w:p>
    <w:p w:rsidR="00C35E00" w:rsidRPr="00EA31F5" w:rsidRDefault="004B5133"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rsidR="00C35E00" w:rsidRPr="00EA31F5">
        <w:tab/>
      </w:r>
      <w:r>
        <w:t>9</w:t>
      </w:r>
      <w:r w:rsidR="00C75C33">
        <w:t>6</w:t>
      </w:r>
      <w:r w:rsidR="00C35E00" w:rsidRPr="00EA31F5">
        <w:tab/>
      </w:r>
      <w:r w:rsidR="00946622" w:rsidRPr="00EA31F5">
        <w:t xml:space="preserve">(DO NOT READ) </w:t>
      </w:r>
      <w:r w:rsidR="00C35E00" w:rsidRPr="00EA31F5">
        <w:t>Other religion/Christian (SPECIFY)</w:t>
      </w:r>
      <w:r w:rsidR="00946622" w:rsidRPr="00EA31F5">
        <w:t xml:space="preserve"> __</w:t>
      </w:r>
      <w:r w:rsidR="00C75C33">
        <w:t>_________</w:t>
      </w:r>
    </w:p>
    <w:p w:rsidR="00C35E00" w:rsidRPr="00EA31F5" w:rsidRDefault="0094662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4B5133">
        <w:t>9</w:t>
      </w:r>
      <w:r w:rsidR="00C75C33">
        <w:t>7</w:t>
      </w:r>
      <w:r w:rsidR="00C35E00" w:rsidRPr="00EA31F5">
        <w:tab/>
      </w:r>
      <w:r w:rsidRPr="00EA31F5">
        <w:t xml:space="preserve">(DO NOT READ) </w:t>
      </w:r>
      <w:r w:rsidR="00C35E00" w:rsidRPr="00EA31F5">
        <w:t>Other religion/Non-Christian (SPECIFY)</w:t>
      </w:r>
      <w:r w:rsidRPr="00EA31F5">
        <w:t xml:space="preserve"> _______</w:t>
      </w:r>
    </w:p>
    <w:p w:rsidR="00C35E00" w:rsidRPr="00EA31F5" w:rsidRDefault="0094662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4B5133">
        <w:t>9</w:t>
      </w:r>
      <w:r w:rsidRPr="00EA31F5">
        <w:t>0</w:t>
      </w:r>
      <w:r w:rsidR="00C35E00" w:rsidRPr="00EA31F5">
        <w:tab/>
        <w:t>No religion, not a believer, atheist, agnostic</w:t>
      </w:r>
    </w:p>
    <w:p w:rsidR="00946622" w:rsidRPr="00EA31F5" w:rsidRDefault="00946622" w:rsidP="009466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B5133">
        <w:t>9</w:t>
      </w:r>
      <w:r w:rsidR="00C75C33">
        <w:t>8</w:t>
      </w:r>
      <w:r w:rsidRPr="00EA31F5">
        <w:tab/>
        <w:t>(DO NOT READ) Don’t know</w:t>
      </w:r>
    </w:p>
    <w:p w:rsidR="00946622" w:rsidRDefault="00946622" w:rsidP="009466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4B5133">
        <w:t>9</w:t>
      </w:r>
      <w:r w:rsidR="00C75C33">
        <w:t>9</w:t>
      </w:r>
      <w:r w:rsidRPr="00EA31F5">
        <w:tab/>
        <w:t>(DO NOT READ) Refused</w:t>
      </w:r>
    </w:p>
    <w:p w:rsidR="004B5133" w:rsidRPr="00EA31F5" w:rsidRDefault="004B5133" w:rsidP="009466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946622" w:rsidRPr="00EA31F5" w:rsidRDefault="0094662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(PRC 7-05)</w:t>
      </w:r>
    </w:p>
    <w:p w:rsidR="00946622" w:rsidRPr="00EA31F5" w:rsidRDefault="0094662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w:t>
      </w:r>
      <w:r w:rsidR="004F5460" w:rsidRPr="00EA31F5">
        <w:t>20</w:t>
      </w:r>
      <w:r w:rsidRPr="00EA31F5">
        <w:t xml:space="preserve"> </w:t>
      </w:r>
      <w:r w:rsidR="00C35E00" w:rsidRPr="00EA31F5">
        <w:t>IF PROTESTANT</w:t>
      </w:r>
      <w:r w:rsidRPr="00EA31F5">
        <w:t>, Q.1</w:t>
      </w:r>
      <w:r w:rsidR="004F5460" w:rsidRPr="00EA31F5">
        <w:t xml:space="preserve">9 </w:t>
      </w:r>
      <w:r w:rsidR="00C35E00" w:rsidRPr="00EA31F5">
        <w:t>=</w:t>
      </w:r>
      <w:r w:rsidR="004F5460" w:rsidRPr="00EA31F5">
        <w:t xml:space="preserve"> </w:t>
      </w:r>
      <w:r w:rsidR="005851A5" w:rsidRPr="00EA31F5">
        <w:t>0</w:t>
      </w:r>
      <w:r w:rsidR="00C35E00" w:rsidRPr="00EA31F5">
        <w:t>1</w:t>
      </w:r>
      <w:r w:rsidR="004F5460" w:rsidRPr="00EA31F5">
        <w:t>, 07 OR 08</w:t>
      </w:r>
      <w:r w:rsidR="00C35E00" w:rsidRPr="00EA31F5">
        <w:t>)</w:t>
      </w:r>
    </w:p>
    <w:p w:rsidR="00946622" w:rsidRPr="00EA31F5" w:rsidRDefault="004F5460" w:rsidP="004B513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20</w:t>
      </w:r>
      <w:r w:rsidR="00946622" w:rsidRPr="00EA31F5">
        <w:t>.</w:t>
      </w:r>
      <w:r w:rsidR="00C35E00" w:rsidRPr="00EA31F5">
        <w:tab/>
        <w:t xml:space="preserve">As I read a list, tell me which if any of these denominations you are affiliated with. </w:t>
      </w:r>
      <w:r w:rsidR="00946622" w:rsidRPr="00EA31F5">
        <w:t xml:space="preserve"> </w:t>
      </w:r>
      <w:r w:rsidR="004B5133">
        <w:t xml:space="preserve">              </w:t>
      </w:r>
      <w:r w:rsidR="00946622" w:rsidRPr="00EA31F5">
        <w:t>How about…?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4F5460" w:rsidRPr="00EA31F5" w:rsidRDefault="004F5460"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1</w:t>
      </w:r>
      <w:r w:rsidRPr="00EA31F5">
        <w:tab/>
        <w:t>Yes</w:t>
      </w:r>
    </w:p>
    <w:p w:rsidR="004F5460" w:rsidRPr="00EA31F5" w:rsidRDefault="004F5460"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2</w:t>
      </w:r>
      <w:r w:rsidRPr="00EA31F5">
        <w:tab/>
        <w:t>No</w:t>
      </w:r>
    </w:p>
    <w:p w:rsidR="004F5460" w:rsidRPr="00EA31F5" w:rsidRDefault="004F5460"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6403FA">
        <w:t>8</w:t>
      </w:r>
      <w:r w:rsidRPr="00EA31F5">
        <w:tab/>
        <w:t>(DO NOT READ) Don’ t know</w:t>
      </w:r>
    </w:p>
    <w:p w:rsidR="004F5460" w:rsidRPr="00EA31F5" w:rsidRDefault="004F5460"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6403FA">
        <w:t>9</w:t>
      </w:r>
      <w:r w:rsidRPr="00EA31F5">
        <w:tab/>
        <w:t>(DO NOT READ) Refused</w:t>
      </w:r>
    </w:p>
    <w:p w:rsidR="004F5460" w:rsidRPr="00EA31F5" w:rsidRDefault="004F5460"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p>
    <w:p w:rsidR="004F5460" w:rsidRPr="00EA31F5" w:rsidRDefault="00D70AF1"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QN20A</w:t>
      </w:r>
      <w:r w:rsidR="004F5460" w:rsidRPr="00EA31F5">
        <w:tab/>
        <w:t>a.</w:t>
      </w:r>
      <w:r w:rsidR="004F5460" w:rsidRPr="00EA31F5">
        <w:tab/>
        <w:t>Baptist</w:t>
      </w:r>
    </w:p>
    <w:p w:rsidR="004F5460" w:rsidRPr="00EA31F5" w:rsidRDefault="00D70AF1"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QN20B</w:t>
      </w:r>
      <w:r w:rsidR="004F5460" w:rsidRPr="00EA31F5">
        <w:tab/>
        <w:t>b.</w:t>
      </w:r>
      <w:r w:rsidR="004F5460" w:rsidRPr="00EA31F5">
        <w:tab/>
        <w:t>Methodist</w:t>
      </w:r>
    </w:p>
    <w:p w:rsidR="004F5460" w:rsidRPr="00EA31F5" w:rsidRDefault="00D70AF1"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QN20C</w:t>
      </w:r>
      <w:r w:rsidR="004F5460" w:rsidRPr="00EA31F5">
        <w:tab/>
        <w:t>c.</w:t>
      </w:r>
      <w:r w:rsidR="004F5460" w:rsidRPr="00EA31F5">
        <w:tab/>
        <w:t>Lutheran</w:t>
      </w:r>
    </w:p>
    <w:p w:rsidR="004F5460" w:rsidRPr="00EA31F5" w:rsidRDefault="00D70AF1"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QN20D</w:t>
      </w:r>
      <w:r w:rsidR="004F5460" w:rsidRPr="00EA31F5">
        <w:tab/>
        <w:t>d.</w:t>
      </w:r>
      <w:r w:rsidR="004F5460" w:rsidRPr="00EA31F5">
        <w:tab/>
        <w:t>Presbyterian</w:t>
      </w:r>
    </w:p>
    <w:p w:rsidR="004F5460" w:rsidRPr="00EA31F5" w:rsidRDefault="00D70AF1"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QN20E</w:t>
      </w:r>
      <w:r w:rsidR="004F5460" w:rsidRPr="00EA31F5">
        <w:tab/>
        <w:t>e.</w:t>
      </w:r>
      <w:r w:rsidR="004F5460" w:rsidRPr="00EA31F5">
        <w:tab/>
        <w:t xml:space="preserve">Congregational or United </w:t>
      </w:r>
      <w:smartTag w:uri="urn:schemas-microsoft-com:office:smarttags" w:element="place">
        <w:smartTag w:uri="urn:schemas-microsoft-com:office:smarttags" w:element="PlaceType">
          <w:r w:rsidR="004F5460" w:rsidRPr="00EA31F5">
            <w:t>Church</w:t>
          </w:r>
        </w:smartTag>
        <w:r w:rsidR="004F5460" w:rsidRPr="00EA31F5">
          <w:t xml:space="preserve"> of </w:t>
        </w:r>
        <w:smartTag w:uri="urn:schemas-microsoft-com:office:smarttags" w:element="PlaceName">
          <w:r w:rsidR="004F5460" w:rsidRPr="00EA31F5">
            <w:t>Christ</w:t>
          </w:r>
        </w:smartTag>
      </w:smartTag>
    </w:p>
    <w:p w:rsidR="004F5460" w:rsidRPr="00EA31F5" w:rsidRDefault="00D70AF1"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QN20F</w:t>
      </w:r>
      <w:r w:rsidR="004F5460" w:rsidRPr="00EA31F5">
        <w:tab/>
        <w:t>f.</w:t>
      </w:r>
      <w:r w:rsidR="004F5460" w:rsidRPr="00EA31F5">
        <w:tab/>
        <w:t>Nondenominational or Independent Church</w:t>
      </w:r>
    </w:p>
    <w:p w:rsidR="004F5460" w:rsidRPr="00EA31F5" w:rsidRDefault="00D70AF1"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QN20G</w:t>
      </w:r>
      <w:r w:rsidR="004F5460" w:rsidRPr="00EA31F5">
        <w:tab/>
        <w:t>g.</w:t>
      </w:r>
      <w:r w:rsidR="004F5460" w:rsidRPr="00EA31F5">
        <w:tab/>
        <w:t>Pentecostal</w:t>
      </w:r>
    </w:p>
    <w:p w:rsidR="004F5460" w:rsidRPr="00EA31F5" w:rsidRDefault="00D70AF1"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QN20H</w:t>
      </w:r>
      <w:r w:rsidR="004F5460" w:rsidRPr="00EA31F5">
        <w:tab/>
        <w:t>h.</w:t>
      </w:r>
      <w:r w:rsidR="004F5460" w:rsidRPr="00EA31F5">
        <w:tab/>
        <w:t>Episcopalian</w:t>
      </w:r>
    </w:p>
    <w:p w:rsidR="004F5460" w:rsidRPr="00EA31F5" w:rsidRDefault="00D70AF1"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QN20I</w:t>
      </w:r>
      <w:r w:rsidR="004F5460" w:rsidRPr="00EA31F5">
        <w:tab/>
        <w:t>i.</w:t>
      </w:r>
      <w:r w:rsidR="004F5460" w:rsidRPr="00EA31F5">
        <w:tab/>
        <w:t>Reformed</w:t>
      </w:r>
    </w:p>
    <w:p w:rsidR="004F5460" w:rsidRPr="00EA31F5" w:rsidRDefault="00D70AF1" w:rsidP="004F54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QN20J</w:t>
      </w:r>
      <w:r w:rsidR="004F5460" w:rsidRPr="00EA31F5">
        <w:tab/>
        <w:t>j.</w:t>
      </w:r>
      <w:r w:rsidR="004F5460" w:rsidRPr="00EA31F5">
        <w:tab/>
        <w:t>Something else (SPECIFY) ____________</w:t>
      </w:r>
    </w:p>
    <w:p w:rsidR="004F5460" w:rsidRPr="00EA31F5" w:rsidRDefault="004F546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2A4D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(PRC 7-05)</w:t>
      </w:r>
    </w:p>
    <w:p w:rsidR="00C35E00" w:rsidRPr="00EA31F5" w:rsidRDefault="0094662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w:t>
      </w:r>
      <w:r w:rsidR="004F5460" w:rsidRPr="00EA31F5">
        <w:t>21</w:t>
      </w:r>
      <w:r w:rsidRPr="00EA31F5">
        <w:t xml:space="preserve"> </w:t>
      </w:r>
      <w:r w:rsidR="00C35E00" w:rsidRPr="00EA31F5">
        <w:t>IF CHRISTIAN</w:t>
      </w:r>
      <w:r w:rsidRPr="00EA31F5">
        <w:t>,</w:t>
      </w:r>
      <w:r w:rsidR="002A4DB7" w:rsidRPr="00EA31F5">
        <w:t xml:space="preserve"> </w:t>
      </w:r>
      <w:r w:rsidR="00C35E00" w:rsidRPr="00EA31F5">
        <w:t>Q.1</w:t>
      </w:r>
      <w:r w:rsidR="004F5460" w:rsidRPr="00EA31F5">
        <w:t>9</w:t>
      </w:r>
      <w:r w:rsidR="00C35E00" w:rsidRPr="00EA31F5">
        <w:t>=</w:t>
      </w:r>
      <w:r w:rsidRPr="00EA31F5">
        <w:t>0</w:t>
      </w:r>
      <w:r w:rsidR="00C35E00" w:rsidRPr="00EA31F5">
        <w:t>1,</w:t>
      </w:r>
      <w:r w:rsidRPr="00EA31F5">
        <w:t xml:space="preserve"> 0</w:t>
      </w:r>
      <w:r w:rsidR="00C35E00" w:rsidRPr="00EA31F5">
        <w:t>2,</w:t>
      </w:r>
      <w:r w:rsidRPr="00EA31F5">
        <w:t xml:space="preserve"> 0</w:t>
      </w:r>
      <w:r w:rsidR="00E266BD" w:rsidRPr="00EA31F5">
        <w:t>5</w:t>
      </w:r>
      <w:r w:rsidR="00C35E00" w:rsidRPr="00EA31F5">
        <w:t>,</w:t>
      </w:r>
      <w:r w:rsidRPr="00EA31F5">
        <w:t xml:space="preserve"> 0</w:t>
      </w:r>
      <w:r w:rsidR="00E266BD" w:rsidRPr="00EA31F5">
        <w:t>6</w:t>
      </w:r>
      <w:r w:rsidR="00C35E00" w:rsidRPr="00EA31F5">
        <w:t>,</w:t>
      </w:r>
      <w:r w:rsidRPr="00EA31F5">
        <w:t xml:space="preserve"> 0</w:t>
      </w:r>
      <w:r w:rsidR="00C35E00" w:rsidRPr="00EA31F5">
        <w:t>7)</w:t>
      </w:r>
    </w:p>
    <w:p w:rsidR="00C35E00" w:rsidRPr="00EA31F5" w:rsidRDefault="002A4D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2</w:t>
      </w:r>
      <w:r w:rsidR="00E266BD" w:rsidRPr="00EA31F5">
        <w:t>1</w:t>
      </w:r>
      <w:r w:rsidRPr="00EA31F5">
        <w:t>.</w:t>
      </w:r>
      <w:r w:rsidR="00C35E00" w:rsidRPr="00EA31F5">
        <w:tab/>
        <w:t xml:space="preserve">Would you describe yourself as a “born-again” or evangelical Christian, or not? </w:t>
      </w:r>
    </w:p>
    <w:p w:rsidR="00C35E00" w:rsidRPr="006403FA" w:rsidRDefault="00D70AF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QN21</w:t>
      </w:r>
    </w:p>
    <w:p w:rsidR="00C35E00" w:rsidRPr="00EA31F5" w:rsidRDefault="002A4D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Yes</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2A4DB7" w:rsidRPr="00EA31F5">
        <w:tab/>
      </w:r>
      <w:r w:rsidRPr="00EA31F5">
        <w:t>2</w:t>
      </w:r>
      <w:r w:rsidRPr="00EA31F5">
        <w:tab/>
        <w:t>No</w:t>
      </w:r>
    </w:p>
    <w:p w:rsidR="002A4DB7" w:rsidRPr="00EA31F5" w:rsidRDefault="002A4DB7" w:rsidP="002A4D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6403FA">
        <w:t>8</w:t>
      </w:r>
      <w:r w:rsidRPr="00EA31F5">
        <w:tab/>
        <w:t>(DO NOT READ) Don’t know</w:t>
      </w:r>
    </w:p>
    <w:p w:rsidR="002A4DB7" w:rsidRPr="00EA31F5" w:rsidRDefault="002A4DB7" w:rsidP="002A4D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6403FA">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D70AF1" w:rsidRDefault="002A4D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rPr>
          <w:b/>
        </w:rPr>
        <w:tab/>
      </w:r>
      <w:r w:rsidR="00C35E00" w:rsidRPr="00D70AF1">
        <w:t>NSL 2000</w:t>
      </w:r>
    </w:p>
    <w:p w:rsidR="00C35E00" w:rsidRPr="00D70AF1" w:rsidRDefault="002A4D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rPr>
      </w:pPr>
      <w:r w:rsidRPr="00EA31F5">
        <w:rPr>
          <w:b/>
        </w:rPr>
        <w:tab/>
      </w:r>
      <w:r w:rsidRPr="00D70AF1">
        <w:rPr>
          <w:i/>
          <w:u w:val="single"/>
        </w:rPr>
        <w:t>E</w:t>
      </w:r>
      <w:r w:rsidR="00C35E00" w:rsidRPr="00D70AF1">
        <w:rPr>
          <w:i/>
          <w:u w:val="single"/>
        </w:rPr>
        <w:t>.</w:t>
      </w:r>
      <w:r w:rsidR="00C35E00" w:rsidRPr="00D70AF1">
        <w:rPr>
          <w:i/>
          <w:u w:val="single"/>
        </w:rPr>
        <w:tab/>
        <w:t>GENDER AND FAMILY</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Q34)</w:t>
      </w:r>
    </w:p>
    <w:p w:rsidR="002A4DB7" w:rsidRPr="00EA31F5" w:rsidRDefault="002A4DB7" w:rsidP="002A4D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t>2</w:t>
      </w:r>
      <w:r w:rsidR="00E266BD" w:rsidRPr="00EA31F5">
        <w:t>2</w:t>
      </w:r>
      <w:r w:rsidRPr="00EA31F5">
        <w:t>.</w:t>
      </w:r>
      <w:r w:rsidR="00C35E00" w:rsidRPr="00EA31F5">
        <w:tab/>
        <w:t xml:space="preserve">Will you tell me for each of the following whether it is something you personally agree with or </w:t>
      </w:r>
      <w:r w:rsidRPr="00EA31F5">
        <w:t>disagree with?  How about (INSERT)?</w:t>
      </w:r>
    </w:p>
    <w:p w:rsidR="00C35E00" w:rsidRPr="00EA31F5" w:rsidRDefault="002A4DB7" w:rsidP="002A4D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Pr="00EA31F5">
        <w:tab/>
        <w:t xml:space="preserve">(GET ANSWER THEN ASK: </w:t>
      </w:r>
      <w:r w:rsidR="00C35E00" w:rsidRPr="00EA31F5">
        <w:t>Do you agree/disagree strongly or somewhat?</w:t>
      </w:r>
      <w:r w:rsidRPr="00EA31F5">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2A4D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Agree strongly</w:t>
      </w:r>
    </w:p>
    <w:p w:rsidR="00C35E00" w:rsidRPr="00EA31F5" w:rsidRDefault="002A4D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Agree somewhat</w:t>
      </w:r>
    </w:p>
    <w:p w:rsidR="00C35E00" w:rsidRPr="00EA31F5" w:rsidRDefault="002A4D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Disagree somewhat</w:t>
      </w:r>
    </w:p>
    <w:p w:rsidR="00C35E00" w:rsidRPr="00EA31F5" w:rsidRDefault="002A4D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Disagree strongly</w:t>
      </w:r>
    </w:p>
    <w:p w:rsidR="002A4DB7" w:rsidRPr="00EA31F5" w:rsidRDefault="002A4DB7" w:rsidP="002A4D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6403FA">
        <w:t>8</w:t>
      </w:r>
      <w:r w:rsidRPr="00EA31F5">
        <w:tab/>
        <w:t>(DO NOT READ) Don’t know</w:t>
      </w:r>
    </w:p>
    <w:p w:rsidR="002A4DB7" w:rsidRPr="00EA31F5" w:rsidRDefault="002A4DB7" w:rsidP="002A4D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6403FA">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QN22A</w:t>
      </w:r>
      <w:r w:rsidR="002A4DB7" w:rsidRPr="00EA31F5">
        <w:tab/>
        <w:t>a</w:t>
      </w:r>
      <w:r w:rsidR="00C35E00" w:rsidRPr="00EA31F5">
        <w:t>.</w:t>
      </w:r>
      <w:r w:rsidR="00C35E00" w:rsidRPr="00EA31F5">
        <w:tab/>
        <w:t>It is better for children to live in their parents' home until they get married</w:t>
      </w: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QN22B</w:t>
      </w:r>
      <w:r w:rsidR="002A4DB7" w:rsidRPr="00EA31F5">
        <w:tab/>
        <w:t>b</w:t>
      </w:r>
      <w:r w:rsidR="00C35E00" w:rsidRPr="00EA31F5">
        <w:t>.</w:t>
      </w:r>
      <w:r w:rsidR="00C35E00" w:rsidRPr="00EA31F5">
        <w:tab/>
        <w:t>Relatives are more important than friends</w:t>
      </w:r>
    </w:p>
    <w:p w:rsidR="00C72EC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QN22C</w:t>
      </w:r>
      <w:r w:rsidR="002A4DB7" w:rsidRPr="00EA31F5">
        <w:tab/>
        <w:t>c</w:t>
      </w:r>
      <w:r w:rsidR="00C35E00" w:rsidRPr="00EA31F5">
        <w:t>.</w:t>
      </w:r>
      <w:r w:rsidR="00C35E00" w:rsidRPr="00EA31F5">
        <w:tab/>
        <w:t xml:space="preserve">It doesn't do any good to plan for the future because you don't have control over </w:t>
      </w:r>
      <w:r w:rsidR="00C72EC5">
        <w:tab/>
      </w:r>
      <w:r w:rsidR="00C72EC5">
        <w:tab/>
      </w:r>
    </w:p>
    <w:p w:rsidR="00C35E00" w:rsidRPr="00EA31F5" w:rsidRDefault="00C72EC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rsidR="00C35E00" w:rsidRPr="00EA31F5">
        <w:t>it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813569" w:rsidRPr="00EA31F5" w:rsidRDefault="0081356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(Q.23 DELETED 5/30/06)</w:t>
      </w:r>
    </w:p>
    <w:p w:rsidR="00813569" w:rsidRPr="00EA31F5" w:rsidRDefault="0081356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Default="00311078" w:rsidP="00E266B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i/>
          <w:u w:val="single"/>
        </w:rPr>
      </w:pPr>
      <w:r w:rsidRPr="00311078">
        <w:rPr>
          <w:i/>
          <w:u w:val="single"/>
        </w:rPr>
        <w:t xml:space="preserve">F.  </w:t>
      </w:r>
      <w:r w:rsidR="00C35E00" w:rsidRPr="00311078">
        <w:rPr>
          <w:i/>
          <w:u w:val="single"/>
        </w:rPr>
        <w:t>MEDIA USE</w:t>
      </w:r>
    </w:p>
    <w:p w:rsidR="00311078" w:rsidRPr="00311078" w:rsidRDefault="00311078" w:rsidP="00E266B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i/>
          <w:u w:val="single"/>
        </w:rPr>
      </w:pPr>
    </w:p>
    <w:p w:rsidR="00C35E00" w:rsidRPr="00EA31F5" w:rsidRDefault="00E266BD"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2004 NSL ON MEDIA USE</w:t>
      </w:r>
    </w:p>
    <w:p w:rsidR="00C35E00" w:rsidRPr="00EA31F5" w:rsidRDefault="00C35E00" w:rsidP="002A4D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 w:rsidRPr="00EA31F5">
        <w:tab/>
      </w:r>
      <w:r w:rsidR="002A4DB7" w:rsidRPr="00EA31F5">
        <w:t>2</w:t>
      </w:r>
      <w:r w:rsidR="00E266BD" w:rsidRPr="00EA31F5">
        <w:t>4</w:t>
      </w:r>
      <w:r w:rsidRPr="00EA31F5">
        <w:t>.</w:t>
      </w:r>
      <w:r w:rsidRPr="00EA31F5">
        <w:tab/>
        <w:t xml:space="preserve">There are many different ways to get </w:t>
      </w:r>
      <w:smartTag w:uri="urn:schemas-microsoft-com:office:smarttags" w:element="PersonName">
        <w:r w:rsidRPr="00EA31F5">
          <w:t>news</w:t>
        </w:r>
      </w:smartTag>
      <w:r w:rsidRPr="00EA31F5">
        <w:t xml:space="preserve">, such as network television, local television, a </w:t>
      </w:r>
      <w:smartTag w:uri="urn:schemas-microsoft-com:office:smarttags" w:element="PersonName">
        <w:r w:rsidRPr="00EA31F5">
          <w:t>news</w:t>
        </w:r>
      </w:smartTag>
      <w:r w:rsidRPr="00EA31F5">
        <w:t>paper, radio</w:t>
      </w:r>
      <w:r w:rsidR="00E266BD" w:rsidRPr="00EA31F5">
        <w:t>,</w:t>
      </w:r>
      <w:r w:rsidRPr="00EA31F5">
        <w:t xml:space="preserve"> and the internet.  We’d like to know all the different ways you get your </w:t>
      </w:r>
      <w:smartTag w:uri="urn:schemas-microsoft-com:office:smarttags" w:element="PersonName">
        <w:r w:rsidRPr="00EA31F5">
          <w:t>news</w:t>
        </w:r>
      </w:smartTag>
      <w:r w:rsidRPr="00EA31F5">
        <w:t xml:space="preserve">, and so I’m going to ask you about each of these sources.  Thinking about a typical weekday, do you get any </w:t>
      </w:r>
      <w:smartTag w:uri="urn:schemas-microsoft-com:office:smarttags" w:element="PersonName">
        <w:r w:rsidRPr="00EA31F5">
          <w:t>news</w:t>
        </w:r>
      </w:smartTag>
      <w:r w:rsidRPr="00EA31F5">
        <w:t xml:space="preserve"> from</w:t>
      </w:r>
      <w:r w:rsidR="00633ED8" w:rsidRPr="00EA31F5">
        <w:t xml:space="preserve"> </w:t>
      </w:r>
      <w:r w:rsidRPr="00EA31F5">
        <w:t>(INSERT ITEM)?</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Yes</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No</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8</w:t>
      </w:r>
      <w:r w:rsidRPr="00EA31F5">
        <w:tab/>
        <w:t>(DO NOT READ) Don't know</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9</w:t>
      </w:r>
      <w:r w:rsidRPr="00EA31F5">
        <w:tab/>
        <w:t xml:space="preserve">(DO NOT READ) Refused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QN24A</w:t>
      </w:r>
      <w:r w:rsidR="00C35E00" w:rsidRPr="00EA31F5">
        <w:tab/>
        <w:t>a.</w:t>
      </w:r>
      <w:r w:rsidR="00C35E00" w:rsidRPr="00EA31F5">
        <w:tab/>
        <w:t xml:space="preserve">Network television </w:t>
      </w:r>
      <w:smartTag w:uri="urn:schemas-microsoft-com:office:smarttags" w:element="PersonName">
        <w:r w:rsidR="00C35E00" w:rsidRPr="00EA31F5">
          <w:t>news</w:t>
        </w:r>
      </w:smartTag>
      <w:r w:rsidR="00C35E00" w:rsidRPr="00EA31F5">
        <w:t xml:space="preserve"> shows, like the ABC Nightly News, CNN Headline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ab/>
      </w:r>
      <w:r w:rsidRPr="00EA31F5">
        <w:t>News, or Noticiero Univision (</w:t>
      </w:r>
      <w:r w:rsidR="00E266BD" w:rsidRPr="00EA31F5">
        <w:t>n</w:t>
      </w:r>
      <w:r w:rsidRPr="00EA31F5">
        <w:t xml:space="preserve">o-tih-see-ERR-oh </w:t>
      </w:r>
      <w:r w:rsidR="00E266BD" w:rsidRPr="00EA31F5">
        <w:t>y</w:t>
      </w:r>
      <w:r w:rsidRPr="00EA31F5">
        <w:t>ou-ni-viz-</w:t>
      </w:r>
      <w:r w:rsidR="00E266BD" w:rsidRPr="00EA31F5">
        <w:t>EE</w:t>
      </w:r>
      <w:r w:rsidRPr="00EA31F5">
        <w:t>-own)</w:t>
      </w: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QN24B</w:t>
      </w:r>
      <w:r w:rsidR="00C35E00" w:rsidRPr="00EA31F5">
        <w:tab/>
        <w:t>b.</w:t>
      </w:r>
      <w:r w:rsidR="00C35E00" w:rsidRPr="00EA31F5">
        <w:tab/>
        <w:t xml:space="preserve">Local television </w:t>
      </w:r>
      <w:smartTag w:uri="urn:schemas-microsoft-com:office:smarttags" w:element="PersonName">
        <w:r w:rsidR="00C35E00" w:rsidRPr="00EA31F5">
          <w:t>news</w:t>
        </w:r>
      </w:smartTag>
      <w:r w:rsidR="00C35E00" w:rsidRPr="00EA31F5">
        <w:t xml:space="preserve"> broadcasts</w:t>
      </w: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QN24C</w:t>
      </w:r>
      <w:r w:rsidR="00C35E00" w:rsidRPr="00EA31F5">
        <w:tab/>
        <w:t>c.</w:t>
      </w:r>
      <w:r w:rsidR="00C35E00" w:rsidRPr="00EA31F5">
        <w:tab/>
        <w:t>Newspapers</w:t>
      </w: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QN24D</w:t>
      </w:r>
      <w:r w:rsidR="00C35E00" w:rsidRPr="00EA31F5">
        <w:tab/>
        <w:t>d.</w:t>
      </w:r>
      <w:r w:rsidR="00C35E00" w:rsidRPr="00EA31F5">
        <w:tab/>
        <w:t>Radio</w:t>
      </w: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QN24E</w:t>
      </w:r>
      <w:r w:rsidR="00C35E00" w:rsidRPr="00EA31F5">
        <w:tab/>
        <w:t>e.</w:t>
      </w:r>
      <w:r w:rsidR="00C35E00" w:rsidRPr="00EA31F5">
        <w:tab/>
        <w:t>The Internet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81356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br w:type="page"/>
      </w:r>
      <w:r w:rsidR="00C35E00" w:rsidRPr="00EA31F5">
        <w:tab/>
        <w:t>(ASK Q</w:t>
      </w:r>
      <w:r w:rsidR="00633ED8" w:rsidRPr="00EA31F5">
        <w:t>.2</w:t>
      </w:r>
      <w:r w:rsidR="00E266BD" w:rsidRPr="00EA31F5">
        <w:t>5</w:t>
      </w:r>
      <w:r w:rsidR="00C35E00" w:rsidRPr="00EA31F5">
        <w:t xml:space="preserve"> FOR EACH ITEM=</w:t>
      </w:r>
      <w:r w:rsidR="00F37A5A" w:rsidRPr="00EA31F5">
        <w:t>CODE 1</w:t>
      </w:r>
      <w:r w:rsidR="00C35E00" w:rsidRPr="00EA31F5">
        <w:t xml:space="preserve"> IN Q</w:t>
      </w:r>
      <w:r w:rsidR="00F37A5A" w:rsidRPr="00EA31F5">
        <w:t>.</w:t>
      </w:r>
      <w:r w:rsidR="00633ED8" w:rsidRPr="00EA31F5">
        <w:t>2</w:t>
      </w:r>
      <w:r w:rsidR="00E266BD" w:rsidRPr="00EA31F5">
        <w:t>4</w:t>
      </w:r>
      <w:r w:rsidR="00C35E00" w:rsidRPr="00EA31F5">
        <w:t>)</w:t>
      </w:r>
    </w:p>
    <w:p w:rsidR="00C35E00" w:rsidRPr="00EA31F5" w:rsidRDefault="00633ED8" w:rsidP="003110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2</w:t>
      </w:r>
      <w:r w:rsidR="00E266BD" w:rsidRPr="00EA31F5">
        <w:t>5</w:t>
      </w:r>
      <w:r w:rsidR="00C35E00" w:rsidRPr="00EA31F5">
        <w:t>.</w:t>
      </w:r>
      <w:r w:rsidR="00C35E00" w:rsidRPr="00EA31F5">
        <w:tab/>
        <w:t xml:space="preserve">When you get your </w:t>
      </w:r>
      <w:smartTag w:uri="urn:schemas-microsoft-com:office:smarttags" w:element="PersonName">
        <w:r w:rsidR="00C35E00" w:rsidRPr="00EA31F5">
          <w:t>news</w:t>
        </w:r>
      </w:smartTag>
      <w:r w:rsidR="00C35E00" w:rsidRPr="00EA31F5">
        <w:t xml:space="preserve"> from </w:t>
      </w:r>
      <w:r w:rsidRPr="00EA31F5">
        <w:t>(</w:t>
      </w:r>
      <w:r w:rsidR="00C35E00" w:rsidRPr="00EA31F5">
        <w:t>INSERT Q</w:t>
      </w:r>
      <w:r w:rsidRPr="00EA31F5">
        <w:t>.2</w:t>
      </w:r>
      <w:r w:rsidR="00E266BD" w:rsidRPr="00EA31F5">
        <w:t>4</w:t>
      </w:r>
      <w:r w:rsidR="00C35E00" w:rsidRPr="00EA31F5">
        <w:t xml:space="preserve"> ITEM) is it in English, Spanish or both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English</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Spanish</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Both</w:t>
      </w:r>
    </w:p>
    <w:p w:rsidR="00633ED8" w:rsidRPr="00EA31F5" w:rsidRDefault="00633ED8" w:rsidP="00633ED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633ED8" w:rsidRPr="00EA31F5" w:rsidRDefault="00633ED8" w:rsidP="00633ED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QN25A</w:t>
      </w:r>
      <w:r w:rsidR="00C35E00" w:rsidRPr="00EA31F5">
        <w:tab/>
        <w:t>a.</w:t>
      </w:r>
      <w:r w:rsidR="00C35E00" w:rsidRPr="00EA31F5">
        <w:tab/>
        <w:t xml:space="preserve">Network television </w:t>
      </w:r>
      <w:smartTag w:uri="urn:schemas-microsoft-com:office:smarttags" w:element="PersonName">
        <w:r w:rsidR="00C35E00" w:rsidRPr="00EA31F5">
          <w:t>news</w:t>
        </w:r>
      </w:smartTag>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QN25B</w:t>
      </w:r>
      <w:r w:rsidR="00C35E00" w:rsidRPr="00EA31F5">
        <w:tab/>
        <w:t>b.</w:t>
      </w:r>
      <w:r w:rsidR="00C35E00" w:rsidRPr="00EA31F5">
        <w:tab/>
        <w:t xml:space="preserve">Local television </w:t>
      </w:r>
      <w:smartTag w:uri="urn:schemas-microsoft-com:office:smarttags" w:element="PersonName">
        <w:r w:rsidR="00C35E00" w:rsidRPr="00EA31F5">
          <w:t>news</w:t>
        </w:r>
      </w:smartTag>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QN25C</w:t>
      </w:r>
      <w:r w:rsidR="00C35E00" w:rsidRPr="00EA31F5">
        <w:tab/>
        <w:t>c.</w:t>
      </w:r>
      <w:r w:rsidR="00C35E00" w:rsidRPr="00EA31F5">
        <w:tab/>
        <w:t>Newspapers</w:t>
      </w: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QN25D</w:t>
      </w:r>
      <w:r w:rsidR="00C35E00" w:rsidRPr="00EA31F5">
        <w:tab/>
        <w:t>d.</w:t>
      </w:r>
      <w:r w:rsidR="00C35E00" w:rsidRPr="00EA31F5">
        <w:tab/>
        <w:t>Radio</w:t>
      </w: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QN25E</w:t>
      </w:r>
      <w:r w:rsidR="00C35E00" w:rsidRPr="00EA31F5">
        <w:tab/>
        <w:t>e.</w:t>
      </w:r>
      <w:r w:rsidR="00C35E00" w:rsidRPr="00EA31F5">
        <w:tab/>
        <w:t>The Internet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813569" w:rsidRPr="00EA31F5" w:rsidRDefault="0081356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(Q.26 THRU Q.29 DELETED 5/30/06)</w:t>
      </w:r>
    </w:p>
    <w:p w:rsidR="00813569" w:rsidRPr="00EA31F5" w:rsidRDefault="0081356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Default="00D030F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rPr>
      </w:pPr>
      <w:r w:rsidRPr="00EA31F5">
        <w:rPr>
          <w:b/>
        </w:rPr>
        <w:tab/>
      </w:r>
      <w:r w:rsidRPr="00311078">
        <w:rPr>
          <w:i/>
          <w:u w:val="single"/>
        </w:rPr>
        <w:t>G.</w:t>
      </w:r>
      <w:r w:rsidRPr="00311078">
        <w:rPr>
          <w:i/>
          <w:u w:val="single"/>
        </w:rPr>
        <w:tab/>
      </w:r>
      <w:r w:rsidR="00C35E00" w:rsidRPr="00311078">
        <w:rPr>
          <w:i/>
          <w:u w:val="single"/>
        </w:rPr>
        <w:t>DISCRIMINATION</w:t>
      </w:r>
    </w:p>
    <w:p w:rsidR="00311078" w:rsidRP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rPr>
      </w:pPr>
    </w:p>
    <w:p w:rsidR="00C35E00" w:rsidRPr="00311078" w:rsidRDefault="00D030F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rPr>
          <w:b/>
        </w:rPr>
        <w:tab/>
      </w:r>
      <w:r w:rsidR="00C35E00" w:rsidRPr="00311078">
        <w:t>NSL 2000</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Now I am going to ask you about some issues facing </w:t>
      </w:r>
      <w:smartTag w:uri="urn:schemas-microsoft-com:office:smarttags" w:element="place">
        <w:smartTag w:uri="urn:schemas-microsoft-com:office:smarttags" w:element="country-region">
          <w:r w:rsidRPr="00EA31F5">
            <w:t>U</w:t>
          </w:r>
          <w:r w:rsidR="00EA31F5">
            <w:t>.</w:t>
          </w:r>
          <w:r w:rsidRPr="00EA31F5">
            <w:t>S</w:t>
          </w:r>
          <w:r w:rsidR="00EA31F5">
            <w:t>.</w:t>
          </w:r>
        </w:smartTag>
      </w:smartTag>
      <w:r w:rsidRPr="00EA31F5">
        <w:t xml:space="preserve"> society.</w:t>
      </w:r>
    </w:p>
    <w:p w:rsidR="00D030F6" w:rsidRPr="00EA31F5" w:rsidRDefault="00D030F6"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D030F6" w:rsidRPr="00EA31F5" w:rsidRDefault="00D030F6"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(IF QS-8a=1 INSERT </w:t>
      </w:r>
      <w:r w:rsidR="00355689" w:rsidRPr="00EA31F5">
        <w:t>‘</w:t>
      </w:r>
      <w:r w:rsidRPr="00EA31F5">
        <w:t>HISPANICS</w:t>
      </w:r>
      <w:r w:rsidR="00355689" w:rsidRPr="00EA31F5">
        <w:t>’</w:t>
      </w:r>
      <w:r w:rsidRPr="00EA31F5">
        <w:t>;</w:t>
      </w:r>
      <w:r w:rsidR="00F37A5A" w:rsidRPr="00EA31F5">
        <w:t xml:space="preserve"> </w:t>
      </w:r>
      <w:r w:rsidRPr="00EA31F5">
        <w:t xml:space="preserve">IF QS-8a=2 OR 3 INSERT </w:t>
      </w:r>
      <w:r w:rsidR="00355689" w:rsidRPr="00EA31F5">
        <w:t>‘</w:t>
      </w:r>
      <w:r w:rsidRPr="00EA31F5">
        <w:t>LATINOS</w:t>
      </w:r>
      <w:r w:rsidR="00355689" w:rsidRPr="00EA31F5">
        <w:t>’</w:t>
      </w:r>
      <w:r w:rsidRPr="00EA31F5">
        <w:t>)</w:t>
      </w:r>
    </w:p>
    <w:p w:rsidR="00C35E00" w:rsidRPr="00EA31F5" w:rsidRDefault="00D030F6"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00E266BD" w:rsidRPr="00EA31F5">
        <w:t>30</w:t>
      </w:r>
      <w:r w:rsidRPr="00EA31F5">
        <w:t>.</w:t>
      </w:r>
      <w:r w:rsidR="00C35E00" w:rsidRPr="00EA31F5">
        <w:tab/>
        <w:t xml:space="preserve">In general, do you think discrimination against (HISPANICS/LATINOS) is a major problem, minor problem, or not a problem in </w:t>
      </w:r>
      <w:r w:rsidRPr="00EA31F5">
        <w:t xml:space="preserve">preventing (HISPANICS/LATINOS) in general from succeeding in </w:t>
      </w:r>
      <w:smartTag w:uri="urn:schemas-microsoft-com:office:smarttags" w:element="country-region">
        <w:smartTag w:uri="urn:schemas-microsoft-com:office:smarttags" w:element="place">
          <w:r w:rsidRPr="00EA31F5">
            <w:t>America</w:t>
          </w:r>
        </w:smartTag>
      </w:smartTag>
      <w:r w:rsidR="00C35E00" w:rsidRPr="00EA31F5">
        <w:t>?</w:t>
      </w:r>
    </w:p>
    <w:p w:rsidR="00C35E00" w:rsidRPr="00C72EC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QN30</w:t>
      </w:r>
    </w:p>
    <w:p w:rsidR="00C35E00" w:rsidRPr="00EA31F5" w:rsidRDefault="00D030F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Major problem</w:t>
      </w:r>
    </w:p>
    <w:p w:rsidR="00C35E00" w:rsidRPr="00EA31F5" w:rsidRDefault="00D030F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Minor problem</w:t>
      </w:r>
    </w:p>
    <w:p w:rsidR="00C35E00" w:rsidRPr="00EA31F5" w:rsidRDefault="00D030F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Not a problem</w:t>
      </w:r>
    </w:p>
    <w:p w:rsidR="00D030F6" w:rsidRPr="00EA31F5" w:rsidRDefault="00D030F6"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D030F6" w:rsidRDefault="00D030F6"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311078" w:rsidRPr="00EA31F5" w:rsidRDefault="00311078"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813569" w:rsidRPr="00EA31F5" w:rsidRDefault="0081356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(Trend: RACE Poll)</w:t>
      </w:r>
    </w:p>
    <w:p w:rsidR="00813569" w:rsidRPr="00EA31F5" w:rsidRDefault="0081356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Q44)</w:t>
      </w:r>
    </w:p>
    <w:p w:rsidR="00813569" w:rsidRPr="00EA31F5" w:rsidRDefault="0081356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36.</w:t>
      </w:r>
      <w:r w:rsidRPr="00EA31F5">
        <w:tab/>
        <w:t>During the last 5 years, have you, a family member, or close friend experienced discrimination because of your racial or ethnic background, or not?</w:t>
      </w:r>
    </w:p>
    <w:p w:rsidR="00813569" w:rsidRPr="00C72EC5" w:rsidRDefault="00311078"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QN36</w:t>
      </w:r>
    </w:p>
    <w:p w:rsidR="00813569" w:rsidRPr="00EA31F5" w:rsidRDefault="0081356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Yes</w:t>
      </w:r>
    </w:p>
    <w:p w:rsidR="00813569" w:rsidRPr="00EA31F5" w:rsidRDefault="0081356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No</w:t>
      </w:r>
    </w:p>
    <w:p w:rsidR="00813569" w:rsidRPr="00EA31F5" w:rsidRDefault="0081356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813569" w:rsidRPr="00EA31F5" w:rsidRDefault="0081356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813569" w:rsidRDefault="0081356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D030F6" w:rsidRPr="00EA31F5" w:rsidRDefault="00D030F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Q.3</w:t>
      </w:r>
      <w:r w:rsidR="00E266BD" w:rsidRPr="00EA31F5">
        <w:t>1</w:t>
      </w:r>
      <w:r w:rsidRPr="00EA31F5">
        <w:t xml:space="preserve"> IF Q.</w:t>
      </w:r>
      <w:r w:rsidR="00E266BD" w:rsidRPr="00EA31F5">
        <w:t>30</w:t>
      </w:r>
      <w:r w:rsidRPr="00EA31F5">
        <w:t xml:space="preserve"> = 1 OR 2)</w:t>
      </w:r>
    </w:p>
    <w:p w:rsidR="00355689" w:rsidRPr="00EA31F5" w:rsidRDefault="00D030F6" w:rsidP="0035568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355689" w:rsidRPr="00EA31F5">
        <w:t>(IF QS-8a=1 INSERT ‘HISPANICS’; IF QS-8a=2 OR 3 INSERT ‘LATINOS’)</w:t>
      </w:r>
    </w:p>
    <w:p w:rsidR="00C35E00" w:rsidRPr="00EA31F5" w:rsidRDefault="00C35E00"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00D030F6" w:rsidRPr="00EA31F5">
        <w:t>3</w:t>
      </w:r>
      <w:r w:rsidR="00E266BD" w:rsidRPr="00EA31F5">
        <w:t>1</w:t>
      </w:r>
      <w:r w:rsidR="00D030F6" w:rsidRPr="00EA31F5">
        <w:t>.</w:t>
      </w:r>
      <w:r w:rsidR="00D030F6" w:rsidRPr="00EA31F5">
        <w:tab/>
      </w:r>
      <w:r w:rsidRPr="00EA31F5">
        <w:t>We know that discrimination can result from many factors.  I am going to mention several of those factors and for each tell me whether it is a major cause of discrimination against (HISPANICS/LATINOS)</w:t>
      </w:r>
      <w:r w:rsidR="00AE3B5A">
        <w:t xml:space="preserve"> </w:t>
      </w:r>
      <w:r w:rsidR="00AE3B5A" w:rsidRPr="00311078">
        <w:t xml:space="preserve">in the </w:t>
      </w:r>
      <w:smartTag w:uri="urn:schemas-microsoft-com:office:smarttags" w:element="place">
        <w:smartTag w:uri="urn:schemas-microsoft-com:office:smarttags" w:element="country-region">
          <w:r w:rsidR="00AE3B5A" w:rsidRPr="00311078">
            <w:t>U.S.</w:t>
          </w:r>
        </w:smartTag>
      </w:smartTag>
      <w:r w:rsidRPr="00311078">
        <w:t>, a</w:t>
      </w:r>
      <w:r w:rsidRPr="00EA31F5">
        <w:t xml:space="preserve"> minor cause, or not a cause of discrimination at all.</w:t>
      </w:r>
      <w:r w:rsidR="00D030F6" w:rsidRPr="00EA31F5">
        <w:t xml:space="preserve">  How about </w:t>
      </w:r>
      <w:r w:rsidR="00E266BD" w:rsidRPr="00EA31F5">
        <w:t xml:space="preserve">differences in </w:t>
      </w:r>
      <w:r w:rsidR="00D030F6" w:rsidRPr="00EA31F5">
        <w:t>(INSERT)?</w:t>
      </w:r>
    </w:p>
    <w:p w:rsidR="00D030F6" w:rsidRPr="00EA31F5" w:rsidRDefault="00D030F6"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D030F6" w:rsidRPr="00EA31F5" w:rsidRDefault="00D030F6"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1</w:t>
      </w:r>
      <w:r w:rsidRPr="00EA31F5">
        <w:tab/>
        <w:t>Major</w:t>
      </w:r>
    </w:p>
    <w:p w:rsidR="00D030F6" w:rsidRPr="00EA31F5" w:rsidRDefault="00D030F6"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2</w:t>
      </w:r>
      <w:r w:rsidRPr="00EA31F5">
        <w:tab/>
        <w:t>Minor</w:t>
      </w:r>
    </w:p>
    <w:p w:rsidR="00D030F6" w:rsidRPr="00EA31F5" w:rsidRDefault="00D030F6"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3</w:t>
      </w:r>
      <w:r w:rsidRPr="00EA31F5">
        <w:tab/>
        <w:t>Not a cause</w:t>
      </w:r>
    </w:p>
    <w:p w:rsidR="00D030F6" w:rsidRPr="00EA31F5" w:rsidRDefault="00D030F6"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D030F6" w:rsidRPr="00EA31F5" w:rsidRDefault="00D030F6"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D030F6" w:rsidRPr="00EA31F5" w:rsidRDefault="00D030F6" w:rsidP="00D030F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QN31A</w:t>
      </w:r>
      <w:r w:rsidR="00C35E00" w:rsidRPr="00EA31F5">
        <w:tab/>
      </w:r>
      <w:r w:rsidR="00D030F6" w:rsidRPr="00EA31F5">
        <w:t>a.</w:t>
      </w:r>
      <w:r w:rsidR="00C35E00" w:rsidRPr="00EA31F5">
        <w:tab/>
        <w:t>income and education</w:t>
      </w: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QN31B</w:t>
      </w:r>
      <w:r w:rsidR="00C35E00" w:rsidRPr="00EA31F5">
        <w:tab/>
      </w:r>
      <w:r w:rsidR="00D030F6" w:rsidRPr="00EA31F5">
        <w:t>b.</w:t>
      </w:r>
      <w:r w:rsidR="00C35E00" w:rsidRPr="00EA31F5">
        <w:tab/>
        <w:t>skin color</w:t>
      </w: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QN31C</w:t>
      </w:r>
      <w:r w:rsidR="00C35E00" w:rsidRPr="00EA31F5">
        <w:tab/>
      </w:r>
      <w:r w:rsidR="00D030F6" w:rsidRPr="00EA31F5">
        <w:t>c.</w:t>
      </w:r>
      <w:r w:rsidR="00C35E00" w:rsidRPr="00EA31F5">
        <w:tab/>
        <w:t>language</w:t>
      </w:r>
    </w:p>
    <w:p w:rsidR="00C35E00"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QN31D</w:t>
      </w:r>
      <w:r w:rsidR="00C35E00" w:rsidRPr="00EA31F5">
        <w:tab/>
      </w:r>
      <w:r w:rsidR="00D030F6" w:rsidRPr="00EA31F5">
        <w:t>d.</w:t>
      </w:r>
      <w:r w:rsidR="00C35E00" w:rsidRPr="00EA31F5">
        <w:tab/>
        <w:t xml:space="preserve">immigration status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D030F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Q.3</w:t>
      </w:r>
      <w:r w:rsidR="00E266BD" w:rsidRPr="00EA31F5">
        <w:t>2</w:t>
      </w:r>
      <w:r w:rsidRPr="00EA31F5">
        <w:t xml:space="preserve"> IF Q.</w:t>
      </w:r>
      <w:r w:rsidR="00E266BD" w:rsidRPr="00EA31F5">
        <w:t>30</w:t>
      </w:r>
      <w:r w:rsidRPr="00EA31F5">
        <w:t xml:space="preserve"> = 1 OR 2)</w:t>
      </w:r>
    </w:p>
    <w:p w:rsidR="00355689" w:rsidRPr="00EA31F5" w:rsidRDefault="00355689" w:rsidP="0035568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QS-8a=1 INSERT ‘HISPANICS’; IF QS-8a=2 OR 3 INSERT ‘LATINOS’)</w:t>
      </w:r>
    </w:p>
    <w:p w:rsidR="00C35E00" w:rsidRPr="00EA31F5" w:rsidRDefault="00C35E00" w:rsidP="004409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004409D9" w:rsidRPr="00EA31F5">
        <w:t>3</w:t>
      </w:r>
      <w:r w:rsidR="003F3A0E" w:rsidRPr="00EA31F5">
        <w:t>2</w:t>
      </w:r>
      <w:r w:rsidR="004409D9" w:rsidRPr="00EA31F5">
        <w:t>.</w:t>
      </w:r>
      <w:r w:rsidR="004409D9" w:rsidRPr="00EA31F5">
        <w:tab/>
      </w:r>
      <w:r w:rsidRPr="00EA31F5">
        <w:t xml:space="preserve">Thinking of the </w:t>
      </w:r>
      <w:r w:rsidR="004409D9" w:rsidRPr="00EA31F5">
        <w:t xml:space="preserve">last </w:t>
      </w:r>
      <w:r w:rsidRPr="00EA31F5">
        <w:t xml:space="preserve">few years, do you think that discrimination against (HISPANICS/LATINOS) </w:t>
      </w:r>
      <w:r w:rsidR="00AE3B5A" w:rsidRPr="00311078">
        <w:t xml:space="preserve">in the </w:t>
      </w:r>
      <w:smartTag w:uri="urn:schemas-microsoft-com:office:smarttags" w:element="place">
        <w:smartTag w:uri="urn:schemas-microsoft-com:office:smarttags" w:element="country-region">
          <w:r w:rsidR="00AE3B5A" w:rsidRPr="00311078">
            <w:t>U.S.</w:t>
          </w:r>
        </w:smartTag>
      </w:smartTag>
      <w:r w:rsidR="00AE3B5A">
        <w:t xml:space="preserve"> </w:t>
      </w:r>
      <w:r w:rsidRPr="00EA31F5">
        <w:t xml:space="preserve">has become more common, less common, </w:t>
      </w:r>
      <w:r w:rsidR="004409D9" w:rsidRPr="00EA31F5">
        <w:t xml:space="preserve">or </w:t>
      </w:r>
      <w:r w:rsidRPr="00EA31F5">
        <w:t>sta</w:t>
      </w:r>
      <w:r w:rsidR="004409D9" w:rsidRPr="00EA31F5">
        <w:t>yed</w:t>
      </w:r>
      <w:r w:rsidRPr="00EA31F5">
        <w:t xml:space="preserve"> about the same?</w:t>
      </w:r>
    </w:p>
    <w:p w:rsidR="004409D9" w:rsidRPr="00C72EC5" w:rsidRDefault="00311078" w:rsidP="004409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b/>
        </w:rPr>
      </w:pPr>
      <w:r>
        <w:rPr>
          <w:b/>
        </w:rPr>
        <w:t>QN32</w:t>
      </w:r>
    </w:p>
    <w:p w:rsidR="004409D9" w:rsidRPr="00EA31F5" w:rsidRDefault="004409D9" w:rsidP="004409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1</w:t>
      </w:r>
      <w:r w:rsidRPr="00EA31F5">
        <w:tab/>
        <w:t>More common</w:t>
      </w:r>
    </w:p>
    <w:p w:rsidR="004409D9" w:rsidRPr="00EA31F5" w:rsidRDefault="004409D9" w:rsidP="004409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2</w:t>
      </w:r>
      <w:r w:rsidRPr="00EA31F5">
        <w:tab/>
        <w:t>Less common</w:t>
      </w:r>
    </w:p>
    <w:p w:rsidR="004409D9" w:rsidRPr="00EA31F5" w:rsidRDefault="004409D9" w:rsidP="004409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3</w:t>
      </w:r>
      <w:r w:rsidRPr="00EA31F5">
        <w:tab/>
        <w:t>Stayed about the same</w:t>
      </w:r>
    </w:p>
    <w:p w:rsidR="004409D9" w:rsidRPr="00EA31F5" w:rsidRDefault="004409D9" w:rsidP="004409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4409D9" w:rsidRPr="00EA31F5" w:rsidRDefault="004409D9" w:rsidP="004409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4409D9" w:rsidRPr="00EA31F5" w:rsidRDefault="004409D9" w:rsidP="004409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Q.3</w:t>
      </w:r>
      <w:r w:rsidR="003F3A0E" w:rsidRPr="00EA31F5">
        <w:t>3</w:t>
      </w:r>
      <w:r w:rsidRPr="00EA31F5">
        <w:t xml:space="preserve"> IF Q.</w:t>
      </w:r>
      <w:r w:rsidR="003F3A0E" w:rsidRPr="00EA31F5">
        <w:t>30</w:t>
      </w:r>
      <w:r w:rsidRPr="00EA31F5">
        <w:t xml:space="preserve"> = 1 OR 2)</w:t>
      </w:r>
    </w:p>
    <w:p w:rsidR="00355689" w:rsidRPr="00EA31F5" w:rsidRDefault="00355689" w:rsidP="0035568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QS-8a=1 INSERT ‘HISPANICS’; IF QS-8a=2 OR 3 INSERT ‘LATINOS’)</w:t>
      </w:r>
    </w:p>
    <w:p w:rsidR="00C35E00" w:rsidRPr="00EA31F5" w:rsidRDefault="00C35E00" w:rsidP="004409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004409D9" w:rsidRPr="00EA31F5">
        <w:t>3</w:t>
      </w:r>
      <w:r w:rsidR="003F3A0E" w:rsidRPr="00EA31F5">
        <w:t>3</w:t>
      </w:r>
      <w:r w:rsidR="004409D9" w:rsidRPr="00EA31F5">
        <w:t>.</w:t>
      </w:r>
      <w:r w:rsidR="004409D9" w:rsidRPr="00EA31F5">
        <w:tab/>
      </w:r>
      <w:r w:rsidRPr="00EA31F5">
        <w:t xml:space="preserve">Do you think that the debate over immigration </w:t>
      </w:r>
      <w:r w:rsidRPr="00311078">
        <w:t xml:space="preserve">policy </w:t>
      </w:r>
      <w:r w:rsidR="00AE3B5A" w:rsidRPr="00311078">
        <w:t xml:space="preserve">in the </w:t>
      </w:r>
      <w:smartTag w:uri="urn:schemas-microsoft-com:office:smarttags" w:element="place">
        <w:smartTag w:uri="urn:schemas-microsoft-com:office:smarttags" w:element="country-region">
          <w:r w:rsidR="00AE3B5A" w:rsidRPr="00311078">
            <w:t>U.S.</w:t>
          </w:r>
        </w:smartTag>
      </w:smartTag>
      <w:r w:rsidR="00AE3B5A" w:rsidRPr="00311078">
        <w:t xml:space="preserve"> </w:t>
      </w:r>
      <w:r w:rsidRPr="00311078">
        <w:t>has</w:t>
      </w:r>
      <w:r w:rsidRPr="00EA31F5">
        <w:t xml:space="preserve"> made discrimination against (HISPANICS/LATINOS) more of </w:t>
      </w:r>
      <w:r w:rsidR="004409D9" w:rsidRPr="00EA31F5">
        <w:t xml:space="preserve">a </w:t>
      </w:r>
      <w:r w:rsidRPr="00EA31F5">
        <w:t xml:space="preserve">problem, less of a problem or has it had no effect on discrimination? </w:t>
      </w:r>
    </w:p>
    <w:p w:rsidR="00C35E00" w:rsidRPr="00C72EC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QN33</w:t>
      </w:r>
    </w:p>
    <w:p w:rsidR="004409D9" w:rsidRPr="00EA31F5" w:rsidRDefault="004409D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More</w:t>
      </w:r>
    </w:p>
    <w:p w:rsidR="004409D9" w:rsidRPr="00EA31F5" w:rsidRDefault="004409D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Less</w:t>
      </w:r>
    </w:p>
    <w:p w:rsidR="004409D9" w:rsidRPr="00EA31F5" w:rsidRDefault="004409D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Had no effect</w:t>
      </w:r>
    </w:p>
    <w:p w:rsidR="004409D9" w:rsidRPr="00EA31F5" w:rsidRDefault="004409D9" w:rsidP="004409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4409D9" w:rsidRPr="00EA31F5" w:rsidRDefault="004409D9" w:rsidP="004409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4409D9" w:rsidRPr="00EA31F5" w:rsidRDefault="004409D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813569" w:rsidRPr="00EA31F5" w:rsidRDefault="0081356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(Q.34 AND Q.3</w:t>
      </w:r>
      <w:r w:rsidR="00554E6E" w:rsidRPr="00EA31F5">
        <w:t>5</w:t>
      </w:r>
      <w:r w:rsidRPr="00EA31F5">
        <w:t xml:space="preserve"> DELETED 5/30/06)</w:t>
      </w:r>
    </w:p>
    <w:p w:rsidR="00813569" w:rsidRPr="00EA31F5" w:rsidRDefault="0081356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813569" w:rsidRPr="00EA31F5">
        <w:t>(Q.36 MOVED TO AFTER Q.30)</w:t>
      </w:r>
    </w:p>
    <w:p w:rsidR="00813569" w:rsidRDefault="00813569" w:rsidP="00000F7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000F7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Pr="00EA31F5" w:rsidRDefault="00311078" w:rsidP="00000F7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311078" w:rsidRDefault="00000F7E" w:rsidP="00000F7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rPr>
      </w:pPr>
      <w:r w:rsidRPr="00EA31F5">
        <w:rPr>
          <w:b/>
        </w:rPr>
        <w:tab/>
      </w:r>
      <w:r w:rsidRPr="00311078">
        <w:rPr>
          <w:i/>
          <w:u w:val="single"/>
        </w:rPr>
        <w:t>H</w:t>
      </w:r>
      <w:r w:rsidR="00C35E00" w:rsidRPr="00311078">
        <w:rPr>
          <w:i/>
          <w:u w:val="single"/>
        </w:rPr>
        <w:t>.</w:t>
      </w:r>
      <w:r w:rsidR="00C35E00" w:rsidRPr="00311078">
        <w:rPr>
          <w:i/>
          <w:u w:val="single"/>
        </w:rPr>
        <w:tab/>
        <w:t>LATINO POLITICAL MOVEMENT AND GROUP IDENTITY</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00F7E" w:rsidRPr="00EA31F5" w:rsidRDefault="00000F7E" w:rsidP="00000F7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Q46)</w:t>
      </w:r>
    </w:p>
    <w:p w:rsidR="003F3A0E" w:rsidRPr="00EA31F5" w:rsidRDefault="00000F7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Q.3</w:t>
      </w:r>
      <w:r w:rsidR="003F3A0E" w:rsidRPr="00EA31F5">
        <w:t>7</w:t>
      </w:r>
      <w:r w:rsidRPr="00EA31F5">
        <w:t xml:space="preserve"> IF</w:t>
      </w:r>
      <w:r w:rsidR="00C35E00" w:rsidRPr="00EA31F5">
        <w:t xml:space="preserve"> LATINOS BORN OUTSIDE THE </w:t>
      </w:r>
      <w:smartTag w:uri="urn:schemas-microsoft-com:office:smarttags" w:element="country-region">
        <w:r w:rsidR="00C35E00" w:rsidRPr="00EA31F5">
          <w:t>U.S.</w:t>
        </w:r>
      </w:smartTag>
      <w:r w:rsidR="00C35E00" w:rsidRPr="00EA31F5">
        <w:t xml:space="preserve"> </w:t>
      </w:r>
      <w:r w:rsidR="003F3A0E" w:rsidRPr="00EA31F5">
        <w:t xml:space="preserve">OR IN </w:t>
      </w:r>
      <w:smartTag w:uri="urn:schemas-microsoft-com:office:smarttags" w:element="place">
        <w:r w:rsidR="003F3A0E" w:rsidRPr="00EA31F5">
          <w:t>PUERTO RICO</w:t>
        </w:r>
      </w:smartTag>
      <w:r w:rsidR="003F3A0E" w:rsidRPr="00EA31F5">
        <w:t xml:space="preserve">, </w:t>
      </w:r>
      <w:r w:rsidR="00C35E00" w:rsidRPr="00EA31F5">
        <w:t>Q</w:t>
      </w:r>
      <w:r w:rsidRPr="00EA31F5">
        <w:t>S-8</w:t>
      </w:r>
      <w:r w:rsidR="003F3A0E" w:rsidRPr="00EA31F5">
        <w:t xml:space="preserve"> = 2 </w:t>
      </w:r>
    </w:p>
    <w:p w:rsidR="00C35E00" w:rsidRPr="00EA31F5" w:rsidRDefault="003F3A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OR 3, OR Q.S-9 = 24)</w:t>
      </w:r>
    </w:p>
    <w:p w:rsidR="003F3A0E" w:rsidRPr="00EA31F5" w:rsidRDefault="003F3A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Q.S-8 = 2 OR Q.S-9 = 24, INSERT “continental”</w:t>
      </w:r>
    </w:p>
    <w:p w:rsidR="00C35E00" w:rsidRPr="00EA31F5" w:rsidRDefault="0048383A"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000F7E" w:rsidRPr="00EA31F5">
        <w:t>3</w:t>
      </w:r>
      <w:r w:rsidR="003F3A0E" w:rsidRPr="00EA31F5">
        <w:t>7</w:t>
      </w:r>
      <w:r w:rsidR="00000F7E" w:rsidRPr="00EA31F5">
        <w:t>.</w:t>
      </w:r>
      <w:r w:rsidR="00C35E00" w:rsidRPr="00EA31F5">
        <w:tab/>
        <w:t xml:space="preserve">How many years have you lived in the </w:t>
      </w:r>
      <w:r w:rsidR="003F3A0E" w:rsidRPr="00EA31F5">
        <w:t xml:space="preserve">(continental) </w:t>
      </w:r>
      <w:r w:rsidR="00C35E00" w:rsidRPr="00EA31F5">
        <w:t>United States?</w:t>
      </w:r>
    </w:p>
    <w:p w:rsidR="00C35E00" w:rsidRPr="00C72EC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QN37</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000F7E" w:rsidRPr="00EA31F5">
        <w:tab/>
        <w:t>____________</w:t>
      </w:r>
      <w:r w:rsidR="0048383A" w:rsidRPr="00EA31F5">
        <w:t>(</w:t>
      </w:r>
      <w:r w:rsidRPr="00EA31F5">
        <w:t>Enter number of Years from 1 to 97</w:t>
      </w:r>
      <w:r w:rsidR="0048383A" w:rsidRPr="00EA31F5">
        <w:t>)</w:t>
      </w:r>
    </w:p>
    <w:p w:rsidR="00C35E00" w:rsidRPr="00EA31F5" w:rsidRDefault="00000F7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311078">
        <w:t>00</w:t>
      </w:r>
      <w:r w:rsidR="00C35E00" w:rsidRPr="00EA31F5">
        <w:tab/>
        <w:t>Less than 1</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000F7E" w:rsidRPr="00EA31F5">
        <w:tab/>
      </w:r>
      <w:r w:rsidR="00311078">
        <w:t>98</w:t>
      </w:r>
      <w:r w:rsidRPr="00EA31F5">
        <w:tab/>
        <w:t>Don’t Know</w:t>
      </w:r>
    </w:p>
    <w:p w:rsidR="00C35E00" w:rsidRPr="00EA31F5" w:rsidRDefault="00000F7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311078">
        <w:t>99</w:t>
      </w:r>
      <w:r w:rsidR="00C35E00" w:rsidRPr="00EA31F5">
        <w:tab/>
        <w:t>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8A0711" w:rsidRPr="00EA31F5" w:rsidRDefault="008A0711" w:rsidP="008A07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QS-8a=1 INSERT HISPANICS;</w:t>
      </w:r>
      <w:r w:rsidR="001463A3" w:rsidRPr="00EA31F5">
        <w:t xml:space="preserve"> </w:t>
      </w:r>
      <w:r w:rsidRPr="00EA31F5">
        <w:t>IF QS-8a=2 OR 3 INSERT LATINOS)</w:t>
      </w:r>
    </w:p>
    <w:p w:rsidR="00C35E00" w:rsidRPr="00EA31F5" w:rsidRDefault="008A071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 xml:space="preserve">Keeping in mind that (HISPANICS/LATINOS) in the </w:t>
      </w:r>
      <w:smartTag w:uri="urn:schemas-microsoft-com:office:smarttags" w:element="place">
        <w:smartTag w:uri="urn:schemas-microsoft-com:office:smarttags" w:element="country-region">
          <w:r w:rsidR="00C35E00" w:rsidRPr="00EA31F5">
            <w:t>US</w:t>
          </w:r>
        </w:smartTag>
      </w:smartTag>
      <w:r w:rsidR="00C35E00" w:rsidRPr="00EA31F5">
        <w:t xml:space="preserve"> come from many different</w:t>
      </w:r>
      <w:r w:rsidRPr="00EA31F5">
        <w:t xml:space="preserve"> </w:t>
      </w:r>
    </w:p>
    <w:p w:rsidR="008A0711" w:rsidRPr="00EA31F5" w:rsidRDefault="008A071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 xml:space="preserve">countries, please listen to the following statements and tell us which comes closer to your </w:t>
      </w:r>
    </w:p>
    <w:p w:rsidR="00C35E00" w:rsidRPr="00EA31F5" w:rsidRDefault="008A071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 xml:space="preserve">view.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48383A" w:rsidRPr="00EA31F5" w:rsidRDefault="003F3A0E" w:rsidP="003110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48383A" w:rsidRPr="00EA31F5">
        <w:t xml:space="preserve">(IF QS-8a=1 INSERT ‘HISPANICS’; IF QS-8a=2 OR 3 INSERT ‘LATINOS’ IN THE </w:t>
      </w:r>
      <w:r w:rsidR="00311078">
        <w:tab/>
      </w:r>
      <w:r w:rsidR="0048383A" w:rsidRPr="00311078">
        <w:t>QUESTION VER</w:t>
      </w:r>
      <w:r w:rsidRPr="00311078">
        <w:t>B</w:t>
      </w:r>
      <w:r w:rsidR="0048383A" w:rsidRPr="00311078">
        <w:t>IAGE</w:t>
      </w:r>
      <w:r w:rsidR="0048383A" w:rsidRPr="00EA31F5">
        <w:t>)</w:t>
      </w:r>
    </w:p>
    <w:p w:rsidR="0048383A" w:rsidRPr="00EA31F5" w:rsidRDefault="0048383A" w:rsidP="0048383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pPr>
      <w:r w:rsidRPr="00EA31F5">
        <w:t>(IF QS-8a=1 INSERT ‘HISPANIC’; IF QS-8a=2 OR 3 INSERT ‘LATINO’ FOR RESPONSE ITEM 1)</w:t>
      </w:r>
    </w:p>
    <w:p w:rsidR="00C35E00" w:rsidRPr="00EA31F5" w:rsidRDefault="008A0711" w:rsidP="008A07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38.</w:t>
      </w:r>
      <w:r w:rsidRPr="00EA31F5">
        <w:tab/>
      </w:r>
      <w:r w:rsidR="00C35E00" w:rsidRPr="00EA31F5">
        <w:t xml:space="preserve">Which comes closer to your views?  (HISPANICS/LATINOS) from different countries </w:t>
      </w:r>
      <w:r w:rsidRPr="00EA31F5">
        <w:t>…?</w:t>
      </w:r>
    </w:p>
    <w:p w:rsidR="00C35E00" w:rsidRPr="00C72EC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QN38</w:t>
      </w:r>
    </w:p>
    <w:p w:rsidR="00C35E00" w:rsidRPr="00EA31F5" w:rsidRDefault="008A071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Share one (HISPANIC/LATINO) culture</w:t>
      </w:r>
    </w:p>
    <w:p w:rsidR="00C35E00" w:rsidRPr="00EA31F5" w:rsidRDefault="008A071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All have separate and distinct cultures</w:t>
      </w:r>
    </w:p>
    <w:p w:rsidR="008A0711" w:rsidRPr="00EA31F5" w:rsidRDefault="008A0711" w:rsidP="008A07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8A0711" w:rsidRPr="00EA31F5" w:rsidRDefault="008A0711" w:rsidP="008A07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8A0711" w:rsidRPr="00EA31F5" w:rsidRDefault="008A0711" w:rsidP="008A07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(IF QS-8a=1 INSERT </w:t>
      </w:r>
      <w:r w:rsidR="0048383A" w:rsidRPr="00EA31F5">
        <w:t>‘</w:t>
      </w:r>
      <w:r w:rsidRPr="00EA31F5">
        <w:t>HISPANICS</w:t>
      </w:r>
      <w:r w:rsidR="0048383A" w:rsidRPr="00EA31F5">
        <w:t>’</w:t>
      </w:r>
      <w:r w:rsidRPr="00EA31F5">
        <w:t>;</w:t>
      </w:r>
      <w:r w:rsidR="001463A3" w:rsidRPr="00EA31F5">
        <w:t xml:space="preserve"> </w:t>
      </w:r>
      <w:r w:rsidRPr="00EA31F5">
        <w:t xml:space="preserve">IF QS-8a=2 OR 3 INSERT </w:t>
      </w:r>
      <w:r w:rsidR="0048383A" w:rsidRPr="00EA31F5">
        <w:t>‘</w:t>
      </w:r>
      <w:r w:rsidRPr="00EA31F5">
        <w:t>LATINOS</w:t>
      </w:r>
      <w:r w:rsidR="0048383A" w:rsidRPr="00EA31F5">
        <w:t>’</w:t>
      </w:r>
      <w:r w:rsidRPr="00EA31F5">
        <w:t>)</w:t>
      </w:r>
    </w:p>
    <w:p w:rsidR="00C35E00" w:rsidRPr="00EA31F5" w:rsidRDefault="008A0711" w:rsidP="008A07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39</w:t>
      </w:r>
      <w:r w:rsidR="00C35E00" w:rsidRPr="00EA31F5">
        <w:t>.</w:t>
      </w:r>
      <w:r w:rsidR="00C35E00" w:rsidRPr="00EA31F5">
        <w:tab/>
        <w:t>Which comes closer to your views?  (HISPANICS/LATINOS) from different countries</w:t>
      </w:r>
      <w:r w:rsidRPr="00EA31F5">
        <w:t>…?</w:t>
      </w:r>
    </w:p>
    <w:p w:rsidR="00C35E00" w:rsidRPr="00C72EC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QN39</w:t>
      </w:r>
    </w:p>
    <w:p w:rsidR="00C35E00" w:rsidRPr="00EA31F5" w:rsidRDefault="008A071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Today are working together to achieve common political goals</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8A0711" w:rsidRPr="00EA31F5">
        <w:tab/>
      </w:r>
      <w:r w:rsidRPr="00EA31F5">
        <w:t>2</w:t>
      </w:r>
      <w:r w:rsidRPr="00EA31F5">
        <w:tab/>
        <w:t>Are not working together politically</w:t>
      </w:r>
    </w:p>
    <w:p w:rsidR="008A0711" w:rsidRPr="00EA31F5" w:rsidRDefault="008A0711" w:rsidP="008A07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8A0711" w:rsidRPr="00EA31F5" w:rsidRDefault="008A0711" w:rsidP="008A07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C35E00"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11078" w:rsidRPr="00EA31F5" w:rsidRDefault="0031107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311078" w:rsidRDefault="008A071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rPr>
      </w:pPr>
      <w:r w:rsidRPr="00EA31F5">
        <w:rPr>
          <w:b/>
        </w:rPr>
        <w:tab/>
      </w:r>
      <w:r w:rsidRPr="00311078">
        <w:rPr>
          <w:i/>
          <w:u w:val="single"/>
        </w:rPr>
        <w:t>I</w:t>
      </w:r>
      <w:r w:rsidR="00C35E00" w:rsidRPr="00311078">
        <w:rPr>
          <w:i/>
          <w:u w:val="single"/>
        </w:rPr>
        <w:t>.</w:t>
      </w:r>
      <w:r w:rsidR="00C35E00" w:rsidRPr="00311078">
        <w:rPr>
          <w:i/>
          <w:u w:val="single"/>
        </w:rPr>
        <w:tab/>
        <w:t>POLITICAL PARTIES</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Q60)</w:t>
      </w:r>
    </w:p>
    <w:p w:rsidR="008A0711" w:rsidRPr="00EA31F5" w:rsidRDefault="008A0711" w:rsidP="008A07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(IF QS-8a=1 INSERT </w:t>
      </w:r>
      <w:r w:rsidR="0048383A" w:rsidRPr="00EA31F5">
        <w:t>‘</w:t>
      </w:r>
      <w:r w:rsidRPr="00EA31F5">
        <w:t>HISPANICS</w:t>
      </w:r>
      <w:r w:rsidR="0048383A" w:rsidRPr="00EA31F5">
        <w:t>’</w:t>
      </w:r>
      <w:r w:rsidRPr="00EA31F5">
        <w:t>;</w:t>
      </w:r>
      <w:r w:rsidR="001463A3" w:rsidRPr="00EA31F5">
        <w:t xml:space="preserve"> </w:t>
      </w:r>
      <w:r w:rsidRPr="00EA31F5">
        <w:t xml:space="preserve">IF QS-8a=2 OR 3 INSERT </w:t>
      </w:r>
      <w:r w:rsidR="0048383A" w:rsidRPr="00EA31F5">
        <w:t>‘</w:t>
      </w:r>
      <w:r w:rsidRPr="00EA31F5">
        <w:t>LATINOS</w:t>
      </w:r>
      <w:r w:rsidR="0048383A" w:rsidRPr="00EA31F5">
        <w:t>’</w:t>
      </w:r>
      <w:r w:rsidRPr="00EA31F5">
        <w:t>)</w:t>
      </w:r>
    </w:p>
    <w:p w:rsidR="00C35E00" w:rsidRPr="00EA31F5" w:rsidRDefault="008A0711" w:rsidP="008A07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40</w:t>
      </w:r>
      <w:r w:rsidR="00C35E00" w:rsidRPr="00EA31F5">
        <w:t>.</w:t>
      </w:r>
      <w:r w:rsidR="00C35E00" w:rsidRPr="00EA31F5">
        <w:tab/>
        <w:t xml:space="preserve">Which party do you think has more concern for (HISPANICS/LATINOS) --the Democratic party, the Republican party, or is there no difference? </w:t>
      </w:r>
    </w:p>
    <w:p w:rsidR="00C35E00" w:rsidRPr="00C72EC5" w:rsidRDefault="00F67BF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QN40</w:t>
      </w:r>
    </w:p>
    <w:p w:rsidR="00C35E00" w:rsidRPr="00EA31F5" w:rsidRDefault="008A071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Democratic party</w:t>
      </w:r>
    </w:p>
    <w:p w:rsidR="00C35E00" w:rsidRPr="00EA31F5" w:rsidRDefault="008A071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Republican party</w:t>
      </w:r>
    </w:p>
    <w:p w:rsidR="00C35E00" w:rsidRPr="00EA31F5" w:rsidRDefault="008A071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No difference</w:t>
      </w:r>
    </w:p>
    <w:p w:rsidR="008A0711" w:rsidRPr="00EA31F5" w:rsidRDefault="008A0711" w:rsidP="008A07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8A0711" w:rsidRPr="00EA31F5" w:rsidRDefault="008A0711" w:rsidP="008A07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F67BF6" w:rsidRDefault="008A071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rPr>
      </w:pPr>
      <w:r w:rsidRPr="00EA31F5">
        <w:rPr>
          <w:b/>
        </w:rPr>
        <w:tab/>
      </w:r>
      <w:r w:rsidRPr="00F67BF6">
        <w:rPr>
          <w:i/>
          <w:u w:val="single"/>
        </w:rPr>
        <w:t>J</w:t>
      </w:r>
      <w:r w:rsidR="00C35E00" w:rsidRPr="00F67BF6">
        <w:rPr>
          <w:i/>
          <w:u w:val="single"/>
        </w:rPr>
        <w:t>.</w:t>
      </w:r>
      <w:r w:rsidR="00C35E00" w:rsidRPr="00F67BF6">
        <w:rPr>
          <w:i/>
          <w:u w:val="single"/>
        </w:rPr>
        <w:tab/>
        <w:t>POLITICAL INVOLVEMENT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B74317" w:rsidRPr="00EA31F5" w:rsidRDefault="00B74317" w:rsidP="00B7431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Q61)</w:t>
      </w:r>
    </w:p>
    <w:p w:rsidR="00C35E00" w:rsidRPr="00EA31F5" w:rsidRDefault="00B7431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w:t>
      </w:r>
      <w:r w:rsidR="00866A35" w:rsidRPr="00EA31F5">
        <w:t xml:space="preserve"> Q.41</w:t>
      </w:r>
      <w:r w:rsidRPr="00EA31F5">
        <w:t xml:space="preserve"> IF CITIZENS, Q.S-8 = 1 OR 2 OR </w:t>
      </w:r>
      <w:r w:rsidR="003F3A0E" w:rsidRPr="00EA31F5">
        <w:t xml:space="preserve">Q.S-9 = 24 OR </w:t>
      </w:r>
      <w:r w:rsidRPr="00EA31F5">
        <w:t>Q.</w:t>
      </w:r>
      <w:r w:rsidR="003F3A0E" w:rsidRPr="00EA31F5">
        <w:t>5</w:t>
      </w:r>
      <w:r w:rsidRPr="00EA31F5">
        <w:t xml:space="preserve"> = 1)</w:t>
      </w:r>
    </w:p>
    <w:p w:rsidR="00C35E00" w:rsidRPr="00EA31F5" w:rsidRDefault="00B74317"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41</w:t>
      </w:r>
      <w:r w:rsidR="00C35E00" w:rsidRPr="00EA31F5">
        <w:t>.</w:t>
      </w:r>
      <w:r w:rsidR="00C35E00" w:rsidRPr="00EA31F5">
        <w:tab/>
        <w:t>Some people are registered to vote and others are not.  Are you currently registered to vote at your present address?</w:t>
      </w:r>
    </w:p>
    <w:p w:rsidR="00C35E00" w:rsidRPr="00C72EC5" w:rsidRDefault="00F67BF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QN41</w:t>
      </w:r>
    </w:p>
    <w:p w:rsidR="00C35E00" w:rsidRPr="00EA31F5" w:rsidRDefault="00866A3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Yes</w:t>
      </w:r>
    </w:p>
    <w:p w:rsidR="00C35E00" w:rsidRPr="00EA31F5" w:rsidRDefault="00866A3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No</w:t>
      </w:r>
    </w:p>
    <w:p w:rsidR="00C35E00" w:rsidRPr="00EA31F5" w:rsidRDefault="00866A3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Not a citizen</w:t>
      </w:r>
    </w:p>
    <w:p w:rsidR="00866A35" w:rsidRPr="00EA31F5" w:rsidRDefault="00866A35"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866A35" w:rsidRPr="00EA31F5" w:rsidRDefault="00866A35"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866A35" w:rsidRPr="00EA31F5" w:rsidRDefault="00866A35"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813569" w:rsidRPr="00EA31F5" w:rsidRDefault="00813569"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(Q.42 DELETED 5/30/06)</w:t>
      </w:r>
    </w:p>
    <w:p w:rsidR="00813569" w:rsidRPr="00EA31F5" w:rsidRDefault="0081356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866A3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w:t>
      </w:r>
      <w:r w:rsidRPr="00EA31F5">
        <w:t>ASK Q.43 IF Q.S-8 = 2 OR 3)</w:t>
      </w:r>
    </w:p>
    <w:p w:rsidR="00C35E00" w:rsidRPr="00EA31F5" w:rsidRDefault="00866A3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43</w:t>
      </w:r>
      <w:r w:rsidR="00C35E00" w:rsidRPr="00EA31F5">
        <w:t>.</w:t>
      </w:r>
      <w:r w:rsidR="00C35E00" w:rsidRPr="00EA31F5">
        <w:tab/>
        <w:t xml:space="preserve">Which country do you consider your real homeland? </w:t>
      </w:r>
    </w:p>
    <w:p w:rsidR="00C35E00" w:rsidRPr="00C72EC5" w:rsidRDefault="00F67BF6"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QN43</w:t>
      </w:r>
    </w:p>
    <w:p w:rsidR="00C35E00" w:rsidRPr="00EA31F5" w:rsidRDefault="00866A3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The country where I was born</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866A35" w:rsidRPr="00EA31F5">
        <w:tab/>
      </w:r>
      <w:r w:rsidRPr="00EA31F5">
        <w:t>2</w:t>
      </w:r>
      <w:r w:rsidRPr="00EA31F5">
        <w:tab/>
        <w:t xml:space="preserve">The </w:t>
      </w:r>
      <w:smartTag w:uri="urn:schemas-microsoft-com:office:smarttags" w:element="place">
        <w:smartTag w:uri="urn:schemas-microsoft-com:office:smarttags" w:element="country-region">
          <w:r w:rsidRPr="00EA31F5">
            <w:t>United States</w:t>
          </w:r>
        </w:smartTag>
      </w:smartTag>
    </w:p>
    <w:p w:rsidR="00866A35" w:rsidRPr="00EA31F5" w:rsidRDefault="00866A35"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866A35" w:rsidRPr="00EA31F5" w:rsidRDefault="00866A35"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866A35" w:rsidRDefault="00866A35"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67BF6" w:rsidRDefault="00F67BF6"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67BF6" w:rsidRDefault="00F67BF6"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67BF6" w:rsidRDefault="00F67BF6"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67BF6" w:rsidRDefault="00F67BF6"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67BF6" w:rsidRDefault="00F67BF6"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67BF6" w:rsidRDefault="00F67BF6"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67BF6" w:rsidRDefault="00F67BF6"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67BF6" w:rsidRDefault="00F67BF6"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67BF6" w:rsidRDefault="00F67BF6"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67BF6" w:rsidRDefault="00F67BF6"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67BF6" w:rsidRDefault="00F67BF6"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67BF6" w:rsidRPr="00EA31F5" w:rsidRDefault="00F67BF6"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813569" w:rsidRPr="00EA31F5" w:rsidRDefault="0081356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(ASKQ.44 IF Q.S-8 = 2 OR 3)</w:t>
      </w:r>
    </w:p>
    <w:p w:rsidR="00813569" w:rsidRPr="00EA31F5" w:rsidRDefault="0081356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44.</w:t>
      </w:r>
      <w:r w:rsidRPr="00EA31F5">
        <w:tab/>
        <w:t xml:space="preserve">How long do you think you will remain in the </w:t>
      </w:r>
      <w:smartTag w:uri="urn:schemas-microsoft-com:office:smarttags" w:element="country-region">
        <w:smartTag w:uri="urn:schemas-microsoft-com:office:smarttags" w:element="place">
          <w:r w:rsidRPr="00EA31F5">
            <w:t>U.S.</w:t>
          </w:r>
        </w:smartTag>
      </w:smartTag>
      <w:r w:rsidRPr="00EA31F5">
        <w:t>?</w:t>
      </w:r>
    </w:p>
    <w:p w:rsidR="00673D29" w:rsidRPr="00C72EC5" w:rsidRDefault="00F67BF6"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QN44</w:t>
      </w:r>
    </w:p>
    <w:p w:rsidR="00813569" w:rsidRPr="00EA31F5" w:rsidRDefault="00F67BF6"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tab/>
      </w:r>
      <w:r w:rsidR="00673D29" w:rsidRPr="00EA31F5">
        <w:tab/>
      </w:r>
      <w:r>
        <w:t>0</w:t>
      </w:r>
      <w:r w:rsidR="00673D29" w:rsidRPr="00EA31F5">
        <w:rPr>
          <w:lang w:val="es-ES"/>
        </w:rPr>
        <w:t>1</w:t>
      </w:r>
      <w:r w:rsidR="00673D29" w:rsidRPr="00EA31F5">
        <w:rPr>
          <w:lang w:val="es-ES"/>
        </w:rPr>
        <w:tab/>
        <w:t>1 to 6 months</w:t>
      </w:r>
    </w:p>
    <w:p w:rsidR="00813569" w:rsidRPr="00EA31F5" w:rsidRDefault="00673D2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rPr>
          <w:lang w:val="es-ES"/>
        </w:rPr>
        <w:tab/>
      </w:r>
      <w:r w:rsidRPr="00EA31F5">
        <w:rPr>
          <w:lang w:val="es-ES"/>
        </w:rPr>
        <w:tab/>
      </w:r>
      <w:r w:rsidR="00F67BF6">
        <w:rPr>
          <w:lang w:val="es-ES"/>
        </w:rPr>
        <w:t>0</w:t>
      </w:r>
      <w:r w:rsidRPr="00EA31F5">
        <w:rPr>
          <w:lang w:val="es-ES"/>
        </w:rPr>
        <w:t>2</w:t>
      </w:r>
      <w:r w:rsidR="00813569" w:rsidRPr="00EA31F5">
        <w:rPr>
          <w:lang w:val="es-ES"/>
        </w:rPr>
        <w:tab/>
      </w:r>
      <w:r w:rsidRPr="00EA31F5">
        <w:rPr>
          <w:lang w:val="es-ES"/>
        </w:rPr>
        <w:t>6 to 11 months</w:t>
      </w:r>
    </w:p>
    <w:p w:rsidR="00813569" w:rsidRPr="00EA31F5" w:rsidRDefault="00673D2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rPr>
          <w:lang w:val="es-ES"/>
        </w:rPr>
        <w:tab/>
      </w:r>
      <w:r w:rsidRPr="00EA31F5">
        <w:rPr>
          <w:lang w:val="es-ES"/>
        </w:rPr>
        <w:tab/>
      </w:r>
      <w:r w:rsidR="00F67BF6">
        <w:rPr>
          <w:lang w:val="es-ES"/>
        </w:rPr>
        <w:t>0</w:t>
      </w:r>
      <w:r w:rsidRPr="00EA31F5">
        <w:t>3</w:t>
      </w:r>
      <w:r w:rsidRPr="00EA31F5">
        <w:tab/>
        <w:t>1 to 2 years</w:t>
      </w:r>
    </w:p>
    <w:p w:rsidR="00813569" w:rsidRPr="00EA31F5" w:rsidRDefault="00673D2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F67BF6">
        <w:t>0</w:t>
      </w:r>
      <w:r w:rsidRPr="00EA31F5">
        <w:t>4</w:t>
      </w:r>
      <w:r w:rsidR="00813569" w:rsidRPr="00EA31F5">
        <w:tab/>
      </w:r>
      <w:r w:rsidRPr="00EA31F5">
        <w:t>3 to 5 years</w:t>
      </w:r>
    </w:p>
    <w:p w:rsidR="00813569" w:rsidRPr="00EA31F5" w:rsidRDefault="00673D2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F67BF6">
        <w:t>0</w:t>
      </w:r>
      <w:r w:rsidRPr="00EA31F5">
        <w:t>5</w:t>
      </w:r>
      <w:r w:rsidR="00813569" w:rsidRPr="00EA31F5">
        <w:tab/>
      </w:r>
      <w:r w:rsidRPr="00EA31F5">
        <w:t>6 to 10 years</w:t>
      </w:r>
    </w:p>
    <w:p w:rsidR="00813569" w:rsidRPr="00EA31F5" w:rsidRDefault="00673D2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813569" w:rsidRPr="00EA31F5">
        <w:tab/>
      </w:r>
      <w:r w:rsidR="00F67BF6">
        <w:t>0</w:t>
      </w:r>
      <w:r w:rsidRPr="00EA31F5">
        <w:t>6</w:t>
      </w:r>
      <w:r w:rsidRPr="00EA31F5">
        <w:tab/>
        <w:t>10 or more years</w:t>
      </w:r>
    </w:p>
    <w:p w:rsidR="00813569" w:rsidRPr="00EA31F5" w:rsidRDefault="00673D2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F67BF6">
        <w:t>0</w:t>
      </w:r>
      <w:r w:rsidRPr="00EA31F5">
        <w:t>7</w:t>
      </w:r>
      <w:r w:rsidRPr="00EA31F5">
        <w:tab/>
        <w:t>As long as your are able/can</w:t>
      </w:r>
    </w:p>
    <w:p w:rsidR="00813569" w:rsidRPr="00EA31F5" w:rsidRDefault="00673D2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tab/>
      </w:r>
      <w:r w:rsidRPr="00EA31F5">
        <w:tab/>
      </w:r>
      <w:r w:rsidR="00F67BF6">
        <w:t>0</w:t>
      </w:r>
      <w:r w:rsidRPr="00EA31F5">
        <w:rPr>
          <w:lang w:val="es-ES"/>
        </w:rPr>
        <w:t>8</w:t>
      </w:r>
      <w:r w:rsidRPr="00EA31F5">
        <w:rPr>
          <w:lang w:val="es-ES"/>
        </w:rPr>
        <w:tab/>
        <w:t>All your life</w:t>
      </w:r>
    </w:p>
    <w:p w:rsidR="00813569" w:rsidRPr="00EA31F5" w:rsidRDefault="00673D29" w:rsidP="008135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rPr>
          <w:lang w:val="es-ES"/>
        </w:rPr>
        <w:tab/>
      </w:r>
      <w:r w:rsidR="00F67BF6">
        <w:rPr>
          <w:lang w:val="es-ES"/>
        </w:rPr>
        <w:tab/>
        <w:t>9</w:t>
      </w:r>
      <w:r w:rsidRPr="00EA31F5">
        <w:t>7</w:t>
      </w:r>
      <w:r w:rsidR="00813569" w:rsidRPr="00EA31F5">
        <w:tab/>
      </w:r>
      <w:r w:rsidRPr="00EA31F5">
        <w:t>(DO NOT READ) Other (Specify) _______</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F67BF6">
        <w:t>9</w:t>
      </w:r>
      <w:r w:rsidR="00C72EC5">
        <w:t>8</w:t>
      </w:r>
      <w:r w:rsidRPr="00EA31F5">
        <w:tab/>
        <w:t>(DO NOT READ) Don’t know</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F67BF6">
        <w:t>9</w:t>
      </w:r>
      <w:r w:rsidR="00C72EC5">
        <w:t>9</w:t>
      </w:r>
      <w:r w:rsidRPr="00EA31F5">
        <w:tab/>
        <w:t>(DO NOT READ) Refused</w:t>
      </w:r>
    </w:p>
    <w:p w:rsidR="00813569" w:rsidRPr="00EA31F5" w:rsidRDefault="00813569" w:rsidP="00813569">
      <w:pPr>
        <w:rPr>
          <w:iCs/>
          <w:sz w:val="22"/>
          <w:szCs w:val="22"/>
        </w:rPr>
      </w:pPr>
    </w:p>
    <w:p w:rsidR="00673D29" w:rsidRPr="00F67BF6"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rPr>
      </w:pPr>
      <w:r w:rsidRPr="00EA31F5">
        <w:rPr>
          <w:iCs/>
          <w:sz w:val="22"/>
          <w:szCs w:val="22"/>
        </w:rPr>
        <w:tab/>
      </w:r>
      <w:r w:rsidRPr="00F67BF6">
        <w:rPr>
          <w:i/>
          <w:u w:val="single"/>
        </w:rPr>
        <w:t>M.</w:t>
      </w:r>
      <w:r w:rsidRPr="00F67BF6">
        <w:rPr>
          <w:i/>
          <w:u w:val="single"/>
        </w:rPr>
        <w:tab/>
        <w:t>REMITTANCES</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p>
    <w:p w:rsidR="00726ABC" w:rsidRPr="00EA31F5" w:rsidRDefault="00726ABC" w:rsidP="002155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Q.S-8 = 1 OR R INSERT COUNTRY OF ORIGIN FROM Q.S-10</w:t>
      </w:r>
    </w:p>
    <w:p w:rsidR="00726ABC" w:rsidRPr="00EA31F5" w:rsidRDefault="00726ABC" w:rsidP="002155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tab/>
      </w:r>
      <w:r w:rsidRPr="00EA31F5">
        <w:rPr>
          <w:lang w:val="es-ES"/>
        </w:rPr>
        <w:t>(IF Q.S-8 = 2, INSERT “PUERTO RICO”)</w:t>
      </w:r>
    </w:p>
    <w:p w:rsidR="00726ABC" w:rsidRPr="00EA31F5" w:rsidRDefault="00726ABC" w:rsidP="002155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rPr>
          <w:lang w:val="es-ES"/>
        </w:rPr>
        <w:tab/>
      </w:r>
      <w:r w:rsidRPr="00EA31F5">
        <w:t>(IF Q.S-8 = 3 INSERT COUNTRY OF ORIGIN FROM Q.S-9)</w:t>
      </w:r>
    </w:p>
    <w:p w:rsidR="00726ABC" w:rsidRPr="00EA31F5" w:rsidRDefault="00726ABC" w:rsidP="002155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OTHER, DK, OR REFUSED IN Q.S-10 OR S-9 AND Q.S-8 NE 3, SKIP Q.65)</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pPr>
      <w:r w:rsidRPr="00EA31F5">
        <w:tab/>
        <w:t>65.</w:t>
      </w:r>
      <w:r w:rsidRPr="00EA31F5">
        <w:tab/>
        <w:t>Have you sent money to anyone (INSERT COUNRY OF ORIGIN) over the past year?</w:t>
      </w:r>
    </w:p>
    <w:p w:rsidR="00673D29" w:rsidRPr="00C72EC5" w:rsidRDefault="00F67BF6"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QN65</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Yes</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No</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673D29"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7C01A8" w:rsidRPr="00EA31F5" w:rsidRDefault="007C01A8"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t>0</w:t>
      </w:r>
      <w:r>
        <w:tab/>
        <w:t>Have not identified county of origin</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Q.66 IF Q.65 = 1)</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66.</w:t>
      </w:r>
      <w:r w:rsidRPr="00EA31F5">
        <w:tab/>
        <w:t>How often?</w:t>
      </w:r>
    </w:p>
    <w:p w:rsidR="00673D29" w:rsidRPr="00C72EC5" w:rsidRDefault="00F67BF6"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QN66</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Once a week</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At least once a month</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Several times in the last year</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4</w:t>
      </w:r>
      <w:r w:rsidRPr="00EA31F5">
        <w:tab/>
        <w:t>Once in the past year</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8</w:t>
      </w:r>
      <w:r w:rsidRPr="00EA31F5">
        <w:tab/>
        <w:t>(DO NOT READ) Don’t know</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72EC5">
        <w:t>9</w:t>
      </w:r>
      <w:r w:rsidRPr="00EA31F5">
        <w:tab/>
        <w:t>(DO NOT READ) Refused</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br w:type="page"/>
      </w:r>
      <w:r w:rsidRPr="00EA31F5">
        <w:tab/>
        <w:t>(ASK Q.67 IF Q.65 = 1)</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67.</w:t>
      </w:r>
      <w:r w:rsidRPr="00EA31F5">
        <w:tab/>
        <w:t>On average, how much money do you send?</w:t>
      </w:r>
    </w:p>
    <w:p w:rsidR="00673D29" w:rsidRPr="00C72EC5" w:rsidRDefault="00F67BF6"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QN67</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___________$ AMOUNT</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F67BF6">
        <w:t>9998</w:t>
      </w:r>
      <w:r w:rsidRPr="00EA31F5">
        <w:tab/>
        <w:t>(DO NOT READ) Don’t know</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F67BF6">
        <w:t>9999</w:t>
      </w:r>
      <w:r w:rsidRPr="00EA31F5">
        <w:tab/>
        <w:t>(DO NOT READ) Refused</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86935" w:rsidRPr="00F67BF6" w:rsidRDefault="00F86935"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rsidRPr="00F67BF6">
        <w:t>(November 2005 Omnibus)</w:t>
      </w:r>
    </w:p>
    <w:p w:rsidR="00F86935" w:rsidRPr="00F67BF6" w:rsidRDefault="00F86935"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t>(ASK Q.67a IF Q.65 = 1)</w:t>
      </w:r>
    </w:p>
    <w:p w:rsidR="00F86935" w:rsidRPr="00F67BF6" w:rsidRDefault="00F86935"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t>67a.</w:t>
      </w:r>
      <w:r w:rsidRPr="00F67BF6">
        <w:tab/>
        <w:t>How long ago did you start sending this money</w:t>
      </w:r>
      <w:r w:rsidR="00640852" w:rsidRPr="00F67BF6">
        <w:t>?</w:t>
      </w:r>
    </w:p>
    <w:p w:rsidR="00640852" w:rsidRPr="00F67BF6" w:rsidRDefault="00F67BF6"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QN67A</w:t>
      </w:r>
    </w:p>
    <w:p w:rsidR="00640852" w:rsidRPr="00F67BF6" w:rsidRDefault="00640852"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t>1</w:t>
      </w:r>
      <w:r w:rsidRPr="00F67BF6">
        <w:tab/>
        <w:t>Over the past six months</w:t>
      </w:r>
    </w:p>
    <w:p w:rsidR="00640852" w:rsidRPr="00F67BF6" w:rsidRDefault="00640852"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t>2</w:t>
      </w:r>
      <w:r w:rsidRPr="00F67BF6">
        <w:tab/>
        <w:t>Over the past year</w:t>
      </w:r>
    </w:p>
    <w:p w:rsidR="00640852" w:rsidRPr="00F67BF6" w:rsidRDefault="00640852"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t>3</w:t>
      </w:r>
      <w:r w:rsidRPr="00F67BF6">
        <w:tab/>
        <w:t>2 years ago</w:t>
      </w:r>
    </w:p>
    <w:p w:rsidR="00640852" w:rsidRPr="00F67BF6" w:rsidRDefault="00640852"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t>4</w:t>
      </w:r>
      <w:r w:rsidRPr="00F67BF6">
        <w:tab/>
        <w:t>4 to 5 years ago</w:t>
      </w:r>
    </w:p>
    <w:p w:rsidR="00640852" w:rsidRPr="00F67BF6" w:rsidRDefault="00640852"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t>5</w:t>
      </w:r>
      <w:r w:rsidRPr="00F67BF6">
        <w:tab/>
        <w:t>More than 5 years ago</w:t>
      </w:r>
    </w:p>
    <w:p w:rsidR="00640852" w:rsidRPr="00F67BF6" w:rsidRDefault="00640852" w:rsidP="0064085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r>
      <w:r w:rsidR="006E46D5" w:rsidRPr="00F67BF6">
        <w:t>8</w:t>
      </w:r>
      <w:r w:rsidRPr="00F67BF6">
        <w:tab/>
        <w:t>(DO NOT READ) Don’t know</w:t>
      </w:r>
    </w:p>
    <w:p w:rsidR="00640852" w:rsidRPr="00F67BF6" w:rsidRDefault="00640852" w:rsidP="0064085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r>
      <w:r w:rsidR="006E46D5" w:rsidRPr="00F67BF6">
        <w:t>9</w:t>
      </w:r>
      <w:r w:rsidRPr="00F67BF6">
        <w:tab/>
        <w:t>(DO NOT READ) Refused</w:t>
      </w:r>
    </w:p>
    <w:p w:rsidR="00640852" w:rsidRPr="00F67BF6" w:rsidRDefault="00640852"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72FAE" w:rsidRPr="00F67BF6"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t>(Mexican Migrants)</w:t>
      </w:r>
    </w:p>
    <w:p w:rsidR="00F72FAE" w:rsidRPr="00F67BF6"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t>(ASK Q.67b IF Q.65 = 1)</w:t>
      </w:r>
    </w:p>
    <w:p w:rsidR="00F72FAE" w:rsidRPr="00F67BF6"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t>67b.</w:t>
      </w:r>
      <w:r w:rsidRPr="00F67BF6">
        <w:tab/>
        <w:t>In general, what method do you use to send money?</w:t>
      </w:r>
    </w:p>
    <w:p w:rsidR="00F72FAE" w:rsidRPr="00F67BF6" w:rsidRDefault="00F67BF6"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QN67B</w:t>
      </w:r>
    </w:p>
    <w:p w:rsidR="00F72FAE" w:rsidRPr="00F67BF6"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t>1</w:t>
      </w:r>
      <w:r w:rsidRPr="00F67BF6">
        <w:tab/>
        <w:t xml:space="preserve">A company like </w:t>
      </w:r>
      <w:smartTag w:uri="urn:schemas-microsoft-com:office:smarttags" w:element="place">
        <w:r w:rsidRPr="00F67BF6">
          <w:t>Western Union</w:t>
        </w:r>
      </w:smartTag>
      <w:r w:rsidRPr="00F67BF6">
        <w:t xml:space="preserve"> or Money Gram</w:t>
      </w:r>
    </w:p>
    <w:p w:rsidR="00F72FAE" w:rsidRPr="00F67BF6"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t>2</w:t>
      </w:r>
      <w:r w:rsidRPr="00F67BF6">
        <w:tab/>
        <w:t>A bank</w:t>
      </w:r>
    </w:p>
    <w:p w:rsidR="00F72FAE" w:rsidRPr="00F67BF6"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t>3</w:t>
      </w:r>
      <w:r w:rsidRPr="00F67BF6">
        <w:tab/>
        <w:t>Electronic cashier</w:t>
      </w:r>
    </w:p>
    <w:p w:rsidR="00F72FAE" w:rsidRPr="00F67BF6"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t>4</w:t>
      </w:r>
      <w:r w:rsidRPr="00F67BF6">
        <w:tab/>
        <w:t>A credit union</w:t>
      </w:r>
    </w:p>
    <w:p w:rsidR="00F72FAE" w:rsidRPr="00F67BF6"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t>5</w:t>
      </w:r>
      <w:r w:rsidRPr="00F67BF6">
        <w:tab/>
        <w:t>A cash card</w:t>
      </w:r>
    </w:p>
    <w:p w:rsidR="00F72FAE" w:rsidRPr="00F67BF6"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t>6</w:t>
      </w:r>
      <w:r w:rsidRPr="00F67BF6">
        <w:tab/>
        <w:t>Through a friend, relative, or other person</w:t>
      </w:r>
    </w:p>
    <w:p w:rsidR="00F72FAE" w:rsidRPr="00F67BF6"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t>7</w:t>
      </w:r>
      <w:r w:rsidRPr="00F67BF6">
        <w:tab/>
        <w:t>Post office mail</w:t>
      </w:r>
    </w:p>
    <w:p w:rsidR="00F72FAE" w:rsidRPr="00F67BF6" w:rsidRDefault="00F72FAE" w:rsidP="00F72FA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r>
      <w:r w:rsidR="006E46D5" w:rsidRPr="00F67BF6">
        <w:t>8</w:t>
      </w:r>
      <w:r w:rsidRPr="00F67BF6">
        <w:tab/>
        <w:t>(DO NOT READ) Don’t know</w:t>
      </w:r>
    </w:p>
    <w:p w:rsidR="00F72FAE" w:rsidRPr="00EA31F5" w:rsidRDefault="00F72FAE" w:rsidP="00F72FA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67BF6">
        <w:tab/>
      </w:r>
      <w:r w:rsidRPr="00F67BF6">
        <w:tab/>
      </w:r>
      <w:r w:rsidR="006E46D5" w:rsidRPr="00F67BF6">
        <w:t>9</w:t>
      </w:r>
      <w:r w:rsidRPr="00F67BF6">
        <w:tab/>
        <w:t>(DO NOT READ) Refused</w:t>
      </w:r>
    </w:p>
    <w:p w:rsidR="00F72FAE" w:rsidRDefault="00F72FAE" w:rsidP="00F72FA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pPr>
    </w:p>
    <w:p w:rsidR="00673D29" w:rsidRPr="00EA31F5"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br w:type="page"/>
      </w:r>
      <w:r w:rsidR="00673D29" w:rsidRPr="00EA31F5">
        <w:tab/>
        <w:t>(ASK Q.69 IF Q.65 = 1)</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69.</w:t>
      </w:r>
      <w:r w:rsidRPr="00EA31F5">
        <w:tab/>
        <w:t>Tell me whether you send money home to any of the following people?  How about your (INSERT)?</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Yes</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No</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479E2">
        <w:t>8</w:t>
      </w:r>
      <w:r w:rsidRPr="00EA31F5">
        <w:tab/>
        <w:t>(DO NOT READ) Don’t know</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479E2">
        <w:t>9</w:t>
      </w:r>
      <w:r w:rsidRPr="00EA31F5">
        <w:tab/>
        <w:t>(DO NOT READ) Refused</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73D29" w:rsidRPr="00EA31F5" w:rsidRDefault="00F67BF6"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QN69A</w:t>
      </w:r>
      <w:r w:rsidR="00673D29" w:rsidRPr="00EA31F5">
        <w:tab/>
        <w:t>a.</w:t>
      </w:r>
      <w:r w:rsidR="00673D29" w:rsidRPr="00EA31F5">
        <w:tab/>
        <w:t>spouse</w:t>
      </w:r>
    </w:p>
    <w:p w:rsidR="00673D29" w:rsidRPr="00EA31F5" w:rsidRDefault="00F67BF6"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QN69B</w:t>
      </w:r>
      <w:r w:rsidR="00673D29" w:rsidRPr="00EA31F5">
        <w:tab/>
        <w:t>b.</w:t>
      </w:r>
      <w:r w:rsidR="00673D29" w:rsidRPr="00EA31F5">
        <w:tab/>
        <w:t>children</w:t>
      </w:r>
    </w:p>
    <w:p w:rsidR="00673D29" w:rsidRPr="00EA31F5" w:rsidRDefault="00F67BF6"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QN69C</w:t>
      </w:r>
      <w:r w:rsidR="00673D29" w:rsidRPr="00EA31F5">
        <w:tab/>
        <w:t>c.</w:t>
      </w:r>
      <w:r w:rsidR="00673D29" w:rsidRPr="00EA31F5">
        <w:tab/>
        <w:t>parents</w:t>
      </w:r>
    </w:p>
    <w:p w:rsidR="00673D29" w:rsidRPr="00EA31F5" w:rsidRDefault="00F67BF6"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QN69D</w:t>
      </w:r>
      <w:r w:rsidR="00673D29" w:rsidRPr="00EA31F5">
        <w:tab/>
        <w:t>d.</w:t>
      </w:r>
      <w:r w:rsidR="00673D29" w:rsidRPr="00EA31F5">
        <w:tab/>
        <w:t>brothers or sisters</w:t>
      </w:r>
    </w:p>
    <w:p w:rsidR="00673D29" w:rsidRPr="00EA31F5" w:rsidRDefault="00F67BF6"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QN69E</w:t>
      </w:r>
      <w:r w:rsidR="00673D29" w:rsidRPr="00EA31F5">
        <w:tab/>
        <w:t>e</w:t>
      </w:r>
      <w:r w:rsidR="00673D29" w:rsidRPr="00EA31F5">
        <w:tab/>
        <w:t>anyone else</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(Q.70 DELETED 5/30/06)</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b/>
        </w:rPr>
      </w:pP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(ASK Q.71 IF Q.65 = 1)</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71.</w:t>
      </w:r>
      <w:r w:rsidRPr="00EA31F5">
        <w:tab/>
        <w:t>What is the single most important reason for sending money home?  Do you expect that the money will be used for…?</w:t>
      </w:r>
    </w:p>
    <w:p w:rsidR="00673D29" w:rsidRPr="00B479E2" w:rsidRDefault="00F67BF6"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QN71</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r>
      <w:r w:rsidR="00C160A0" w:rsidRPr="00EA31F5">
        <w:t>O</w:t>
      </w:r>
      <w:r w:rsidRPr="00EA31F5">
        <w:t>rdinary expenses such as food and clothing</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r>
      <w:r w:rsidR="00C160A0" w:rsidRPr="00EA31F5">
        <w:t>S</w:t>
      </w:r>
      <w:r w:rsidRPr="00EA31F5">
        <w:t>pecial expenses such as buying a refrigerator or fixing a roof</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5724"/>
        </w:tabs>
        <w:suppressAutoHyphens/>
      </w:pPr>
      <w:r w:rsidRPr="00EA31F5">
        <w:tab/>
      </w:r>
      <w:r w:rsidRPr="00EA31F5">
        <w:tab/>
        <w:t>3</w:t>
      </w:r>
      <w:r w:rsidRPr="00EA31F5">
        <w:tab/>
      </w:r>
      <w:r w:rsidR="00C160A0" w:rsidRPr="00EA31F5">
        <w:t>I</w:t>
      </w:r>
      <w:r w:rsidRPr="00EA31F5">
        <w:t>nvestments such as buying a property or a bus</w:t>
      </w:r>
      <w:r w:rsidR="00C160A0" w:rsidRPr="00EA31F5">
        <w:t>i</w:t>
      </w:r>
      <w:r w:rsidRPr="00EA31F5">
        <w:t>ness</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4</w:t>
      </w:r>
      <w:r w:rsidRPr="00EA31F5">
        <w:tab/>
      </w:r>
      <w:r w:rsidR="00C160A0" w:rsidRPr="00EA31F5">
        <w:t>F</w:t>
      </w:r>
      <w:r w:rsidRPr="00EA31F5">
        <w:t>amily emergencies</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5</w:t>
      </w:r>
      <w:r w:rsidRPr="00EA31F5">
        <w:tab/>
        <w:t>Any other reason</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479E2">
        <w:t>8</w:t>
      </w:r>
      <w:r w:rsidRPr="00EA31F5">
        <w:tab/>
        <w:t>(DO NOT READ) Don’t know</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479E2">
        <w:t>9</w:t>
      </w:r>
      <w:r w:rsidRPr="00EA31F5">
        <w:tab/>
        <w:t>(DO NOT READ) Refused</w:t>
      </w:r>
    </w:p>
    <w:p w:rsidR="00673D29"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160A0" w:rsidRPr="00EA31F5" w:rsidRDefault="00C160A0"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(Survey of Mexican Voters)</w:t>
      </w: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lang w:val="es-ES"/>
        </w:rPr>
      </w:pPr>
      <w:r w:rsidRPr="00EA31F5">
        <w:tab/>
        <w:t>(</w:t>
      </w:r>
      <w:r w:rsidR="00995CDC" w:rsidRPr="00EA31F5">
        <w:t>ASK Q.71a IF Q.S-8 = 3)</w:t>
      </w: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rPr>
          <w:lang w:val="es-ES"/>
        </w:rPr>
        <w:tab/>
      </w:r>
      <w:r w:rsidRPr="00EA31F5">
        <w:t>(INSERT COUNTRY OF ORIGIN FROM S-9)</w:t>
      </w:r>
    </w:p>
    <w:p w:rsidR="00673D29"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Times New Roman" w:hAnsi="Times New Roman"/>
          <w:szCs w:val="24"/>
        </w:rPr>
      </w:pPr>
      <w:r w:rsidRPr="00EA31F5">
        <w:tab/>
        <w:t>71a.</w:t>
      </w:r>
      <w:r w:rsidRPr="00EA31F5">
        <w:tab/>
      </w:r>
      <w:r w:rsidR="00AE3B5A" w:rsidRPr="00F67BF6">
        <w:t>Now, thinking about where you were born, d</w:t>
      </w:r>
      <w:r w:rsidR="00673D29" w:rsidRPr="00F67BF6">
        <w:rPr>
          <w:rFonts w:ascii="Times New Roman" w:hAnsi="Times New Roman"/>
          <w:szCs w:val="24"/>
        </w:rPr>
        <w:t>o</w:t>
      </w:r>
      <w:r w:rsidR="00673D29" w:rsidRPr="00EA31F5">
        <w:rPr>
          <w:rFonts w:ascii="Times New Roman" w:hAnsi="Times New Roman"/>
          <w:szCs w:val="24"/>
        </w:rPr>
        <w:t xml:space="preserve"> you belong to a civic organization, sports team, or social club of people from</w:t>
      </w:r>
      <w:r w:rsidRPr="00EA31F5">
        <w:rPr>
          <w:rFonts w:ascii="Times New Roman" w:hAnsi="Times New Roman"/>
          <w:szCs w:val="24"/>
        </w:rPr>
        <w:t xml:space="preserve"> (INSERT COUNTRY OF ORIGIN)?</w:t>
      </w:r>
    </w:p>
    <w:p w:rsidR="00C160A0" w:rsidRPr="00B479E2" w:rsidRDefault="00F67BF6"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Times New Roman" w:hAnsi="Times New Roman"/>
          <w:b/>
          <w:szCs w:val="24"/>
        </w:rPr>
      </w:pPr>
      <w:r>
        <w:rPr>
          <w:rFonts w:ascii="Times New Roman" w:hAnsi="Times New Roman"/>
          <w:b/>
          <w:szCs w:val="24"/>
        </w:rPr>
        <w:t>QN71A</w:t>
      </w: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Times New Roman" w:hAnsi="Times New Roman"/>
          <w:szCs w:val="24"/>
        </w:rPr>
      </w:pPr>
      <w:r w:rsidRPr="00EA31F5">
        <w:rPr>
          <w:rFonts w:ascii="Times New Roman" w:hAnsi="Times New Roman"/>
          <w:szCs w:val="24"/>
        </w:rPr>
        <w:tab/>
      </w:r>
      <w:r w:rsidRPr="00EA31F5">
        <w:rPr>
          <w:rFonts w:ascii="Times New Roman" w:hAnsi="Times New Roman"/>
          <w:szCs w:val="24"/>
        </w:rPr>
        <w:tab/>
        <w:t>1</w:t>
      </w:r>
      <w:r w:rsidRPr="00EA31F5">
        <w:rPr>
          <w:rFonts w:ascii="Times New Roman" w:hAnsi="Times New Roman"/>
          <w:szCs w:val="24"/>
        </w:rPr>
        <w:tab/>
        <w:t>Yes</w:t>
      </w: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Times New Roman" w:hAnsi="Times New Roman"/>
          <w:szCs w:val="24"/>
        </w:rPr>
      </w:pPr>
      <w:r w:rsidRPr="00EA31F5">
        <w:rPr>
          <w:rFonts w:ascii="Times New Roman" w:hAnsi="Times New Roman"/>
          <w:szCs w:val="24"/>
        </w:rPr>
        <w:tab/>
      </w:r>
      <w:r w:rsidRPr="00EA31F5">
        <w:rPr>
          <w:rFonts w:ascii="Times New Roman" w:hAnsi="Times New Roman"/>
          <w:szCs w:val="24"/>
        </w:rPr>
        <w:tab/>
        <w:t>2</w:t>
      </w:r>
      <w:r w:rsidRPr="00EA31F5">
        <w:rPr>
          <w:rFonts w:ascii="Times New Roman" w:hAnsi="Times New Roman"/>
          <w:szCs w:val="24"/>
        </w:rPr>
        <w:tab/>
        <w:t>No</w:t>
      </w: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479E2">
        <w:t>8</w:t>
      </w:r>
      <w:r w:rsidRPr="00EA31F5">
        <w:tab/>
        <w:t>(DO NOT READ) Don’t know</w:t>
      </w: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479E2">
        <w:t>9</w:t>
      </w:r>
      <w:r w:rsidRPr="00EA31F5">
        <w:tab/>
        <w:t>(DO NOT READ) Refused</w:t>
      </w: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Times New Roman" w:hAnsi="Times New Roman"/>
          <w:szCs w:val="24"/>
        </w:rPr>
      </w:pPr>
    </w:p>
    <w:p w:rsidR="00673D29" w:rsidRPr="008A44BB"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rPr>
      </w:pPr>
      <w:r>
        <w:rPr>
          <w:b/>
        </w:rPr>
        <w:br w:type="page"/>
      </w:r>
      <w:r w:rsidR="00673D29" w:rsidRPr="00EA31F5">
        <w:rPr>
          <w:b/>
        </w:rPr>
        <w:tab/>
      </w:r>
      <w:r w:rsidR="00673D29" w:rsidRPr="008A44BB">
        <w:rPr>
          <w:i/>
          <w:u w:val="single"/>
        </w:rPr>
        <w:t>N.</w:t>
      </w:r>
      <w:r w:rsidR="00673D29" w:rsidRPr="008A44BB">
        <w:rPr>
          <w:i/>
          <w:u w:val="single"/>
        </w:rPr>
        <w:tab/>
        <w:t xml:space="preserve">HOME COUNTRY COMMUNICATION </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Q.72 IF Q.S-8 = 3)</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(INSERT “ COUNTRY OF ORIGIN” FROM Q.S-9)</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72.</w:t>
      </w:r>
      <w:r w:rsidRPr="00EA31F5">
        <w:tab/>
        <w:t>How often do you talk by telephone with relatives or friends living in (COUNTRY OF ORIGIN)?</w:t>
      </w:r>
    </w:p>
    <w:p w:rsidR="00673D29" w:rsidRPr="00B479E2" w:rsidRDefault="008A44BB"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QN72</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 xml:space="preserve">More than once a week </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Once a week</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One or two times a month</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4</w:t>
      </w:r>
      <w:r w:rsidRPr="00EA31F5">
        <w:tab/>
        <w:t xml:space="preserve">Less than once a month </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5</w:t>
      </w:r>
      <w:r w:rsidRPr="00EA31F5">
        <w:tab/>
        <w:t xml:space="preserve">Almost never </w:t>
      </w:r>
    </w:p>
    <w:p w:rsidR="00673D29"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6</w:t>
      </w:r>
      <w:r w:rsidRPr="00EA31F5">
        <w:tab/>
        <w:t>No family/friends in (COUNTRY OF ORIGIN)</w:t>
      </w:r>
    </w:p>
    <w:p w:rsidR="00AE3B5A" w:rsidRPr="00EA31F5" w:rsidRDefault="00AE3B5A"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r>
      <w:r w:rsidR="00B479E2" w:rsidRPr="008A44BB">
        <w:t>0</w:t>
      </w:r>
      <w:r w:rsidRPr="008A44BB">
        <w:tab/>
        <w:t>(DO NOT READ) Never</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479E2">
        <w:t>8</w:t>
      </w:r>
      <w:r w:rsidRPr="00EA31F5">
        <w:tab/>
        <w:t>(DO NOT READ) Don’t Know</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479E2">
        <w:t>9</w:t>
      </w:r>
      <w:r w:rsidRPr="00EA31F5">
        <w:tab/>
        <w:t>(DO NOT READ) Refused</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73D29" w:rsidRPr="008A44BB"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lang w:val="es-ES"/>
        </w:rPr>
      </w:pPr>
      <w:r w:rsidRPr="00EA31F5">
        <w:rPr>
          <w:b/>
        </w:rPr>
        <w:tab/>
      </w:r>
      <w:r w:rsidRPr="008A44BB">
        <w:rPr>
          <w:i/>
          <w:u w:val="single"/>
          <w:lang w:val="es-ES"/>
        </w:rPr>
        <w:t>O.</w:t>
      </w:r>
      <w:r w:rsidRPr="008A44BB">
        <w:rPr>
          <w:i/>
          <w:u w:val="single"/>
          <w:lang w:val="es-ES"/>
        </w:rPr>
        <w:tab/>
        <w:t>HOME COUNTRY TRAVEL</w:t>
      </w:r>
    </w:p>
    <w:p w:rsidR="00C160A0"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72FAE" w:rsidRPr="008A44BB" w:rsidRDefault="00F72FAE"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rsidRPr="008A44BB">
        <w:t>(Q.73 DELETED 6/5/06)</w:t>
      </w:r>
    </w:p>
    <w:p w:rsidR="00F72FAE" w:rsidRPr="008A44BB" w:rsidRDefault="00F72FAE"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8A44BB">
        <w:tab/>
        <w:t>(ASK Q.73</w:t>
      </w:r>
      <w:r w:rsidR="00F72FAE" w:rsidRPr="008A44BB">
        <w:t>a</w:t>
      </w:r>
      <w:r w:rsidRPr="008A44BB">
        <w:t xml:space="preserve"> IF Q.S-8 = 3)</w:t>
      </w:r>
    </w:p>
    <w:p w:rsidR="00CC6DA8" w:rsidRPr="00EA31F5" w:rsidRDefault="00CC6DA8" w:rsidP="00CC6D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(INSERT “ COUNTRY OF ORIGIN” FROM Q.S-9)</w:t>
      </w:r>
    </w:p>
    <w:p w:rsidR="00CC6DA8" w:rsidRPr="00EA31F5" w:rsidRDefault="00CC6DA8" w:rsidP="00CC6D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73a.</w:t>
      </w:r>
      <w:r w:rsidRPr="00EA31F5">
        <w:tab/>
        <w:t xml:space="preserve">Are you the owner of (INSERT) in </w:t>
      </w:r>
      <w:r>
        <w:t>(COUNTRY OF ORIGIN)</w:t>
      </w:r>
      <w:r w:rsidRPr="00EA31F5">
        <w:t>?</w:t>
      </w: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Yes</w:t>
      </w: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No</w:t>
      </w: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479E2">
        <w:t>8</w:t>
      </w:r>
      <w:r w:rsidRPr="00EA31F5">
        <w:tab/>
        <w:t>(DO NOT READ) Don’t know</w:t>
      </w: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479E2">
        <w:t>9</w:t>
      </w:r>
      <w:r w:rsidRPr="00EA31F5">
        <w:tab/>
        <w:t>(DO NOT READ) Refused</w:t>
      </w:r>
    </w:p>
    <w:p w:rsidR="00C160A0" w:rsidRPr="00EA31F5" w:rsidRDefault="00C160A0"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160A0" w:rsidRPr="00EA31F5" w:rsidRDefault="008A44BB"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QN73AA</w:t>
      </w:r>
      <w:r w:rsidR="00C160A0" w:rsidRPr="00EA31F5">
        <w:tab/>
        <w:t>a.</w:t>
      </w:r>
      <w:r w:rsidR="00C160A0" w:rsidRPr="00EA31F5">
        <w:tab/>
        <w:t>Land</w:t>
      </w:r>
    </w:p>
    <w:p w:rsidR="00C160A0" w:rsidRPr="008A44BB" w:rsidRDefault="008A44BB"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QN73AB</w:t>
      </w:r>
      <w:r w:rsidR="00C160A0" w:rsidRPr="00EA31F5">
        <w:tab/>
      </w:r>
      <w:r w:rsidR="00C160A0" w:rsidRPr="008A44BB">
        <w:t>b.</w:t>
      </w:r>
      <w:r w:rsidR="00C160A0" w:rsidRPr="008A44BB">
        <w:tab/>
      </w:r>
      <w:r w:rsidR="00F72FAE" w:rsidRPr="008A44BB">
        <w:t>A house</w:t>
      </w:r>
    </w:p>
    <w:p w:rsidR="00C160A0" w:rsidRPr="00EA31F5" w:rsidRDefault="008A44BB" w:rsidP="00C160A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QN73AC</w:t>
      </w:r>
      <w:r w:rsidR="00C160A0" w:rsidRPr="008A44BB">
        <w:tab/>
        <w:t>c.</w:t>
      </w:r>
      <w:r w:rsidR="00C160A0" w:rsidRPr="008A44BB">
        <w:tab/>
      </w:r>
      <w:r w:rsidR="00F72FAE" w:rsidRPr="008A44BB">
        <w:t>A b</w:t>
      </w:r>
      <w:r w:rsidR="00C160A0" w:rsidRPr="008A44BB">
        <w:t>usiness</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Q.74 IF Q.S-8 = 3)</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(INSERT “ COUNTRY OF ORIGIN” FROM Q.S-9)</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74.</w:t>
      </w:r>
      <w:r w:rsidRPr="00EA31F5">
        <w:tab/>
        <w:t xml:space="preserve">When did you last travel to (COUNTRY OF ORIGIN)? </w:t>
      </w:r>
    </w:p>
    <w:p w:rsidR="00673D29" w:rsidRPr="009034FA" w:rsidRDefault="008A44BB"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QN74</w:t>
      </w:r>
    </w:p>
    <w:p w:rsidR="00995CDC"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color w:val="000000"/>
        </w:rPr>
      </w:pPr>
      <w:r w:rsidRPr="00EA31F5">
        <w:rPr>
          <w:color w:val="000000"/>
        </w:rPr>
        <w:tab/>
      </w:r>
      <w:r w:rsidRPr="00EA31F5">
        <w:rPr>
          <w:color w:val="000000"/>
        </w:rPr>
        <w:tab/>
      </w:r>
      <w:r w:rsidR="00995CDC" w:rsidRPr="00EA31F5">
        <w:rPr>
          <w:color w:val="000000"/>
        </w:rPr>
        <w:t>1</w:t>
      </w:r>
      <w:r w:rsidR="00995CDC" w:rsidRPr="00EA31F5">
        <w:rPr>
          <w:color w:val="000000"/>
        </w:rPr>
        <w:tab/>
        <w:t>Answer given in months (SPECIFY) __</w:t>
      </w:r>
      <w:r w:rsidR="008A44BB">
        <w:rPr>
          <w:b/>
          <w:color w:val="000000"/>
          <w:u w:val="single"/>
        </w:rPr>
        <w:t>QN74MNTH</w:t>
      </w:r>
      <w:r w:rsidR="00995CDC" w:rsidRPr="00EA31F5">
        <w:rPr>
          <w:color w:val="000000"/>
        </w:rPr>
        <w:t>___</w:t>
      </w:r>
    </w:p>
    <w:p w:rsidR="00995CDC" w:rsidRPr="00EA31F5" w:rsidRDefault="00995CDC"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color w:val="000000"/>
        </w:rPr>
      </w:pPr>
      <w:r w:rsidRPr="00EA31F5">
        <w:rPr>
          <w:color w:val="000000"/>
        </w:rPr>
        <w:tab/>
      </w:r>
      <w:r w:rsidRPr="00EA31F5">
        <w:rPr>
          <w:color w:val="000000"/>
        </w:rPr>
        <w:tab/>
        <w:t>2</w:t>
      </w:r>
      <w:r w:rsidRPr="00EA31F5">
        <w:rPr>
          <w:color w:val="000000"/>
        </w:rPr>
        <w:tab/>
        <w:t>Answer given in years (SPECIFY) ___</w:t>
      </w:r>
      <w:r w:rsidR="008A44BB">
        <w:rPr>
          <w:b/>
          <w:color w:val="000000"/>
          <w:u w:val="single"/>
        </w:rPr>
        <w:t>QN74YEAR</w:t>
      </w:r>
      <w:r w:rsidRPr="00EA31F5">
        <w:rPr>
          <w:color w:val="000000"/>
        </w:rPr>
        <w:t>__________</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color w:val="000000"/>
        </w:rPr>
      </w:pPr>
      <w:r w:rsidRPr="00EA31F5">
        <w:rPr>
          <w:color w:val="000000"/>
        </w:rPr>
        <w:tab/>
      </w:r>
      <w:r w:rsidRPr="00EA31F5">
        <w:rPr>
          <w:color w:val="000000"/>
        </w:rPr>
        <w:tab/>
      </w:r>
      <w:r w:rsidR="009034FA">
        <w:rPr>
          <w:color w:val="000000"/>
        </w:rPr>
        <w:t>0</w:t>
      </w:r>
      <w:r w:rsidRPr="00EA31F5">
        <w:rPr>
          <w:color w:val="000000"/>
        </w:rPr>
        <w:tab/>
      </w:r>
      <w:r w:rsidR="00995CDC" w:rsidRPr="00EA31F5">
        <w:rPr>
          <w:color w:val="000000"/>
        </w:rPr>
        <w:t xml:space="preserve">(DO NOT READ) </w:t>
      </w:r>
      <w:r w:rsidRPr="00EA31F5">
        <w:rPr>
          <w:color w:val="000000"/>
        </w:rPr>
        <w:t>Have never returned</w:t>
      </w:r>
    </w:p>
    <w:p w:rsidR="00995CDC" w:rsidRPr="00EA31F5" w:rsidRDefault="00995CDC"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color w:val="000000"/>
        </w:rPr>
      </w:pPr>
      <w:r w:rsidRPr="00EA31F5">
        <w:rPr>
          <w:color w:val="000000"/>
        </w:rPr>
        <w:tab/>
      </w:r>
      <w:r w:rsidRPr="00EA31F5">
        <w:rPr>
          <w:color w:val="000000"/>
        </w:rPr>
        <w:tab/>
      </w:r>
      <w:r w:rsidR="009034FA">
        <w:rPr>
          <w:color w:val="000000"/>
        </w:rPr>
        <w:t>8</w:t>
      </w:r>
      <w:r w:rsidRPr="00EA31F5">
        <w:rPr>
          <w:color w:val="000000"/>
        </w:rPr>
        <w:tab/>
        <w:t>(DO NOT READ) Don’t know</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color w:val="000000"/>
        </w:rPr>
      </w:pPr>
      <w:r w:rsidRPr="00EA31F5">
        <w:rPr>
          <w:color w:val="000000"/>
        </w:rPr>
        <w:tab/>
      </w:r>
      <w:r w:rsidRPr="00EA31F5">
        <w:rPr>
          <w:color w:val="000000"/>
        </w:rPr>
        <w:tab/>
      </w:r>
      <w:r w:rsidR="009034FA">
        <w:rPr>
          <w:color w:val="000000"/>
        </w:rPr>
        <w:t>9</w:t>
      </w:r>
      <w:r w:rsidRPr="00EA31F5">
        <w:rPr>
          <w:color w:val="000000"/>
        </w:rPr>
        <w:tab/>
      </w:r>
      <w:r w:rsidR="00995CDC" w:rsidRPr="00EA31F5">
        <w:rPr>
          <w:color w:val="000000"/>
        </w:rPr>
        <w:t xml:space="preserve">(DO NOT READ) </w:t>
      </w:r>
      <w:r w:rsidRPr="00EA31F5">
        <w:rPr>
          <w:color w:val="000000"/>
        </w:rPr>
        <w:t>Refused</w:t>
      </w:r>
    </w:p>
    <w:p w:rsidR="00995CDC" w:rsidRPr="00EA31F5" w:rsidRDefault="00995CDC"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73D29" w:rsidRPr="00EA31F5" w:rsidRDefault="00F72FAE"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br w:type="page"/>
      </w:r>
      <w:r w:rsidR="00673D29" w:rsidRPr="00EA31F5">
        <w:tab/>
        <w:t xml:space="preserve">(ASK Q.75 IF Q.74 </w:t>
      </w:r>
      <w:smartTag w:uri="urn:schemas-microsoft-com:office:smarttags" w:element="place">
        <w:r w:rsidR="00673D29" w:rsidRPr="00EA31F5">
          <w:t>NE NN</w:t>
        </w:r>
      </w:smartTag>
      <w:r w:rsidR="00673D29" w:rsidRPr="00EA31F5">
        <w:t xml:space="preserve"> OR RR)</w:t>
      </w:r>
    </w:p>
    <w:p w:rsidR="00673D29"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75.</w:t>
      </w:r>
      <w:r w:rsidRPr="00EA31F5">
        <w:tab/>
        <w:t>For how long did this most recent visit last?</w:t>
      </w:r>
    </w:p>
    <w:p w:rsidR="00186905" w:rsidRPr="00EA31F5" w:rsidRDefault="00186905"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73D29" w:rsidRPr="00EA31F5" w:rsidRDefault="00186905"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QN75_1</w:t>
      </w:r>
      <w:r w:rsidR="00673D29" w:rsidRPr="00EA31F5">
        <w:tab/>
      </w:r>
      <w:r>
        <w:t xml:space="preserve"> </w:t>
      </w:r>
      <w:r w:rsidR="00673D29" w:rsidRPr="00EA31F5">
        <w:t>1</w:t>
      </w:r>
      <w:r w:rsidR="00673D29" w:rsidRPr="00EA31F5">
        <w:tab/>
        <w:t>Answer given in days (SPECIFY) _</w:t>
      </w:r>
      <w:r>
        <w:rPr>
          <w:b/>
          <w:u w:val="single"/>
        </w:rPr>
        <w:t>QN75DAY</w:t>
      </w:r>
    </w:p>
    <w:p w:rsidR="00673D29" w:rsidRPr="00EA31F5" w:rsidRDefault="00186905"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QN75_2</w:t>
      </w:r>
      <w:r w:rsidR="00673D29" w:rsidRPr="00EA31F5">
        <w:tab/>
      </w:r>
      <w:r>
        <w:t xml:space="preserve"> 1</w:t>
      </w:r>
      <w:r w:rsidR="00673D29" w:rsidRPr="00EA31F5">
        <w:tab/>
        <w:t>Answer given in weeks (SPECIFY) _</w:t>
      </w:r>
      <w:r>
        <w:rPr>
          <w:b/>
          <w:u w:val="single"/>
        </w:rPr>
        <w:t>QN75WEEK</w:t>
      </w:r>
    </w:p>
    <w:p w:rsidR="00673D29" w:rsidRPr="00EA31F5" w:rsidRDefault="00186905"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 xml:space="preserve">QN75_3 </w:t>
      </w:r>
      <w:r w:rsidRPr="00186905">
        <w:t>1</w:t>
      </w:r>
      <w:r w:rsidR="00673D29" w:rsidRPr="00EA31F5">
        <w:tab/>
        <w:t>Answer given in months (SPECIFY) _</w:t>
      </w:r>
      <w:r>
        <w:rPr>
          <w:b/>
          <w:u w:val="single"/>
        </w:rPr>
        <w:t>QN75MNTH</w:t>
      </w:r>
    </w:p>
    <w:p w:rsidR="00673D29" w:rsidRPr="00EA31F5" w:rsidRDefault="00186905"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QN75_4</w:t>
      </w:r>
      <w:r w:rsidR="00673D29" w:rsidRPr="00EA31F5">
        <w:tab/>
      </w:r>
      <w:r>
        <w:t xml:space="preserve"> 1</w:t>
      </w:r>
      <w:r w:rsidR="00673D29" w:rsidRPr="00EA31F5">
        <w:tab/>
        <w:t>(DO NOT READ) Don’t know</w:t>
      </w:r>
    </w:p>
    <w:p w:rsidR="00673D29" w:rsidRPr="00EA31F5" w:rsidRDefault="00186905"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QN75_5</w:t>
      </w:r>
      <w:r w:rsidR="00673D29" w:rsidRPr="00EA31F5">
        <w:tab/>
      </w:r>
      <w:r>
        <w:t xml:space="preserve"> 1</w:t>
      </w:r>
      <w:r w:rsidR="00673D29" w:rsidRPr="00EA31F5">
        <w:tab/>
        <w:t>(DO NOT READ) Refused</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(ASK Q.76 IF Q.74 </w:t>
      </w:r>
      <w:smartTag w:uri="urn:schemas-microsoft-com:office:smarttags" w:element="place">
        <w:r w:rsidRPr="00EA31F5">
          <w:t>NE NN</w:t>
        </w:r>
      </w:smartTag>
      <w:r w:rsidRPr="00EA31F5">
        <w:t xml:space="preserve"> OR RR)</w:t>
      </w:r>
    </w:p>
    <w:p w:rsidR="00673D29" w:rsidRPr="00EA31F5" w:rsidRDefault="00673D29" w:rsidP="00995C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76.</w:t>
      </w:r>
      <w:r w:rsidR="00995CDC" w:rsidRPr="00EA31F5">
        <w:tab/>
      </w:r>
      <w:r w:rsidRPr="00EA31F5">
        <w:t xml:space="preserve">Did you travel by yourself or with other members of your family </w:t>
      </w:r>
      <w:r w:rsidRPr="00186905">
        <w:t>who live in the</w:t>
      </w:r>
      <w:r w:rsidRPr="00EA31F5">
        <w:rPr>
          <w:b/>
        </w:rPr>
        <w:t xml:space="preserve"> </w:t>
      </w:r>
      <w:smartTag w:uri="urn:schemas-microsoft-com:office:smarttags" w:element="place">
        <w:smartTag w:uri="urn:schemas-microsoft-com:office:smarttags" w:element="country-region">
          <w:r w:rsidRPr="00186905">
            <w:t>U.S.</w:t>
          </w:r>
        </w:smartTag>
      </w:smartTag>
      <w:r w:rsidRPr="00EA31F5">
        <w:t>?</w:t>
      </w:r>
    </w:p>
    <w:p w:rsidR="00673D29" w:rsidRPr="009034FA" w:rsidRDefault="00186905"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QN76</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By yourself</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With other members of family</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9034FA">
        <w:t>8</w:t>
      </w:r>
      <w:r w:rsidRPr="00EA31F5">
        <w:tab/>
        <w:t>(DO NOT READ) Don’t know</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9034FA">
        <w:t>9</w:t>
      </w:r>
      <w:r w:rsidRPr="00EA31F5">
        <w:tab/>
        <w:t>(DO NOT READ) Refused</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995CDC" w:rsidRPr="00EA31F5" w:rsidRDefault="00995CDC"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(Q.77 DELETED 5/30/06)</w:t>
      </w:r>
    </w:p>
    <w:p w:rsidR="00995CDC" w:rsidRPr="00EA31F5" w:rsidRDefault="00995CDC"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(ASK Q.78 IF Q.74 </w:t>
      </w:r>
      <w:smartTag w:uri="urn:schemas-microsoft-com:office:smarttags" w:element="place">
        <w:r w:rsidRPr="00EA31F5">
          <w:t>NE NN</w:t>
        </w:r>
      </w:smartTag>
      <w:r w:rsidRPr="00EA31F5">
        <w:t xml:space="preserve"> OR RR)</w:t>
      </w:r>
    </w:p>
    <w:p w:rsidR="00673D29" w:rsidRPr="00EA31F5" w:rsidRDefault="00673D29" w:rsidP="00995C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78.</w:t>
      </w:r>
      <w:r w:rsidRPr="00EA31F5">
        <w:tab/>
        <w:t>Did you conduct any business or look after any investments or properties while you were there?</w:t>
      </w:r>
    </w:p>
    <w:p w:rsidR="00995CDC" w:rsidRPr="009034FA" w:rsidRDefault="00186905" w:rsidP="00995C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b/>
        </w:rPr>
      </w:pPr>
      <w:r>
        <w:rPr>
          <w:b/>
        </w:rPr>
        <w:t>QN78</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00995CDC" w:rsidRPr="00EA31F5">
        <w:tab/>
        <w:t>Y</w:t>
      </w:r>
      <w:r w:rsidRPr="00EA31F5">
        <w:t>es</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00995CDC" w:rsidRPr="00EA31F5">
        <w:tab/>
        <w:t>N</w:t>
      </w:r>
      <w:r w:rsidRPr="00EA31F5">
        <w:t>o</w:t>
      </w:r>
    </w:p>
    <w:p w:rsidR="00995CDC" w:rsidRPr="00EA31F5" w:rsidRDefault="00995CDC" w:rsidP="00995C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9034FA">
        <w:t>8</w:t>
      </w:r>
      <w:r w:rsidRPr="00EA31F5">
        <w:tab/>
        <w:t>(DO NOT READ) Don’t know</w:t>
      </w:r>
    </w:p>
    <w:p w:rsidR="00995CDC" w:rsidRPr="00EA31F5" w:rsidRDefault="00995CDC" w:rsidP="00995C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9034FA">
        <w:t>9</w:t>
      </w:r>
      <w:r w:rsidRPr="00EA31F5">
        <w:tab/>
        <w:t>(DO NOT READ) Refused</w:t>
      </w:r>
    </w:p>
    <w:p w:rsidR="00673D29" w:rsidRPr="00EA31F5" w:rsidRDefault="00673D29"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995CDC" w:rsidRPr="00EA31F5" w:rsidRDefault="00995CDC"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(Q.79 DELETED 5/30/06)</w:t>
      </w:r>
    </w:p>
    <w:p w:rsidR="00995CDC" w:rsidRPr="00EA31F5" w:rsidRDefault="00995CDC" w:rsidP="00673D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186905" w:rsidRDefault="00866A3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rPr>
      </w:pPr>
      <w:r w:rsidRPr="00EA31F5">
        <w:rPr>
          <w:b/>
        </w:rPr>
        <w:tab/>
      </w:r>
      <w:r w:rsidR="003C38B7" w:rsidRPr="00186905">
        <w:rPr>
          <w:i/>
          <w:u w:val="single"/>
        </w:rPr>
        <w:t>K.</w:t>
      </w:r>
      <w:r w:rsidR="003C38B7" w:rsidRPr="00186905">
        <w:rPr>
          <w:i/>
          <w:u w:val="single"/>
        </w:rPr>
        <w:tab/>
      </w:r>
      <w:r w:rsidR="00C35E00" w:rsidRPr="00186905">
        <w:rPr>
          <w:i/>
          <w:u w:val="single"/>
        </w:rPr>
        <w:t>DEMOGRAPHICS</w:t>
      </w:r>
    </w:p>
    <w:p w:rsidR="003C38B7"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p>
    <w:p w:rsidR="00744BE4" w:rsidRPr="00EA31F5" w:rsidRDefault="00744BE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rPr>
          <w:b/>
        </w:rPr>
        <w:tab/>
      </w:r>
      <w:r w:rsidRPr="00EA31F5">
        <w:t>READ: And now I have a just a few more questions for classification purposes only.</w:t>
      </w:r>
    </w:p>
    <w:p w:rsidR="00744BE4" w:rsidRPr="00EA31F5" w:rsidRDefault="00744BE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(ASK EVERYONE)</w:t>
      </w: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45a.</w:t>
      </w:r>
      <w:r w:rsidRPr="00EA31F5">
        <w:tab/>
      </w:r>
      <w:r w:rsidR="00995CDC" w:rsidRPr="00EA31F5">
        <w:t>Do you use a computer at your workplace, at school, at home, or anywhere else on at least an occasional basis?</w:t>
      </w:r>
    </w:p>
    <w:p w:rsidR="00995CDC" w:rsidRPr="00725C98" w:rsidRDefault="00186905"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b/>
        </w:rPr>
      </w:pPr>
      <w:r>
        <w:rPr>
          <w:b/>
        </w:rPr>
        <w:t>QN45A</w:t>
      </w: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r>
      <w:r w:rsidR="00995CDC" w:rsidRPr="00EA31F5">
        <w:t>1</w:t>
      </w:r>
      <w:r w:rsidR="00995CDC" w:rsidRPr="00EA31F5">
        <w:tab/>
        <w:t>Yes</w:t>
      </w: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r>
      <w:r w:rsidR="00995CDC" w:rsidRPr="00EA31F5">
        <w:t>2</w:t>
      </w:r>
      <w:r w:rsidR="00995CDC" w:rsidRPr="00EA31F5">
        <w:tab/>
        <w:t>No</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6F0F6C">
        <w:t>8</w:t>
      </w:r>
      <w:r w:rsidRPr="00EA31F5">
        <w:tab/>
        <w:t>(DO NOT READ) Don’t know</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6F0F6C">
        <w:t>9</w:t>
      </w:r>
      <w:r w:rsidRPr="00EA31F5">
        <w:tab/>
        <w:t>(DO NOT READ) Refused</w:t>
      </w:r>
    </w:p>
    <w:p w:rsidR="00995CDC" w:rsidRPr="00EA31F5" w:rsidRDefault="00995CDC"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0B3DE9" w:rsidRPr="00EA31F5" w:rsidRDefault="00F72FAE"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br w:type="page"/>
      </w:r>
      <w:r w:rsidR="000B3DE9" w:rsidRPr="00EA31F5">
        <w:tab/>
        <w:t>(ASK EVERYONE)</w:t>
      </w: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45b.</w:t>
      </w:r>
      <w:r w:rsidRPr="00EA31F5">
        <w:tab/>
      </w:r>
      <w:r w:rsidR="00995CDC" w:rsidRPr="00EA31F5">
        <w:t>Do you use the internet, at least occasionally?</w:t>
      </w:r>
    </w:p>
    <w:p w:rsidR="00995CDC" w:rsidRPr="00725C98" w:rsidRDefault="00186905"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b/>
        </w:rPr>
      </w:pPr>
      <w:r>
        <w:rPr>
          <w:b/>
        </w:rPr>
        <w:t>QN45B</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1</w:t>
      </w:r>
      <w:r w:rsidRPr="00EA31F5">
        <w:tab/>
        <w:t>Yes</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2</w:t>
      </w:r>
      <w:r w:rsidRPr="00EA31F5">
        <w:tab/>
        <w:t>No</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8</w:t>
      </w:r>
      <w:r w:rsidRPr="00EA31F5">
        <w:tab/>
        <w:t>(DO NOT READ) Don’t know</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9</w:t>
      </w:r>
      <w:r w:rsidRPr="00EA31F5">
        <w:tab/>
        <w:t>(DO NOT READ) Refused</w:t>
      </w:r>
    </w:p>
    <w:p w:rsidR="00995CDC" w:rsidRPr="00EA31F5" w:rsidRDefault="00995CDC"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w:t>
      </w:r>
      <w:r w:rsidR="00285A1F" w:rsidRPr="00EA31F5">
        <w:t>ASK EVERYONE</w:t>
      </w:r>
      <w:r w:rsidRPr="00EA31F5">
        <w:t>)</w:t>
      </w: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45c.</w:t>
      </w:r>
      <w:r w:rsidR="00995CDC" w:rsidRPr="00EA31F5">
        <w:rPr>
          <w:b/>
        </w:rPr>
        <w:tab/>
      </w:r>
      <w:r w:rsidR="00995CDC" w:rsidRPr="00EA31F5">
        <w:t>Do you send or receive email, at least occasionally?</w:t>
      </w:r>
    </w:p>
    <w:p w:rsidR="00995CDC" w:rsidRPr="00725C98" w:rsidRDefault="00186905"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b/>
        </w:rPr>
      </w:pPr>
      <w:r>
        <w:rPr>
          <w:b/>
        </w:rPr>
        <w:t>QN45C</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1</w:t>
      </w:r>
      <w:r w:rsidRPr="00EA31F5">
        <w:tab/>
        <w:t>Yes</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2</w:t>
      </w:r>
      <w:r w:rsidRPr="00EA31F5">
        <w:tab/>
        <w:t>No</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8</w:t>
      </w:r>
      <w:r w:rsidRPr="00EA31F5">
        <w:tab/>
        <w:t>(DO NOT READ) Don’t know</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9</w:t>
      </w:r>
      <w:r w:rsidRPr="00EA31F5">
        <w:tab/>
        <w:t>(DO NOT READ) Refused</w:t>
      </w:r>
    </w:p>
    <w:p w:rsidR="00995CDC" w:rsidRPr="00EA31F5" w:rsidRDefault="00210A5B" w:rsidP="00210A5B">
      <w:pPr>
        <w:tabs>
          <w:tab w:val="left" w:pos="-1620"/>
          <w:tab w:val="left" w:pos="-1440"/>
          <w:tab w:val="left" w:pos="-720"/>
          <w:tab w:val="left" w:pos="0"/>
          <w:tab w:val="left" w:pos="720"/>
          <w:tab w:val="left" w:pos="2160"/>
          <w:tab w:val="left" w:pos="2880"/>
          <w:tab w:val="left" w:pos="4320"/>
          <w:tab w:val="left" w:pos="5040"/>
          <w:tab w:val="left" w:pos="5760"/>
          <w:tab w:val="left" w:pos="6480"/>
        </w:tabs>
        <w:suppressAutoHyphens/>
        <w:ind w:left="855" w:hanging="855"/>
      </w:pPr>
      <w:r>
        <w:tab/>
      </w:r>
      <w:r>
        <w:tab/>
      </w:r>
      <w:r>
        <w:tab/>
      </w:r>
      <w:r>
        <w:tab/>
      </w:r>
      <w:r>
        <w:tab/>
      </w:r>
      <w:r>
        <w:tab/>
      </w:r>
      <w:r>
        <w:tab/>
      </w:r>
      <w:r>
        <w:tab/>
      </w:r>
      <w:r>
        <w:tab/>
      </w: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 xml:space="preserve">(ASK Q.45d </w:t>
      </w:r>
      <w:r w:rsidR="00995CDC" w:rsidRPr="00EA31F5">
        <w:t>OF ALL NON-INTERNET USERS</w:t>
      </w:r>
      <w:r w:rsidRPr="00EA31F5">
        <w:t>, Q.45a AND Q.45b = 2 OR 9)</w:t>
      </w: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45d.</w:t>
      </w:r>
      <w:r w:rsidR="00995CDC" w:rsidRPr="00EA31F5">
        <w:tab/>
        <w:t>Does ANYONE in your household use the internet from home or send and receive email from home?</w:t>
      </w:r>
    </w:p>
    <w:p w:rsidR="00995CDC" w:rsidRPr="00725C98" w:rsidRDefault="00186905"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b/>
        </w:rPr>
      </w:pPr>
      <w:r>
        <w:rPr>
          <w:b/>
        </w:rPr>
        <w:t>QN45D</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1</w:t>
      </w:r>
      <w:r w:rsidRPr="00EA31F5">
        <w:tab/>
        <w:t>Yes</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2</w:t>
      </w:r>
      <w:r w:rsidRPr="00EA31F5">
        <w:tab/>
        <w:t>No</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8</w:t>
      </w:r>
      <w:r w:rsidRPr="00EA31F5">
        <w:tab/>
        <w:t>(DO NOT READ) Don’t know</w:t>
      </w:r>
    </w:p>
    <w:p w:rsidR="000B3DE9"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9</w:t>
      </w:r>
      <w:r w:rsidRPr="00EA31F5">
        <w:tab/>
        <w:t>(DO NOT READ) Refused</w:t>
      </w:r>
    </w:p>
    <w:p w:rsidR="00725C98" w:rsidRPr="00EA31F5" w:rsidRDefault="00725C98"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(ASK Q.45e IF Q.45c OR Q.45d = 1 AND Q.S-8 = 3)</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(INSERT COUNTRY OF ORIGIN FROM Q.S-9)</w:t>
      </w: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45e.</w:t>
      </w:r>
      <w:r w:rsidRPr="00EA31F5">
        <w:tab/>
      </w:r>
      <w:r w:rsidR="00995CDC" w:rsidRPr="00EA31F5">
        <w:t xml:space="preserve">Do you ever send email to people in </w:t>
      </w:r>
      <w:r w:rsidRPr="00EA31F5">
        <w:t>(COUNTRY OF ORIGIN)</w:t>
      </w:r>
      <w:r w:rsidR="00995CDC" w:rsidRPr="00EA31F5">
        <w:t>?</w:t>
      </w:r>
    </w:p>
    <w:p w:rsidR="00995CDC" w:rsidRPr="00725C98" w:rsidRDefault="00186905"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b/>
        </w:rPr>
      </w:pPr>
      <w:r>
        <w:rPr>
          <w:b/>
        </w:rPr>
        <w:t>QN45E</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1</w:t>
      </w:r>
      <w:r w:rsidRPr="00EA31F5">
        <w:tab/>
        <w:t>Yes</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2</w:t>
      </w:r>
      <w:r w:rsidRPr="00EA31F5">
        <w:tab/>
        <w:t>No</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8</w:t>
      </w:r>
      <w:r w:rsidRPr="00EA31F5">
        <w:tab/>
        <w:t>(DO NOT READ) Don’t know</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9</w:t>
      </w:r>
      <w:r w:rsidRPr="00EA31F5">
        <w:tab/>
        <w:t>(DO NOT READ) Refused</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(ASK EVERYONE)</w:t>
      </w: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45f.</w:t>
      </w:r>
      <w:r w:rsidR="00995CDC" w:rsidRPr="00EA31F5">
        <w:tab/>
        <w:t>Do you happen to have a cell phone, or not?</w:t>
      </w:r>
    </w:p>
    <w:p w:rsidR="000B3DE9" w:rsidRPr="00725C98" w:rsidRDefault="00186905"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b/>
        </w:rPr>
      </w:pPr>
      <w:r>
        <w:rPr>
          <w:b/>
        </w:rPr>
        <w:t>QN45F</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1</w:t>
      </w:r>
      <w:r w:rsidRPr="00EA31F5">
        <w:tab/>
        <w:t>Yes</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2</w:t>
      </w:r>
      <w:r w:rsidRPr="00EA31F5">
        <w:tab/>
        <w:t>No</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8</w:t>
      </w:r>
      <w:r w:rsidRPr="00EA31F5">
        <w:tab/>
        <w:t>(DO NOT READ) Don’t know</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9</w:t>
      </w:r>
      <w:r w:rsidRPr="00EA31F5">
        <w:tab/>
        <w:t>(DO NOT READ) Refused</w:t>
      </w:r>
    </w:p>
    <w:p w:rsidR="000B3DE9"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725C98" w:rsidRDefault="00725C98"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725C98" w:rsidRDefault="00725C98"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725C98" w:rsidRDefault="00725C98"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725C98" w:rsidRDefault="00725C98"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725C98" w:rsidRDefault="00725C98"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725C98" w:rsidRPr="00EA31F5" w:rsidRDefault="00725C98"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(ASK Q.45g IF Q.45f = 1)</w:t>
      </w:r>
    </w:p>
    <w:p w:rsidR="00995CDC"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45g.</w:t>
      </w:r>
      <w:r w:rsidRPr="00EA31F5">
        <w:tab/>
      </w:r>
      <w:r w:rsidR="00995CDC" w:rsidRPr="00EA31F5">
        <w:t>Do you ever send or receive text messages on your cell phone?</w:t>
      </w:r>
    </w:p>
    <w:p w:rsidR="00995CDC" w:rsidRPr="00725C98" w:rsidRDefault="00186905"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b/>
        </w:rPr>
      </w:pPr>
      <w:r>
        <w:rPr>
          <w:b/>
        </w:rPr>
        <w:t>QN45G</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1</w:t>
      </w:r>
      <w:r w:rsidRPr="00EA31F5">
        <w:tab/>
        <w:t>Yes</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2</w:t>
      </w:r>
      <w:r w:rsidRPr="00EA31F5">
        <w:tab/>
        <w:t>No</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8</w:t>
      </w:r>
      <w:r w:rsidRPr="00EA31F5">
        <w:tab/>
        <w:t>(DO NOT READ) Don’t know</w:t>
      </w:r>
    </w:p>
    <w:p w:rsidR="00995CDC" w:rsidRPr="00EA31F5" w:rsidRDefault="000B3DE9" w:rsidP="00F72FA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Tahoma" w:hAnsi="Tahoma" w:cs="Tahoma"/>
          <w:sz w:val="22"/>
          <w:szCs w:val="22"/>
        </w:rPr>
      </w:pPr>
      <w:r w:rsidRPr="00EA31F5">
        <w:tab/>
      </w:r>
      <w:r w:rsidRPr="00EA31F5">
        <w:tab/>
      </w:r>
      <w:r w:rsidR="00725C98">
        <w:t>9</w:t>
      </w:r>
      <w:r w:rsidRPr="00EA31F5">
        <w:tab/>
        <w:t>(DO NOT READ) Refused</w:t>
      </w:r>
    </w:p>
    <w:p w:rsidR="00995CDC" w:rsidRPr="00EA31F5" w:rsidRDefault="00995CDC" w:rsidP="00995C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C38B7"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rPr>
          <w:b/>
        </w:rPr>
        <w:tab/>
      </w:r>
      <w:r w:rsidRPr="00EA31F5">
        <w:t>(ASK EVERYONE)</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Q85)</w:t>
      </w:r>
    </w:p>
    <w:p w:rsidR="00C35E00" w:rsidRPr="00EA31F5" w:rsidRDefault="00866A35" w:rsidP="00866A3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45</w:t>
      </w:r>
      <w:r w:rsidR="00C35E00" w:rsidRPr="00EA31F5">
        <w:t>.</w:t>
      </w:r>
      <w:r w:rsidR="00C35E00" w:rsidRPr="00EA31F5">
        <w:tab/>
        <w:t>In politics today, do you consider yourself a Republican, a Democrat, an Independent, or something else?</w:t>
      </w:r>
    </w:p>
    <w:p w:rsidR="00C35E00" w:rsidRPr="00725C98" w:rsidRDefault="0018690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QN45</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Republican</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3C38B7" w:rsidRPr="00EA31F5">
        <w:tab/>
      </w:r>
      <w:r w:rsidRPr="00EA31F5">
        <w:t>2</w:t>
      </w:r>
      <w:r w:rsidRPr="00EA31F5">
        <w:tab/>
        <w:t>Democrat</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Independent</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7</w:t>
      </w:r>
      <w:r w:rsidR="00C35E00" w:rsidRPr="00EA31F5">
        <w:tab/>
        <w:t xml:space="preserve">Something else </w:t>
      </w:r>
    </w:p>
    <w:p w:rsidR="003C38B7"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8</w:t>
      </w:r>
      <w:r w:rsidRPr="00EA31F5">
        <w:tab/>
        <w:t>(DO NOT READ) Don’t know</w:t>
      </w:r>
    </w:p>
    <w:p w:rsidR="003C38B7"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C38B7"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Q88)</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w:t>
      </w:r>
      <w:r w:rsidR="003C38B7" w:rsidRPr="00EA31F5">
        <w:t>46</w:t>
      </w:r>
      <w:r w:rsidRPr="00EA31F5">
        <w:t xml:space="preserve"> IF INDEPENDENT, Q</w:t>
      </w:r>
      <w:r w:rsidR="003C38B7" w:rsidRPr="00EA31F5">
        <w:t xml:space="preserve">.45 </w:t>
      </w:r>
      <w:r w:rsidRPr="00EA31F5">
        <w:t>=</w:t>
      </w:r>
      <w:r w:rsidR="003C38B7" w:rsidRPr="00EA31F5">
        <w:t xml:space="preserve"> </w:t>
      </w:r>
      <w:r w:rsidRPr="00EA31F5">
        <w:t>3)</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46</w:t>
      </w:r>
      <w:r w:rsidR="00C35E00" w:rsidRPr="00EA31F5">
        <w:t>.</w:t>
      </w:r>
      <w:r w:rsidR="00C35E00" w:rsidRPr="00EA31F5">
        <w:tab/>
        <w:t xml:space="preserve">Do you consider yourself closer to the Republican party or the Democratic party? </w:t>
      </w:r>
    </w:p>
    <w:p w:rsidR="00C35E00" w:rsidRPr="00725C98" w:rsidRDefault="0018690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QN46</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Republican</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Democrat</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757AF5">
        <w:t>3</w:t>
      </w:r>
      <w:r w:rsidR="00C35E00" w:rsidRPr="00EA31F5">
        <w:tab/>
        <w:t>Neither</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757AF5">
        <w:t>0</w:t>
      </w:r>
      <w:r w:rsidR="00C35E00" w:rsidRPr="00EA31F5">
        <w:tab/>
        <w:t>Other</w:t>
      </w:r>
    </w:p>
    <w:p w:rsidR="003C38B7"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8</w:t>
      </w:r>
      <w:r w:rsidRPr="00EA31F5">
        <w:tab/>
        <w:t>(DO NOT READ) Don’t know</w:t>
      </w:r>
    </w:p>
    <w:p w:rsidR="003C38B7"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Q91)</w:t>
      </w:r>
    </w:p>
    <w:p w:rsidR="00C35E00"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007E2832" w:rsidRPr="00EA31F5">
        <w:t>47</w:t>
      </w:r>
      <w:r w:rsidR="00C35E00" w:rsidRPr="00EA31F5">
        <w:t>.</w:t>
      </w:r>
      <w:r w:rsidR="00C35E00" w:rsidRPr="00EA31F5">
        <w:tab/>
        <w:t>Are you currently married, living with a partner, widowed, divorced, separated, or have you never been married?</w:t>
      </w:r>
    </w:p>
    <w:p w:rsidR="00C35E00" w:rsidRPr="00725C98" w:rsidRDefault="0018690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QN47</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Married</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Living with a partner</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Widowed</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Divorced</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5</w:t>
      </w:r>
      <w:r w:rsidR="00C35E00" w:rsidRPr="00EA31F5">
        <w:tab/>
        <w:t>Separated</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6</w:t>
      </w:r>
      <w:r w:rsidR="00C35E00" w:rsidRPr="00EA31F5">
        <w:tab/>
        <w:t>Never been married</w:t>
      </w:r>
    </w:p>
    <w:p w:rsidR="003C38B7"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9</w:t>
      </w:r>
      <w:r w:rsidRPr="00EA31F5">
        <w:tab/>
        <w:t>(DO NOT READ) Refused</w:t>
      </w:r>
    </w:p>
    <w:p w:rsidR="00C35E00"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25C98" w:rsidRDefault="00725C9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25C98" w:rsidRDefault="00725C9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25C98" w:rsidRDefault="00725C9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25C98" w:rsidRDefault="00725C9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25C98" w:rsidRPr="00EA31F5" w:rsidRDefault="00725C98"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Q.47a IF Q.47 = 1 OR 2)</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(INSERT “wife” if Q.47 = 1 AND Q.S-5 = 1; INSERT “husband” IF Q.47 = 1 AND </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Q.S-5 = 2; INSERT “partner” IF Q.47 = 2)</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QS-8a=1 INSERT ‘HISPANIC’; IF QS-8a=2 OR 3 INSERT ‘LATINO’)</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47a.</w:t>
      </w:r>
      <w:r w:rsidRPr="00EA31F5">
        <w:tab/>
        <w:t>Is your (wife</w:t>
      </w:r>
      <w:r w:rsidR="002155DC" w:rsidRPr="00EA31F5">
        <w:t>/husband</w:t>
      </w:r>
      <w:r w:rsidRPr="00EA31F5">
        <w:t>/partner) a (Hispanic/Latino)?</w:t>
      </w:r>
    </w:p>
    <w:p w:rsidR="000B3DE9" w:rsidRPr="00725C98" w:rsidRDefault="00186905"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QN47A</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Yes, (Hispanic/Latino)</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No, not (Hispanic/Latino)</w:t>
      </w:r>
    </w:p>
    <w:p w:rsidR="000B3DE9" w:rsidRPr="00EA31F5"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8</w:t>
      </w:r>
      <w:r w:rsidRPr="00EA31F5">
        <w:tab/>
        <w:t>(DO NOT READ) Don’t know</w:t>
      </w:r>
    </w:p>
    <w:p w:rsidR="000B3DE9" w:rsidRDefault="000B3DE9"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25C98">
        <w:t>9</w:t>
      </w:r>
      <w:r w:rsidRPr="00EA31F5">
        <w:tab/>
        <w:t>(DO NOT READ) Refused</w:t>
      </w:r>
    </w:p>
    <w:p w:rsidR="00725C98" w:rsidRPr="00EA31F5" w:rsidRDefault="00725C98" w:rsidP="000B3DE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E2832" w:rsidRPr="00EA31F5">
        <w:t>48</w:t>
      </w:r>
      <w:r w:rsidRPr="00EA31F5">
        <w:t>.</w:t>
      </w:r>
      <w:r w:rsidRPr="00EA31F5">
        <w:tab/>
      </w:r>
      <w:r w:rsidR="00C35E00" w:rsidRPr="00EA31F5">
        <w:t>How many children do you have?</w:t>
      </w:r>
    </w:p>
    <w:p w:rsidR="003C38B7" w:rsidRPr="00725C98" w:rsidRDefault="0018690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QN48</w:t>
      </w:r>
    </w:p>
    <w:p w:rsidR="003C38B7"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___________ RECORD #</w:t>
      </w:r>
    </w:p>
    <w:p w:rsidR="003C38B7"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186905">
        <w:t>98</w:t>
      </w:r>
      <w:r w:rsidRPr="00EA31F5">
        <w:tab/>
        <w:t>(DO NOT READ) Don’t know</w:t>
      </w:r>
    </w:p>
    <w:p w:rsidR="003C38B7"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186905">
        <w:t>99</w:t>
      </w:r>
      <w:r w:rsidRPr="00EA31F5">
        <w:tab/>
        <w:t>(DO NOT READ) Refused</w:t>
      </w:r>
    </w:p>
    <w:p w:rsidR="003C38B7"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C38B7" w:rsidRPr="00EA31F5" w:rsidRDefault="00744BE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Q.49 IF Q.48 = 1 OR MORE)</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E2832" w:rsidRPr="00EA31F5">
        <w:t>49</w:t>
      </w:r>
      <w:r w:rsidRPr="00EA31F5">
        <w:t>.</w:t>
      </w:r>
      <w:r w:rsidRPr="00EA31F5">
        <w:tab/>
      </w:r>
      <w:r w:rsidR="00C35E00" w:rsidRPr="00EA31F5">
        <w:t xml:space="preserve">How many of your children live in the </w:t>
      </w:r>
      <w:smartTag w:uri="urn:schemas-microsoft-com:office:smarttags" w:element="country-region">
        <w:smartTag w:uri="urn:schemas-microsoft-com:office:smarttags" w:element="place">
          <w:r w:rsidR="00C35E00" w:rsidRPr="00EA31F5">
            <w:t>United States</w:t>
          </w:r>
        </w:smartTag>
      </w:smartTag>
      <w:r w:rsidR="00C35E00" w:rsidRPr="00EA31F5">
        <w:t xml:space="preserve"> now?</w:t>
      </w:r>
    </w:p>
    <w:p w:rsidR="003C38B7" w:rsidRPr="00725C98" w:rsidRDefault="0018690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QN49</w:t>
      </w:r>
    </w:p>
    <w:p w:rsidR="003C38B7"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___________ RECORD #</w:t>
      </w:r>
    </w:p>
    <w:p w:rsidR="003C38B7"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186905">
        <w:t>98</w:t>
      </w:r>
      <w:r w:rsidRPr="00EA31F5">
        <w:tab/>
        <w:t>(DO NOT READ) Don’t know</w:t>
      </w:r>
    </w:p>
    <w:p w:rsidR="003C38B7"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186905">
        <w:t>99</w:t>
      </w:r>
      <w:r w:rsidRPr="00EA31F5">
        <w:tab/>
        <w:t>(DO NOT READ) Refused</w:t>
      </w:r>
    </w:p>
    <w:p w:rsidR="003C38B7"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C38B7"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w:t>
      </w:r>
      <w:r w:rsidR="007E2832" w:rsidRPr="00EA31F5">
        <w:t>50</w:t>
      </w:r>
      <w:r w:rsidRPr="00EA31F5">
        <w:t xml:space="preserve"> IF Q.</w:t>
      </w:r>
      <w:r w:rsidR="007429C7" w:rsidRPr="00EA31F5">
        <w:t>49 IS LESS THAN THE RESPONSE TO Q.48</w:t>
      </w:r>
      <w:r w:rsidRPr="00EA31F5">
        <w:t xml:space="preserve"> AND Q.S</w:t>
      </w:r>
      <w:r w:rsidR="007E2832" w:rsidRPr="00EA31F5">
        <w:t>-</w:t>
      </w:r>
      <w:r w:rsidRPr="00EA31F5">
        <w:t>8 = 3)</w:t>
      </w:r>
    </w:p>
    <w:p w:rsidR="00C35E00" w:rsidRPr="00EA31F5" w:rsidRDefault="003C38B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E2832" w:rsidRPr="00EA31F5">
        <w:t>50</w:t>
      </w:r>
      <w:r w:rsidRPr="00EA31F5">
        <w:t>.</w:t>
      </w:r>
      <w:r w:rsidRPr="00EA31F5">
        <w:tab/>
      </w:r>
      <w:r w:rsidR="00C35E00" w:rsidRPr="00EA31F5">
        <w:t>How many of your children live in your home country?</w:t>
      </w:r>
    </w:p>
    <w:p w:rsidR="003C38B7" w:rsidRPr="00725C98" w:rsidRDefault="0018690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QN50</w:t>
      </w:r>
    </w:p>
    <w:p w:rsidR="003C38B7"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___________ RECORD #</w:t>
      </w:r>
    </w:p>
    <w:p w:rsidR="003C38B7"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186905">
        <w:t>98</w:t>
      </w:r>
      <w:r w:rsidRPr="00EA31F5">
        <w:tab/>
        <w:t>(DO NOT READ) Don’t know</w:t>
      </w:r>
    </w:p>
    <w:p w:rsidR="003C38B7" w:rsidRPr="00EA31F5" w:rsidRDefault="003C38B7" w:rsidP="003C38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186905">
        <w:t>99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3C38B7" w:rsidRPr="00EA31F5" w:rsidRDefault="00744BE4"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Q.51 IF Q.49 = 1 OR MORE</w:t>
      </w:r>
      <w:r w:rsidR="00EA31F5">
        <w:t xml:space="preserve"> AND Q.S-8 = 3</w:t>
      </w:r>
      <w:r w:rsidRPr="00EA31F5">
        <w:t>)</w:t>
      </w:r>
    </w:p>
    <w:p w:rsidR="00C35E00" w:rsidRPr="00EA31F5" w:rsidRDefault="003C38B7"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007E2832" w:rsidRPr="00EA31F5">
        <w:t>51</w:t>
      </w:r>
      <w:r w:rsidRPr="00EA31F5">
        <w:t>.</w:t>
      </w:r>
      <w:r w:rsidRPr="00EA31F5">
        <w:tab/>
      </w:r>
      <w:r w:rsidR="00C35E00" w:rsidRPr="00EA31F5">
        <w:t xml:space="preserve">Do you expect that your children will stay in the </w:t>
      </w:r>
      <w:smartTag w:uri="urn:schemas-microsoft-com:office:smarttags" w:element="place">
        <w:smartTag w:uri="urn:schemas-microsoft-com:office:smarttags" w:element="country-region">
          <w:r w:rsidR="00C35E00" w:rsidRPr="00EA31F5">
            <w:t>United States</w:t>
          </w:r>
        </w:smartTag>
      </w:smartTag>
      <w:r w:rsidR="00C35E00" w:rsidRPr="00EA31F5">
        <w:t xml:space="preserve"> or will they move back to </w:t>
      </w:r>
      <w:r w:rsidR="0029713A" w:rsidRPr="00EA31F5">
        <w:t>your home country</w:t>
      </w:r>
      <w:r w:rsidR="00C35E00" w:rsidRPr="00EA31F5">
        <w:t>?</w:t>
      </w:r>
    </w:p>
    <w:p w:rsidR="007E2832" w:rsidRPr="00B819CA" w:rsidRDefault="00186905"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b/>
        </w:rPr>
      </w:pPr>
      <w:r>
        <w:rPr>
          <w:b/>
        </w:rPr>
        <w:t>QN51</w:t>
      </w:r>
    </w:p>
    <w:p w:rsidR="007E2832"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1</w:t>
      </w:r>
      <w:r w:rsidRPr="00EA31F5">
        <w:tab/>
        <w:t xml:space="preserve">Will stay in </w:t>
      </w:r>
      <w:smartTag w:uri="urn:schemas-microsoft-com:office:smarttags" w:element="country-region">
        <w:smartTag w:uri="urn:schemas-microsoft-com:office:smarttags" w:element="place">
          <w:r w:rsidRPr="00EA31F5">
            <w:t>U.S.</w:t>
          </w:r>
        </w:smartTag>
      </w:smartTag>
    </w:p>
    <w:p w:rsidR="007E2832"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Pr="00EA31F5">
        <w:tab/>
        <w:t>2</w:t>
      </w:r>
      <w:r w:rsidRPr="00EA31F5">
        <w:tab/>
        <w:t xml:space="preserve">Will move back to </w:t>
      </w:r>
      <w:r w:rsidR="0029713A" w:rsidRPr="00EA31F5">
        <w:t>home country</w:t>
      </w:r>
    </w:p>
    <w:p w:rsidR="007E2832"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819CA">
        <w:t>8</w:t>
      </w:r>
      <w:r w:rsidRPr="00EA31F5">
        <w:tab/>
        <w:t>(DO NOT READ) Don’t know</w:t>
      </w:r>
    </w:p>
    <w:p w:rsidR="007E2832"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819CA">
        <w:t>9</w:t>
      </w:r>
      <w:r w:rsidRPr="00EA31F5">
        <w:tab/>
        <w:t>(DO NOT READ) Refused</w:t>
      </w:r>
    </w:p>
    <w:p w:rsidR="00744BE4" w:rsidRDefault="00744BE4"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p>
    <w:p w:rsidR="007E2832" w:rsidRPr="00EA31F5" w:rsidRDefault="0029713A"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Q.52 IF Q.50 = 1 OR MORE)</w:t>
      </w:r>
    </w:p>
    <w:p w:rsidR="00C35E00"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52.</w:t>
      </w:r>
      <w:r w:rsidRPr="00EA31F5">
        <w:tab/>
      </w:r>
      <w:r w:rsidR="00C35E00" w:rsidRPr="00EA31F5">
        <w:t xml:space="preserve">Do you expect that your children will stay in </w:t>
      </w:r>
      <w:r w:rsidR="0029713A" w:rsidRPr="00EA31F5">
        <w:t xml:space="preserve">your </w:t>
      </w:r>
      <w:r w:rsidR="00C35E00" w:rsidRPr="00EA31F5">
        <w:t xml:space="preserve">home country or will they move to the </w:t>
      </w:r>
      <w:smartTag w:uri="urn:schemas-microsoft-com:office:smarttags" w:element="place">
        <w:smartTag w:uri="urn:schemas-microsoft-com:office:smarttags" w:element="country-region">
          <w:r w:rsidR="00C35E00" w:rsidRPr="00EA31F5">
            <w:t>United States</w:t>
          </w:r>
        </w:smartTag>
      </w:smartTag>
      <w:r w:rsidR="00C35E00" w:rsidRPr="00EA31F5">
        <w:t xml:space="preserve">? </w:t>
      </w:r>
    </w:p>
    <w:p w:rsidR="00C35E00" w:rsidRPr="00B819CA" w:rsidRDefault="00186905"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QN52</w:t>
      </w:r>
    </w:p>
    <w:p w:rsidR="007E2832"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Will stay in home country</w:t>
      </w:r>
    </w:p>
    <w:p w:rsidR="007E2832"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 xml:space="preserve">Will move to the </w:t>
      </w:r>
      <w:smartTag w:uri="urn:schemas-microsoft-com:office:smarttags" w:element="place">
        <w:smartTag w:uri="urn:schemas-microsoft-com:office:smarttags" w:element="country-region">
          <w:r w:rsidRPr="00EA31F5">
            <w:t>U.S.</w:t>
          </w:r>
        </w:smartTag>
      </w:smartTag>
    </w:p>
    <w:p w:rsidR="007E2832"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819CA">
        <w:t>8</w:t>
      </w:r>
      <w:r w:rsidRPr="00EA31F5">
        <w:tab/>
        <w:t>(DO NOT READ) Don’t know</w:t>
      </w:r>
    </w:p>
    <w:p w:rsidR="007E2832"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B819CA">
        <w:t>9</w:t>
      </w:r>
      <w:r w:rsidRPr="00EA31F5">
        <w:tab/>
        <w:t>(DO NOT READ) Refused</w:t>
      </w:r>
    </w:p>
    <w:p w:rsidR="00C35E00" w:rsidRPr="0018690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i/>
          <w:u w:val="single"/>
        </w:rPr>
      </w:pPr>
      <w:r w:rsidRPr="00186905">
        <w:rPr>
          <w:i/>
          <w:u w:val="single"/>
        </w:rPr>
        <w:tab/>
        <w:t>L</w:t>
      </w:r>
      <w:r w:rsidR="00C35E00" w:rsidRPr="00186905">
        <w:rPr>
          <w:i/>
          <w:u w:val="single"/>
        </w:rPr>
        <w:t>.</w:t>
      </w:r>
      <w:r w:rsidR="00C35E00" w:rsidRPr="00186905">
        <w:rPr>
          <w:i/>
          <w:u w:val="single"/>
        </w:rPr>
        <w:tab/>
        <w:t xml:space="preserve">LANGUAGE </w:t>
      </w:r>
      <w:r w:rsidR="00D377FA" w:rsidRPr="00186905">
        <w:rPr>
          <w:i/>
          <w:u w:val="single"/>
        </w:rPr>
        <w:t xml:space="preserve"> </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Q35)</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Q</w:t>
      </w:r>
      <w:r w:rsidR="007E2832" w:rsidRPr="00EA31F5">
        <w:t xml:space="preserve">S-7 </w:t>
      </w:r>
      <w:r w:rsidRPr="00EA31F5">
        <w:t>=</w:t>
      </w:r>
      <w:r w:rsidR="007E2832" w:rsidRPr="00EA31F5">
        <w:t xml:space="preserve"> </w:t>
      </w:r>
      <w:r w:rsidRPr="00EA31F5">
        <w:t xml:space="preserve">2 </w:t>
      </w:r>
      <w:r w:rsidR="00D377FA" w:rsidRPr="00EA31F5">
        <w:t>AUTO-</w:t>
      </w:r>
      <w:r w:rsidRPr="00EA31F5">
        <w:t>CODE AS Q</w:t>
      </w:r>
      <w:r w:rsidR="007E2832" w:rsidRPr="00EA31F5">
        <w:t xml:space="preserve">.53 </w:t>
      </w:r>
      <w:r w:rsidRPr="00EA31F5">
        <w:t>=</w:t>
      </w:r>
      <w:r w:rsidR="007E2832" w:rsidRPr="00EA31F5">
        <w:t xml:space="preserve"> </w:t>
      </w:r>
      <w:r w:rsidRPr="00EA31F5">
        <w:t>1)</w:t>
      </w:r>
    </w:p>
    <w:p w:rsidR="00C35E00"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53</w:t>
      </w:r>
      <w:r w:rsidR="00C35E00" w:rsidRPr="00EA31F5">
        <w:t>.</w:t>
      </w:r>
      <w:r w:rsidR="00C35E00" w:rsidRPr="00EA31F5">
        <w:tab/>
        <w:t>Would you say you can carry on a conversation in Spanish, both understanding and speaking,-- very well, pretty well, just a little, or not at all?</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QN53</w:t>
      </w:r>
    </w:p>
    <w:p w:rsidR="00C35E00"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Very well</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E2832" w:rsidRPr="00EA31F5">
        <w:tab/>
      </w:r>
      <w:r w:rsidRPr="00EA31F5">
        <w:t>2</w:t>
      </w:r>
      <w:r w:rsidRPr="00EA31F5">
        <w:tab/>
        <w:t>Pretty well</w:t>
      </w:r>
    </w:p>
    <w:p w:rsidR="00C35E00"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Just a little</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E2832" w:rsidRPr="00EA31F5">
        <w:tab/>
      </w:r>
      <w:r w:rsidRPr="00EA31F5">
        <w:t>4</w:t>
      </w:r>
      <w:r w:rsidRPr="00EA31F5">
        <w:tab/>
        <w:t>Not at all</w:t>
      </w:r>
    </w:p>
    <w:p w:rsidR="007E2832"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8</w:t>
      </w:r>
      <w:r w:rsidRPr="00EA31F5">
        <w:tab/>
        <w:t>(DO NOT READ) Don’t know</w:t>
      </w:r>
    </w:p>
    <w:p w:rsidR="007E2832"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Q36)</w:t>
      </w:r>
    </w:p>
    <w:p w:rsidR="00C35E00"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54</w:t>
      </w:r>
      <w:r w:rsidR="00C35E00" w:rsidRPr="00EA31F5">
        <w:t>.</w:t>
      </w:r>
      <w:r w:rsidR="00C35E00" w:rsidRPr="00EA31F5">
        <w:tab/>
        <w:t xml:space="preserve">Would you say you can read a </w:t>
      </w:r>
      <w:smartTag w:uri="urn:schemas-microsoft-com:office:smarttags" w:element="PersonName">
        <w:r w:rsidR="00C35E00" w:rsidRPr="00EA31F5">
          <w:t>news</w:t>
        </w:r>
      </w:smartTag>
      <w:r w:rsidR="00C35E00" w:rsidRPr="00EA31F5">
        <w:t>paper or book in Spanish-- very well, pretty well, just a little, or not at all?</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QN54</w:t>
      </w:r>
    </w:p>
    <w:p w:rsidR="00C35E00"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Very well</w:t>
      </w:r>
    </w:p>
    <w:p w:rsidR="00C35E00"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Pretty well</w:t>
      </w:r>
    </w:p>
    <w:p w:rsidR="00C35E00"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Just a little</w:t>
      </w:r>
    </w:p>
    <w:p w:rsidR="00C35E00"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4</w:t>
      </w:r>
      <w:r w:rsidR="00C35E00" w:rsidRPr="00EA31F5">
        <w:tab/>
        <w:t>Not at all</w:t>
      </w:r>
    </w:p>
    <w:p w:rsidR="007E2832"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8</w:t>
      </w:r>
      <w:r w:rsidRPr="00EA31F5">
        <w:tab/>
        <w:t>(DO NOT READ) Don’t know</w:t>
      </w:r>
    </w:p>
    <w:p w:rsidR="007E2832"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Q37)</w:t>
      </w:r>
    </w:p>
    <w:p w:rsidR="00C35E00"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Q.S-7 = 1</w:t>
      </w:r>
      <w:r w:rsidR="00C35E00" w:rsidRPr="00EA31F5">
        <w:t xml:space="preserve">, </w:t>
      </w:r>
      <w:r w:rsidR="00D377FA" w:rsidRPr="00EA31F5">
        <w:t>AUTO</w:t>
      </w:r>
      <w:r w:rsidR="00C35E00" w:rsidRPr="00EA31F5">
        <w:t>CODE AS Q.5</w:t>
      </w:r>
      <w:r w:rsidRPr="00EA31F5">
        <w:t xml:space="preserve">5 </w:t>
      </w:r>
      <w:r w:rsidR="00C35E00" w:rsidRPr="00EA31F5">
        <w:t>=</w:t>
      </w:r>
      <w:r w:rsidRPr="00EA31F5">
        <w:t xml:space="preserve"> </w:t>
      </w:r>
      <w:r w:rsidR="00C35E00" w:rsidRPr="00EA31F5">
        <w:t>1)</w:t>
      </w:r>
    </w:p>
    <w:p w:rsidR="00C35E00"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55.</w:t>
      </w:r>
      <w:r w:rsidRPr="00EA31F5">
        <w:tab/>
        <w:t>W</w:t>
      </w:r>
      <w:r w:rsidR="00C35E00" w:rsidRPr="00EA31F5">
        <w:t>ould you say you can carry on a conversation in English, both understanding and speaking, -- very well, pretty well, just a little, or not at all?</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QN55</w:t>
      </w:r>
    </w:p>
    <w:p w:rsidR="00C35E00"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Very well</w:t>
      </w:r>
    </w:p>
    <w:p w:rsidR="00C35E00"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Pretty well</w:t>
      </w:r>
    </w:p>
    <w:p w:rsidR="00C35E00"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Just a little</w:t>
      </w:r>
    </w:p>
    <w:p w:rsidR="00C35E00" w:rsidRPr="00EA31F5" w:rsidRDefault="007E2832"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Not at all</w:t>
      </w:r>
    </w:p>
    <w:p w:rsidR="007E2832"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8</w:t>
      </w:r>
      <w:r w:rsidRPr="00EA31F5">
        <w:tab/>
        <w:t>(DO NOT READ) Don’t know</w:t>
      </w:r>
    </w:p>
    <w:p w:rsidR="007E2832" w:rsidRPr="00EA31F5" w:rsidRDefault="007E2832" w:rsidP="007E28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9</w:t>
      </w:r>
      <w:r w:rsidRPr="00EA31F5">
        <w:tab/>
        <w:t>(DO NOT READ) Refused</w:t>
      </w:r>
    </w:p>
    <w:p w:rsidR="00C35E00"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Q38)</w:t>
      </w:r>
    </w:p>
    <w:p w:rsidR="00C35E00" w:rsidRPr="00EA31F5" w:rsidRDefault="007E2832"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56</w:t>
      </w:r>
      <w:r w:rsidR="00C35E00" w:rsidRPr="00EA31F5">
        <w:t>.</w:t>
      </w:r>
      <w:r w:rsidR="00C35E00" w:rsidRPr="00EA31F5">
        <w:tab/>
        <w:t xml:space="preserve">Would you say you can read a </w:t>
      </w:r>
      <w:smartTag w:uri="urn:schemas-microsoft-com:office:smarttags" w:element="PersonName">
        <w:r w:rsidR="00C35E00" w:rsidRPr="00EA31F5">
          <w:t>news</w:t>
        </w:r>
      </w:smartTag>
      <w:r w:rsidR="00C35E00" w:rsidRPr="00EA31F5">
        <w:t>paper or book in English-- very well, pretty well, just a little, or not at all?</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QN56</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Very well</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Pretty well</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Just a little</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Not at all</w:t>
      </w: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8</w:t>
      </w:r>
      <w:r w:rsidRPr="00EA31F5">
        <w:tab/>
        <w:t>(DO NOT READ) Don’t know</w:t>
      </w: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Q40)</w:t>
      </w:r>
    </w:p>
    <w:p w:rsidR="00C35E00" w:rsidRPr="00EA31F5" w:rsidRDefault="00D377FA"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 xml:space="preserve">(IF </w:t>
      </w:r>
      <w:r w:rsidR="00BB5B77" w:rsidRPr="00EA31F5">
        <w:t xml:space="preserve">Q.53 </w:t>
      </w:r>
      <w:r w:rsidR="00C35E00" w:rsidRPr="00EA31F5">
        <w:t>=</w:t>
      </w:r>
      <w:r w:rsidR="00BB5B77" w:rsidRPr="00EA31F5">
        <w:t xml:space="preserve"> </w:t>
      </w:r>
      <w:r w:rsidR="00C35E00" w:rsidRPr="00EA31F5">
        <w:t xml:space="preserve">4 CODE AS </w:t>
      </w:r>
      <w:r w:rsidR="00BB5B77" w:rsidRPr="00EA31F5">
        <w:t xml:space="preserve">Q.57 </w:t>
      </w:r>
      <w:r w:rsidR="00C35E00" w:rsidRPr="00EA31F5">
        <w:t>=</w:t>
      </w:r>
      <w:r w:rsidR="00BB5B77" w:rsidRPr="00EA31F5">
        <w:t xml:space="preserve"> </w:t>
      </w:r>
      <w:r w:rsidR="00C35E00" w:rsidRPr="00EA31F5">
        <w:t>5)</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 xml:space="preserve">(IF </w:t>
      </w:r>
      <w:r w:rsidR="00BB5B77" w:rsidRPr="00EA31F5">
        <w:t xml:space="preserve">Q.55 </w:t>
      </w:r>
      <w:r w:rsidRPr="00EA31F5">
        <w:t>=</w:t>
      </w:r>
      <w:r w:rsidR="00BB5B77" w:rsidRPr="00EA31F5">
        <w:t xml:space="preserve"> </w:t>
      </w:r>
      <w:r w:rsidRPr="00EA31F5">
        <w:t xml:space="preserve">4 CODE AS </w:t>
      </w:r>
      <w:r w:rsidR="00BB5B77" w:rsidRPr="00EA31F5">
        <w:t xml:space="preserve">Q.57 </w:t>
      </w:r>
      <w:r w:rsidRPr="00EA31F5">
        <w:t>=</w:t>
      </w:r>
      <w:r w:rsidR="00BB5B77" w:rsidRPr="00EA31F5">
        <w:t xml:space="preserve"> </w:t>
      </w:r>
      <w:r w:rsidRPr="00EA31F5">
        <w:t>1)</w:t>
      </w:r>
    </w:p>
    <w:p w:rsidR="00C35E00"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00C35E00" w:rsidRPr="00EA31F5">
        <w:t>5</w:t>
      </w:r>
      <w:r w:rsidRPr="00EA31F5">
        <w:t>7</w:t>
      </w:r>
      <w:r w:rsidR="00C35E00" w:rsidRPr="00EA31F5">
        <w:t>.</w:t>
      </w:r>
      <w:r w:rsidR="00C35E00" w:rsidRPr="00EA31F5">
        <w:tab/>
        <w:t>What language do you usually speak at home?  Only Spanish, more Spanish than English, both equally, more English than Spanish, or only English?</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QN57</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Only Spanish</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BB5B77" w:rsidRPr="00EA31F5">
        <w:tab/>
      </w:r>
      <w:r w:rsidRPr="00EA31F5">
        <w:t>2</w:t>
      </w:r>
      <w:r w:rsidRPr="00EA31F5">
        <w:tab/>
        <w:t>More Spanish than English</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Both equally</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More English than Spanish</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5</w:t>
      </w:r>
      <w:r w:rsidR="00C35E00" w:rsidRPr="00EA31F5">
        <w:tab/>
        <w:t>Only English</w:t>
      </w: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8</w:t>
      </w:r>
      <w:r w:rsidRPr="00EA31F5">
        <w:tab/>
        <w:t>(DO NOT READ) Don’t know</w:t>
      </w: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29713A" w:rsidRPr="00EA31F5" w:rsidRDefault="0029713A"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Q.58 IF Q.8 = 1 OR 2)</w:t>
      </w: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Q.53 = 4 CODE AS Q.58 = 5)</w:t>
      </w: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(IF Q.55 = 4 CODE AS Q.58 = 1)</w:t>
      </w:r>
    </w:p>
    <w:p w:rsidR="00C35E00"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r>
      <w:r w:rsidR="00C35E00" w:rsidRPr="00EA31F5">
        <w:t>5</w:t>
      </w:r>
      <w:r w:rsidRPr="00EA31F5">
        <w:t>8</w:t>
      </w:r>
      <w:r w:rsidR="00C35E00" w:rsidRPr="00EA31F5">
        <w:t>.</w:t>
      </w:r>
      <w:r w:rsidR="00C35E00" w:rsidRPr="00EA31F5">
        <w:tab/>
        <w:t>What language do you usually speak at work?  Only Spanish, more Spanish than English, both equally, more English than Spanish, or only English?</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QN58</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Only Spanish</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More Spanish than English</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Both equally</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More English than Spanish</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5</w:t>
      </w:r>
      <w:r w:rsidR="00C35E00" w:rsidRPr="00EA31F5">
        <w:tab/>
        <w:t>Only English</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6</w:t>
      </w:r>
      <w:r w:rsidR="00C35E00" w:rsidRPr="00EA31F5">
        <w:tab/>
      </w:r>
      <w:r w:rsidR="00EA31F5" w:rsidRPr="00EA31F5">
        <w:t xml:space="preserve">(DO NOT READ) </w:t>
      </w:r>
      <w:r w:rsidR="00C35E00" w:rsidRPr="00EA31F5">
        <w:t>Does not work</w:t>
      </w: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8</w:t>
      </w:r>
      <w:r w:rsidRPr="00EA31F5">
        <w:tab/>
        <w:t>(DO NOT READ) Don’t know</w:t>
      </w:r>
    </w:p>
    <w:p w:rsidR="00C35E00"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9</w:t>
      </w:r>
      <w:r w:rsidRPr="00EA31F5">
        <w:tab/>
        <w:t>(DO NOT READ) Refused</w:t>
      </w:r>
    </w:p>
    <w:p w:rsidR="007859B0" w:rsidRDefault="007859B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(Latino 1999 Q99)</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59</w:t>
      </w:r>
      <w:r w:rsidR="00C35E00" w:rsidRPr="00EA31F5">
        <w:t>.</w:t>
      </w:r>
      <w:r w:rsidR="00C35E00" w:rsidRPr="00EA31F5">
        <w:tab/>
        <w:t>What is the last grade or class that you completed in school?</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QN59</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None, or grade 1-8</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High school incomplete (grades 9-11)</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 xml:space="preserve">High school grad </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GED</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5</w:t>
      </w:r>
      <w:r w:rsidR="00C35E00" w:rsidRPr="00EA31F5">
        <w:tab/>
        <w:t>Business, technical, or vocational school after high school</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6</w:t>
      </w:r>
      <w:r w:rsidR="00C35E00" w:rsidRPr="00EA31F5">
        <w:tab/>
        <w:t>Some college, no 4-year degree</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7</w:t>
      </w:r>
      <w:r w:rsidR="00C35E00" w:rsidRPr="00EA31F5">
        <w:tab/>
        <w:t>College graduate</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8</w:t>
      </w:r>
      <w:r w:rsidR="00C35E00" w:rsidRPr="00EA31F5">
        <w:tab/>
        <w:t>Post-graduate training or professional schooling after college</w:t>
      </w: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Q101)</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60.</w:t>
      </w:r>
      <w:r w:rsidRPr="00EA31F5">
        <w:tab/>
      </w:r>
      <w:r w:rsidR="00C35E00" w:rsidRPr="00EA31F5">
        <w:t>Do you happen to have any credit cards, or not?</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QN60</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Yes</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No</w:t>
      </w: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(Trend: Los Angeles Time Poll, November 21, 1991)</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61</w:t>
      </w:r>
      <w:r w:rsidR="00C35E00" w:rsidRPr="00EA31F5">
        <w:t>.</w:t>
      </w:r>
      <w:r w:rsidR="00C35E00" w:rsidRPr="00EA31F5">
        <w:tab/>
        <w:t xml:space="preserve">Do you own the place where you live or do you pay rent? </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QN61</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Own</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Rent</w:t>
      </w: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62</w:t>
      </w:r>
      <w:r w:rsidR="00C35E00" w:rsidRPr="00EA31F5">
        <w:t>.</w:t>
      </w:r>
      <w:r w:rsidR="00C35E00" w:rsidRPr="00EA31F5">
        <w:tab/>
        <w:t>Do you have an account with a bank or not?</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QN62</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Yes</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No</w:t>
      </w: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9</w:t>
      </w:r>
      <w:r w:rsidRPr="00EA31F5">
        <w:tab/>
        <w:t>(DO NOT READ) 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Q102)</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63</w:t>
      </w:r>
      <w:r w:rsidR="00C35E00" w:rsidRPr="00EA31F5">
        <w:t>.</w:t>
      </w:r>
      <w:r w:rsidR="00C35E00" w:rsidRPr="00EA31F5">
        <w:tab/>
        <w:t>What is your age?</w:t>
      </w:r>
    </w:p>
    <w:p w:rsidR="00C35E00" w:rsidRPr="00EA31F5"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QN63</w:t>
      </w:r>
      <w:r w:rsidR="00BB5B77" w:rsidRPr="00EA31F5">
        <w:tab/>
        <w:t>____________</w:t>
      </w:r>
      <w:r w:rsidR="00C35E00" w:rsidRPr="00EA31F5">
        <w:t>Age</w:t>
      </w:r>
      <w:r w:rsidR="00BB5B77" w:rsidRPr="00EA31F5">
        <w:t xml:space="preserve"> (</w:t>
      </w:r>
      <w:r w:rsidR="00C35E00" w:rsidRPr="00EA31F5">
        <w:t>18-97</w:t>
      </w:r>
      <w:r w:rsidR="00BB5B77" w:rsidRPr="00EA31F5">
        <w:t>)</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1B212B">
        <w:t>99</w:t>
      </w:r>
      <w:r w:rsidRPr="00EA31F5">
        <w:tab/>
        <w:t xml:space="preserve">(DO NOT READ) </w:t>
      </w:r>
      <w:r w:rsidR="00C35E00" w:rsidRPr="00EA31F5">
        <w:t>Refused</w:t>
      </w:r>
    </w:p>
    <w:p w:rsidR="00C35E00"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Q103; “In another country”)</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BB5B77" w:rsidRPr="00EA31F5">
        <w:t>(</w:t>
      </w:r>
      <w:r w:rsidRPr="00EA31F5">
        <w:t>ASK Q</w:t>
      </w:r>
      <w:r w:rsidR="00BB5B77" w:rsidRPr="00EA31F5">
        <w:t xml:space="preserve">.64 </w:t>
      </w:r>
      <w:r w:rsidRPr="00EA31F5">
        <w:t>IF Q</w:t>
      </w:r>
      <w:r w:rsidR="00BB5B77" w:rsidRPr="00EA31F5">
        <w:t xml:space="preserve">.S-8 </w:t>
      </w:r>
      <w:r w:rsidRPr="00EA31F5">
        <w:t>=</w:t>
      </w:r>
      <w:r w:rsidR="00BB5B77" w:rsidRPr="00EA31F5">
        <w:t xml:space="preserve"> </w:t>
      </w:r>
      <w:r w:rsidRPr="00EA31F5">
        <w:t>1</w:t>
      </w:r>
      <w:r w:rsidR="00BB5B77" w:rsidRPr="00EA31F5">
        <w:t xml:space="preserve"> OR </w:t>
      </w:r>
      <w:r w:rsidRPr="00EA31F5">
        <w:t xml:space="preserve">2) </w:t>
      </w:r>
    </w:p>
    <w:p w:rsidR="00BB5B77"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64</w:t>
      </w:r>
      <w:r w:rsidR="00C35E00" w:rsidRPr="00EA31F5">
        <w:t>.</w:t>
      </w:r>
      <w:r w:rsidR="00C35E00" w:rsidRPr="00EA31F5">
        <w:tab/>
        <w:t xml:space="preserve">Were either of your parents born outside the </w:t>
      </w:r>
      <w:smartTag w:uri="urn:schemas-microsoft-com:office:smarttags" w:element="country-region">
        <w:smartTag w:uri="urn:schemas-microsoft-com:office:smarttags" w:element="place">
          <w:r w:rsidR="00C35E00" w:rsidRPr="00EA31F5">
            <w:t>US</w:t>
          </w:r>
        </w:smartTag>
      </w:smartTag>
      <w:r w:rsidR="00C35E00" w:rsidRPr="00EA31F5">
        <w:t>?</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C35E00" w:rsidRPr="00EA31F5">
        <w:t>(IF YES, ASK: ) One or both?</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QN64</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Yes. only mother</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Yes, only father</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Both</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No</w:t>
      </w:r>
    </w:p>
    <w:p w:rsidR="00C35E00"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5</w:t>
      </w:r>
      <w:r w:rsidR="00C35E00" w:rsidRPr="00EA31F5">
        <w:tab/>
        <w:t xml:space="preserve">Born in </w:t>
      </w:r>
      <w:smartTag w:uri="urn:schemas-microsoft-com:office:smarttags" w:element="place">
        <w:r w:rsidR="00C35E00" w:rsidRPr="00EA31F5">
          <w:t>Puerto Rico</w:t>
        </w:r>
      </w:smartTag>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8</w:t>
      </w:r>
      <w:r w:rsidRPr="00EA31F5">
        <w:tab/>
        <w:t>(DO NOT READ) Don’t know</w:t>
      </w:r>
    </w:p>
    <w:p w:rsidR="00BB5B77" w:rsidRPr="00EA31F5" w:rsidRDefault="00BB5B77" w:rsidP="00BB5B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9</w:t>
      </w:r>
      <w:r w:rsidRPr="00EA31F5">
        <w:tab/>
        <w:t>(DO NOT READ) Refused</w:t>
      </w:r>
    </w:p>
    <w:p w:rsidR="00BB5B77" w:rsidRPr="00EA31F5" w:rsidRDefault="00BB5B77"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0B3DE9" w:rsidRPr="00EA31F5" w:rsidRDefault="000B3DE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(Q.65 THRU Q.78 MOVED TO AFTER Q.44)</w:t>
      </w:r>
    </w:p>
    <w:p w:rsidR="000B3DE9" w:rsidRDefault="000B3DE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1B212B" w:rsidRPr="00EA31F5"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Q105)</w:t>
      </w:r>
    </w:p>
    <w:p w:rsidR="00C35E00" w:rsidRPr="00EA31F5" w:rsidRDefault="00DF10AB" w:rsidP="00DF10A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80</w:t>
      </w:r>
      <w:r w:rsidR="00C35E00" w:rsidRPr="00EA31F5">
        <w:t>.</w:t>
      </w:r>
      <w:r w:rsidR="00C35E00" w:rsidRPr="00EA31F5">
        <w:tab/>
        <w:t xml:space="preserve">IS YOUR TOTAL ANNUAL HOUSEHOLD INCOME FROM ALL SOURCES, AND BEFORE TAXES: (READ LIST) </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QN80</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Less than $30,000</w:t>
      </w:r>
      <w:r w:rsidR="00C35E00" w:rsidRPr="00EA31F5">
        <w:tab/>
      </w:r>
      <w:r w:rsidR="00C35E00" w:rsidRPr="00EA31F5">
        <w:tab/>
      </w:r>
      <w:r w:rsidR="00C35E00" w:rsidRPr="00EA31F5">
        <w:tab/>
      </w:r>
      <w:r w:rsidR="00C35E00" w:rsidRPr="00EA31F5">
        <w:tab/>
      </w:r>
      <w:r w:rsidR="00C35E00" w:rsidRPr="00EA31F5">
        <w:tab/>
        <w:t xml:space="preserve">(CONTINUE TO </w:t>
      </w:r>
      <w:r w:rsidRPr="00EA31F5">
        <w:t>Q.81</w:t>
      </w:r>
      <w:r w:rsidR="00C35E00" w:rsidRPr="00EA31F5">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DF10AB" w:rsidRPr="00EA31F5">
        <w:tab/>
      </w:r>
      <w:r w:rsidRPr="00EA31F5">
        <w:t>2</w:t>
      </w:r>
      <w:r w:rsidRPr="00EA31F5">
        <w:tab/>
        <w:t>$30,000 to less than $50,000</w:t>
      </w:r>
      <w:r w:rsidRPr="00EA31F5">
        <w:tab/>
      </w:r>
      <w:r w:rsidRPr="00EA31F5">
        <w:tab/>
        <w:t>(SKIP TO Q</w:t>
      </w:r>
      <w:r w:rsidR="00DF10AB" w:rsidRPr="00EA31F5">
        <w:t>.82</w:t>
      </w:r>
      <w:r w:rsidRPr="00EA31F5">
        <w:t>)</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 xml:space="preserve"> $50,000 or more</w:t>
      </w:r>
      <w:r w:rsidR="00C35E00" w:rsidRPr="00EA31F5">
        <w:tab/>
      </w:r>
      <w:r w:rsidR="00C35E00" w:rsidRPr="00EA31F5">
        <w:tab/>
      </w:r>
      <w:r w:rsidR="00C35E00" w:rsidRPr="00EA31F5">
        <w:tab/>
      </w:r>
      <w:r w:rsidR="00C35E00" w:rsidRPr="00EA31F5">
        <w:tab/>
      </w:r>
      <w:r w:rsidR="00C35E00" w:rsidRPr="00EA31F5">
        <w:tab/>
        <w:t xml:space="preserve">(SKIP TO </w:t>
      </w:r>
      <w:r w:rsidRPr="00EA31F5">
        <w:t>Q.83</w:t>
      </w:r>
      <w:r w:rsidR="00C35E00" w:rsidRPr="00EA31F5">
        <w:t>)</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7859B0">
        <w:t>8</w:t>
      </w:r>
      <w:r w:rsidR="00C35E00" w:rsidRPr="00EA31F5">
        <w:tab/>
        <w:t>DON'T KNOW</w:t>
      </w:r>
      <w:r w:rsidR="00C35E00" w:rsidRPr="00EA31F5">
        <w:tab/>
      </w:r>
      <w:r w:rsidR="00C35E00" w:rsidRPr="00EA31F5">
        <w:tab/>
      </w:r>
      <w:r w:rsidR="00C35E00" w:rsidRPr="00EA31F5">
        <w:tab/>
      </w:r>
      <w:r w:rsidR="00C35E00" w:rsidRPr="00EA31F5">
        <w:tab/>
      </w:r>
      <w:r w:rsidR="00C35E00" w:rsidRPr="00EA31F5">
        <w:tab/>
        <w:t xml:space="preserve">(SKIP TO </w:t>
      </w:r>
      <w:r w:rsidRPr="00EA31F5">
        <w:t>Q.84</w:t>
      </w:r>
      <w:r w:rsidR="00C35E00" w:rsidRPr="00EA31F5">
        <w:t>)</w:t>
      </w:r>
    </w:p>
    <w:p w:rsidR="00C35E00"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7859B0">
        <w:t>9</w:t>
      </w:r>
      <w:r w:rsidR="00C35E00" w:rsidRPr="00EA31F5">
        <w:tab/>
        <w:t>REFUSED</w:t>
      </w:r>
      <w:r w:rsidR="00C35E00" w:rsidRPr="00EA31F5">
        <w:tab/>
      </w:r>
      <w:r w:rsidR="00C35E00" w:rsidRPr="00EA31F5">
        <w:tab/>
      </w:r>
      <w:r w:rsidR="00C35E00" w:rsidRPr="00EA31F5">
        <w:tab/>
      </w:r>
      <w:r w:rsidR="00C35E00" w:rsidRPr="00EA31F5">
        <w:tab/>
      </w:r>
      <w:r w:rsidR="00C35E00" w:rsidRPr="00EA31F5">
        <w:tab/>
      </w:r>
      <w:r w:rsidR="00C35E00" w:rsidRPr="00EA31F5">
        <w:tab/>
        <w:t xml:space="preserve">(SKIP TO </w:t>
      </w:r>
      <w:r w:rsidRPr="00EA31F5">
        <w:t>Q.84</w:t>
      </w:r>
      <w:r w:rsidR="00C35E00" w:rsidRPr="00EA31F5">
        <w:t>)</w:t>
      </w:r>
    </w:p>
    <w:p w:rsidR="007859B0" w:rsidRPr="00EA31F5" w:rsidRDefault="007859B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Q106)</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w:t>
      </w:r>
      <w:r w:rsidR="00DF10AB" w:rsidRPr="00EA31F5">
        <w:t>81</w:t>
      </w:r>
      <w:r w:rsidRPr="00EA31F5">
        <w:t xml:space="preserve"> IF Q.</w:t>
      </w:r>
      <w:r w:rsidR="00DF10AB" w:rsidRPr="00EA31F5">
        <w:t>80</w:t>
      </w:r>
      <w:r w:rsidRPr="00EA31F5">
        <w:t xml:space="preserve"> = 1)</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81</w:t>
      </w:r>
      <w:r w:rsidR="00C35E00" w:rsidRPr="00EA31F5">
        <w:t>.</w:t>
      </w:r>
      <w:r w:rsidR="00C35E00" w:rsidRPr="00EA31F5">
        <w:tab/>
        <w:t>Would that be (READ LIST)</w:t>
      </w:r>
      <w:r w:rsidR="001B212B">
        <w:t>?</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QN81</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1B212B">
        <w:t>0</w:t>
      </w:r>
      <w:r w:rsidR="00C35E00" w:rsidRPr="00EA31F5">
        <w:t>1</w:t>
      </w:r>
      <w:r w:rsidR="00C35E00" w:rsidRPr="00EA31F5">
        <w:tab/>
        <w:t>LESS THAN $5,000</w:t>
      </w:r>
      <w:r w:rsidR="00C35E00" w:rsidRPr="00EA31F5">
        <w:tab/>
      </w:r>
      <w:r w:rsidR="00C35E00" w:rsidRPr="00EA31F5">
        <w:tab/>
      </w:r>
      <w:r w:rsidR="00C35E00" w:rsidRPr="00EA31F5">
        <w:tab/>
      </w:r>
      <w:r w:rsidR="00C35E00" w:rsidRPr="00EA31F5">
        <w:tab/>
      </w:r>
      <w:r w:rsidRPr="00EA31F5">
        <w:tab/>
      </w:r>
      <w:r w:rsidR="00C35E00" w:rsidRPr="00EA31F5">
        <w:t xml:space="preserve">(SKIP TO </w:t>
      </w:r>
      <w:r w:rsidRPr="00EA31F5">
        <w:t>Q.84</w:t>
      </w:r>
      <w:r w:rsidR="00C35E00" w:rsidRPr="00EA31F5">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DF10AB" w:rsidRPr="00EA31F5">
        <w:tab/>
      </w:r>
      <w:r w:rsidR="001B212B">
        <w:t>0</w:t>
      </w:r>
      <w:r w:rsidRPr="00EA31F5">
        <w:t>2</w:t>
      </w:r>
      <w:r w:rsidRPr="00EA31F5">
        <w:tab/>
        <w:t>$5,000 BUT LESS THAN $10,000</w:t>
      </w:r>
      <w:r w:rsidRPr="00EA31F5">
        <w:tab/>
      </w:r>
      <w:r w:rsidRPr="00EA31F5">
        <w:tab/>
        <w:t xml:space="preserve">(SKIP TO </w:t>
      </w:r>
      <w:r w:rsidR="00DF10AB" w:rsidRPr="00EA31F5">
        <w:t>Q.84</w:t>
      </w:r>
      <w:r w:rsidRPr="00EA31F5">
        <w:t>)</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1B212B">
        <w:t>0</w:t>
      </w:r>
      <w:r w:rsidR="00C35E00" w:rsidRPr="00EA31F5">
        <w:t>3</w:t>
      </w:r>
      <w:r w:rsidR="00C35E00" w:rsidRPr="00EA31F5">
        <w:tab/>
        <w:t>$10,000 BUT LESS THAN $15,000</w:t>
      </w:r>
      <w:r w:rsidR="00C35E00" w:rsidRPr="00EA31F5">
        <w:tab/>
        <w:t xml:space="preserve">(SKIP TO </w:t>
      </w:r>
      <w:r w:rsidRPr="00EA31F5">
        <w:t>Q.84</w:t>
      </w:r>
      <w:r w:rsidR="00C35E00" w:rsidRPr="00EA31F5">
        <w:t>)</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1B212B">
        <w:t>0</w:t>
      </w:r>
      <w:r w:rsidR="00C35E00" w:rsidRPr="00EA31F5">
        <w:t>4</w:t>
      </w:r>
      <w:r w:rsidR="00C35E00" w:rsidRPr="00EA31F5">
        <w:tab/>
        <w:t>$15,000 BUT LESS THAN $20,000</w:t>
      </w:r>
      <w:r w:rsidR="00C35E00" w:rsidRPr="00EA31F5">
        <w:tab/>
        <w:t xml:space="preserve">(SKIP TO </w:t>
      </w:r>
      <w:r w:rsidRPr="00EA31F5">
        <w:t>Q.84</w:t>
      </w:r>
      <w:r w:rsidR="00C35E00" w:rsidRPr="00EA31F5">
        <w:t>)</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1B212B">
        <w:t>0</w:t>
      </w:r>
      <w:r w:rsidR="00C35E00" w:rsidRPr="00EA31F5">
        <w:t>5</w:t>
      </w:r>
      <w:r w:rsidR="00C35E00" w:rsidRPr="00EA31F5">
        <w:tab/>
        <w:t>$20,000 BUT LESS THAN $25,000</w:t>
      </w:r>
      <w:r w:rsidR="00C35E00" w:rsidRPr="00EA31F5">
        <w:tab/>
        <w:t xml:space="preserve">(SKIP TO </w:t>
      </w:r>
      <w:r w:rsidRPr="00EA31F5">
        <w:t>Q.84</w:t>
      </w:r>
      <w:r w:rsidR="00C35E00" w:rsidRPr="00EA31F5">
        <w:t>)</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1B212B">
        <w:t>0</w:t>
      </w:r>
      <w:r w:rsidR="00C35E00" w:rsidRPr="00EA31F5">
        <w:t>6</w:t>
      </w:r>
      <w:r w:rsidR="00C35E00" w:rsidRPr="00EA31F5">
        <w:tab/>
        <w:t>$25,000 BUT LESS THAN $30,000</w:t>
      </w:r>
      <w:r w:rsidR="00C35E00" w:rsidRPr="00EA31F5">
        <w:tab/>
        <w:t xml:space="preserve">(SKIP TO </w:t>
      </w:r>
      <w:r w:rsidRPr="00EA31F5">
        <w:t>Q.84</w:t>
      </w:r>
      <w:r w:rsidR="00C35E00" w:rsidRPr="00EA31F5">
        <w:t>)</w:t>
      </w:r>
    </w:p>
    <w:p w:rsidR="00DF10AB" w:rsidRPr="00EA31F5" w:rsidRDefault="00DF10AB" w:rsidP="00DF10A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1B212B">
        <w:t>9</w:t>
      </w:r>
      <w:r w:rsidR="007859B0">
        <w:t>8</w:t>
      </w:r>
      <w:r w:rsidRPr="00EA31F5">
        <w:tab/>
        <w:t>DON'T KNOW</w:t>
      </w:r>
      <w:r w:rsidRPr="00EA31F5">
        <w:tab/>
      </w:r>
      <w:r w:rsidRPr="00EA31F5">
        <w:tab/>
      </w:r>
      <w:r w:rsidRPr="00EA31F5">
        <w:tab/>
      </w:r>
      <w:r w:rsidRPr="00EA31F5">
        <w:tab/>
      </w:r>
      <w:r w:rsidRPr="00EA31F5">
        <w:tab/>
      </w:r>
      <w:r w:rsidRPr="00EA31F5">
        <w:tab/>
        <w:t>(SKIP TO Q.84)</w:t>
      </w:r>
    </w:p>
    <w:p w:rsidR="00DF10AB" w:rsidRPr="00EA31F5" w:rsidRDefault="00DF10AB" w:rsidP="00DF10A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1B212B">
        <w:t>9</w:t>
      </w:r>
      <w:r w:rsidR="007859B0">
        <w:t>9</w:t>
      </w:r>
      <w:r w:rsidRPr="00EA31F5">
        <w:tab/>
        <w:t>REFUSED</w:t>
      </w:r>
      <w:r w:rsidRPr="00EA31F5">
        <w:tab/>
      </w:r>
      <w:r w:rsidRPr="00EA31F5">
        <w:tab/>
      </w:r>
      <w:r w:rsidRPr="00EA31F5">
        <w:tab/>
      </w:r>
      <w:r w:rsidRPr="00EA31F5">
        <w:tab/>
      </w:r>
      <w:r w:rsidRPr="00EA31F5">
        <w:tab/>
      </w:r>
      <w:r w:rsidRPr="00EA31F5">
        <w:tab/>
      </w:r>
      <w:r w:rsidRPr="00EA31F5">
        <w:tab/>
        <w:t>(SKIP TO Q.84)</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Q.82 IF Q.80 = 2)</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82</w:t>
      </w:r>
      <w:r w:rsidR="00C35E00" w:rsidRPr="00EA31F5">
        <w:t>.</w:t>
      </w:r>
      <w:r w:rsidR="00C35E00" w:rsidRPr="00EA31F5">
        <w:tab/>
        <w:t>Would that be</w:t>
      </w:r>
      <w:r w:rsidRPr="00EA31F5">
        <w:t xml:space="preserve"> (READ LIST)</w:t>
      </w:r>
      <w:r w:rsidR="001B212B">
        <w:t>?</w:t>
      </w:r>
    </w:p>
    <w:p w:rsidR="00DF10AB"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QN82</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1B212B">
        <w:t>0</w:t>
      </w:r>
      <w:r w:rsidR="00C35E00" w:rsidRPr="00EA31F5">
        <w:t>1</w:t>
      </w:r>
      <w:r w:rsidR="00C35E00" w:rsidRPr="00EA31F5">
        <w:tab/>
        <w:t>$30,000 BUT LESS THAN $35,000</w:t>
      </w:r>
      <w:r w:rsidR="00C35E00" w:rsidRPr="00EA31F5">
        <w:tab/>
        <w:t xml:space="preserve">(SKIP TO </w:t>
      </w:r>
      <w:r w:rsidRPr="00EA31F5">
        <w:t>Q.84</w:t>
      </w:r>
      <w:r w:rsidR="00C35E00" w:rsidRPr="00EA31F5">
        <w:t>)</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DF10AB" w:rsidRPr="00EA31F5">
        <w:tab/>
      </w:r>
      <w:r w:rsidR="001B212B">
        <w:t>0</w:t>
      </w:r>
      <w:r w:rsidRPr="00EA31F5">
        <w:t>2</w:t>
      </w:r>
      <w:r w:rsidRPr="00EA31F5">
        <w:tab/>
        <w:t>$35,000 BUT LESS THAN $40,000</w:t>
      </w:r>
      <w:r w:rsidRPr="00EA31F5">
        <w:tab/>
        <w:t xml:space="preserve">(SKIP TO </w:t>
      </w:r>
      <w:r w:rsidR="00DF10AB" w:rsidRPr="00EA31F5">
        <w:t>Q.84</w:t>
      </w:r>
      <w:r w:rsidRPr="00EA31F5">
        <w:t>)</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1B212B">
        <w:t>0</w:t>
      </w:r>
      <w:r w:rsidR="00C35E00" w:rsidRPr="00EA31F5">
        <w:t>3</w:t>
      </w:r>
      <w:r w:rsidR="00C35E00" w:rsidRPr="00EA31F5">
        <w:tab/>
        <w:t>$40,000 BUT LESS THAN $45,000</w:t>
      </w:r>
      <w:r w:rsidR="00C35E00" w:rsidRPr="00EA31F5">
        <w:tab/>
        <w:t xml:space="preserve">(SKIP TO </w:t>
      </w:r>
      <w:r w:rsidRPr="00EA31F5">
        <w:t>Q.84</w:t>
      </w:r>
      <w:r w:rsidR="00C35E00" w:rsidRPr="00EA31F5">
        <w:t>)</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r>
      <w:r w:rsidR="001B212B">
        <w:t>0</w:t>
      </w:r>
      <w:r w:rsidR="00C35E00" w:rsidRPr="00EA31F5">
        <w:t>4</w:t>
      </w:r>
      <w:r w:rsidR="00C35E00" w:rsidRPr="00EA31F5">
        <w:tab/>
        <w:t>$45,000 BUT LESS THAN $50,000</w:t>
      </w:r>
      <w:r w:rsidR="00C35E00" w:rsidRPr="00EA31F5">
        <w:tab/>
        <w:t xml:space="preserve">(SKIP TO </w:t>
      </w:r>
      <w:r w:rsidRPr="00EA31F5">
        <w:t>Q.84</w:t>
      </w:r>
      <w:r w:rsidR="00C35E00" w:rsidRPr="00EA31F5">
        <w:t>)</w:t>
      </w:r>
    </w:p>
    <w:p w:rsidR="00DF10AB" w:rsidRPr="00EA31F5" w:rsidRDefault="00DF10AB" w:rsidP="00DF10A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1B212B">
        <w:t>9</w:t>
      </w:r>
      <w:r w:rsidR="007859B0">
        <w:t>8</w:t>
      </w:r>
      <w:r w:rsidRPr="00EA31F5">
        <w:tab/>
        <w:t>DON'T KNOW</w:t>
      </w:r>
      <w:r w:rsidRPr="00EA31F5">
        <w:tab/>
      </w:r>
      <w:r w:rsidRPr="00EA31F5">
        <w:tab/>
      </w:r>
      <w:r w:rsidRPr="00EA31F5">
        <w:tab/>
      </w:r>
      <w:r w:rsidRPr="00EA31F5">
        <w:tab/>
      </w:r>
      <w:r w:rsidRPr="00EA31F5">
        <w:tab/>
      </w:r>
      <w:r w:rsidRPr="00EA31F5">
        <w:tab/>
        <w:t>(SKIP TO Q.84)</w:t>
      </w:r>
    </w:p>
    <w:p w:rsidR="00DF10AB" w:rsidRPr="00EA31F5" w:rsidRDefault="00DF10AB" w:rsidP="00DF10A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1B212B">
        <w:t>9</w:t>
      </w:r>
      <w:r w:rsidR="007859B0">
        <w:t>9</w:t>
      </w:r>
      <w:r w:rsidRPr="00EA31F5">
        <w:tab/>
        <w:t>REFUSED</w:t>
      </w:r>
      <w:r w:rsidRPr="00EA31F5">
        <w:tab/>
      </w:r>
      <w:r w:rsidRPr="00EA31F5">
        <w:tab/>
      </w:r>
      <w:r w:rsidRPr="00EA31F5">
        <w:tab/>
      </w:r>
      <w:r w:rsidRPr="00EA31F5">
        <w:tab/>
      </w:r>
      <w:r w:rsidRPr="00EA31F5">
        <w:tab/>
      </w:r>
      <w:r w:rsidRPr="00EA31F5">
        <w:tab/>
      </w:r>
      <w:r w:rsidRPr="00EA31F5">
        <w:tab/>
        <w:t>(SKIP TO Q.84)</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(Latino 1999 Q107)</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(ASK Q.</w:t>
      </w:r>
      <w:r w:rsidR="00DF10AB" w:rsidRPr="00EA31F5">
        <w:t>83</w:t>
      </w:r>
      <w:r w:rsidRPr="00EA31F5">
        <w:t xml:space="preserve"> IF Q.</w:t>
      </w:r>
      <w:r w:rsidR="00DF10AB" w:rsidRPr="00EA31F5">
        <w:t>80</w:t>
      </w:r>
      <w:r w:rsidRPr="00EA31F5">
        <w:t xml:space="preserve"> = 3)</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83</w:t>
      </w:r>
      <w:r w:rsidR="00C35E00" w:rsidRPr="00EA31F5">
        <w:t>.</w:t>
      </w:r>
      <w:r w:rsidR="00C35E00" w:rsidRPr="00EA31F5">
        <w:tab/>
        <w:t>Would that be (READ LIST)</w:t>
      </w:r>
      <w:r w:rsidRPr="00EA31F5">
        <w:t>?</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QN83</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1</w:t>
      </w:r>
      <w:r w:rsidR="00C35E00" w:rsidRPr="00EA31F5">
        <w:tab/>
        <w:t>$50,000 BUT LESS THAN $60,000</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$60,000 BUT LESS THAN $75,000</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$75,000 BUT LESS THAN $100,000</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$100,000 BUT LESS THAN $150,000</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5</w:t>
      </w:r>
      <w:r w:rsidR="00C35E00" w:rsidRPr="00EA31F5">
        <w:tab/>
        <w:t>$150,000 BUT LESS THAN $200,000</w:t>
      </w: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6</w:t>
      </w:r>
      <w:r w:rsidR="00C35E00" w:rsidRPr="00EA31F5">
        <w:tab/>
        <w:t>$200,000 or more</w:t>
      </w:r>
    </w:p>
    <w:p w:rsidR="00DF10AB" w:rsidRPr="00EA31F5" w:rsidRDefault="00DF10AB" w:rsidP="00DF10A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8</w:t>
      </w:r>
      <w:r w:rsidRPr="00EA31F5">
        <w:tab/>
        <w:t>DON'T KNOW</w:t>
      </w:r>
    </w:p>
    <w:p w:rsidR="00DF10AB" w:rsidRPr="00EA31F5" w:rsidRDefault="00DF10AB" w:rsidP="00DF10A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r w:rsidR="007859B0">
        <w:t>9</w:t>
      </w:r>
      <w:r w:rsidRPr="00EA31F5">
        <w:tab/>
        <w:t>REFUSED</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DF10AB" w:rsidP="00DF10A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pPr>
      <w:r w:rsidRPr="00EA31F5">
        <w:tab/>
        <w:t>8</w:t>
      </w:r>
      <w:r w:rsidR="007D2E0E" w:rsidRPr="00EA31F5">
        <w:t>4</w:t>
      </w:r>
      <w:r w:rsidR="00C35E00" w:rsidRPr="00EA31F5">
        <w:t>.</w:t>
      </w:r>
      <w:r w:rsidR="00C35E00" w:rsidRPr="00EA31F5">
        <w:tab/>
        <w:t xml:space="preserve">INTERVIEWER: In what language did the respondent complete the interview: </w:t>
      </w:r>
      <w:r w:rsidRPr="00EA31F5">
        <w:t xml:space="preserve"> </w:t>
      </w:r>
      <w:r w:rsidR="00C35E00" w:rsidRPr="00EA31F5">
        <w:t>Only Spanish, more Spanish than English, both equally, more English than Spanish, or only English?</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QN84</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D2E0E" w:rsidRPr="00EA31F5">
        <w:tab/>
      </w:r>
      <w:r w:rsidRPr="00EA31F5">
        <w:t>1</w:t>
      </w:r>
      <w:r w:rsidRPr="00EA31F5">
        <w:tab/>
        <w:t>Only Spanish</w:t>
      </w:r>
    </w:p>
    <w:p w:rsidR="00C35E00"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More Spanish than English</w:t>
      </w:r>
    </w:p>
    <w:p w:rsidR="00C35E00"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Both equally</w:t>
      </w:r>
    </w:p>
    <w:p w:rsidR="00C35E00"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More English than Spanish</w:t>
      </w:r>
    </w:p>
    <w:p w:rsidR="00C35E00"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5</w:t>
      </w:r>
      <w:r w:rsidR="00C35E00" w:rsidRPr="00EA31F5">
        <w:tab/>
        <w:t>Only English</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rsidR="00DF10AB" w:rsidRPr="00EA31F5">
        <w:t>8</w:t>
      </w:r>
      <w:r w:rsidR="007D2E0E" w:rsidRPr="00EA31F5">
        <w:t>5</w:t>
      </w:r>
      <w:r w:rsidR="00DF10AB" w:rsidRPr="00EA31F5">
        <w:t>.</w:t>
      </w:r>
      <w:r w:rsidR="00DF10AB" w:rsidRPr="00EA31F5">
        <w:tab/>
      </w:r>
      <w:r w:rsidR="00C35E00" w:rsidRPr="00EA31F5">
        <w:t>INTERVIEWER</w:t>
      </w:r>
      <w:r w:rsidR="00DF10AB" w:rsidRPr="00EA31F5">
        <w:t>.  What is your race?</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QN85</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D2E0E" w:rsidRPr="00EA31F5">
        <w:tab/>
      </w:r>
      <w:r w:rsidRPr="00EA31F5">
        <w:t>1</w:t>
      </w:r>
      <w:r w:rsidRPr="00EA31F5">
        <w:tab/>
        <w:t>White</w:t>
      </w:r>
    </w:p>
    <w:p w:rsidR="00C35E00"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Black or African American</w:t>
      </w:r>
    </w:p>
    <w:p w:rsidR="00C35E00"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3</w:t>
      </w:r>
      <w:r w:rsidR="00C35E00" w:rsidRPr="00EA31F5">
        <w:tab/>
        <w:t>Asian American</w:t>
      </w:r>
    </w:p>
    <w:p w:rsidR="00C35E00"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4</w:t>
      </w:r>
      <w:r w:rsidR="00C35E00" w:rsidRPr="00EA31F5">
        <w:tab/>
        <w:t>Latino</w:t>
      </w:r>
    </w:p>
    <w:p w:rsidR="00C35E00"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7</w:t>
      </w:r>
      <w:r w:rsidR="00C35E00" w:rsidRPr="00EA31F5">
        <w:tab/>
        <w:t>Some other race</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C35E00" w:rsidRPr="00EA31F5" w:rsidRDefault="00DF10A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8</w:t>
      </w:r>
      <w:r w:rsidR="007D2E0E" w:rsidRPr="00EA31F5">
        <w:t>6</w:t>
      </w:r>
      <w:r w:rsidRPr="00EA31F5">
        <w:t>.</w:t>
      </w:r>
      <w:r w:rsidRPr="00EA31F5">
        <w:tab/>
        <w:t>INTERVIEWER: What is your gender?</w:t>
      </w:r>
    </w:p>
    <w:p w:rsidR="00C35E00" w:rsidRPr="007859B0"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QN86</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D2E0E" w:rsidRPr="00EA31F5">
        <w:tab/>
      </w:r>
      <w:r w:rsidRPr="00EA31F5">
        <w:t>1</w:t>
      </w:r>
      <w:r w:rsidRPr="00EA31F5">
        <w:tab/>
        <w:t>Male</w:t>
      </w:r>
    </w:p>
    <w:p w:rsidR="00C35E00"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C35E00" w:rsidRPr="00EA31F5">
        <w:tab/>
        <w:t>2</w:t>
      </w:r>
      <w:r w:rsidR="00C35E00" w:rsidRPr="00EA31F5">
        <w:tab/>
        <w:t>Female</w:t>
      </w:r>
    </w:p>
    <w:p w:rsidR="00C35E00" w:rsidRPr="00EA31F5" w:rsidRDefault="00C35E00"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D2E0E"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t>RECORD REGION FROM SAMPLE</w:t>
      </w:r>
    </w:p>
    <w:p w:rsidR="007D2E0E" w:rsidRPr="001B212B"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REGION</w:t>
      </w:r>
    </w:p>
    <w:p w:rsidR="007D2E0E"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1</w:t>
      </w:r>
      <w:r w:rsidRPr="00EA31F5">
        <w:tab/>
        <w:t>Northeast</w:t>
      </w:r>
    </w:p>
    <w:p w:rsidR="007D2E0E"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2</w:t>
      </w:r>
      <w:r w:rsidRPr="00EA31F5">
        <w:tab/>
        <w:t>North Central</w:t>
      </w:r>
    </w:p>
    <w:p w:rsidR="007D2E0E"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3</w:t>
      </w:r>
      <w:r w:rsidRPr="00EA31F5">
        <w:tab/>
        <w:t>South</w:t>
      </w:r>
    </w:p>
    <w:p w:rsidR="007D2E0E"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t>4</w:t>
      </w:r>
      <w:r w:rsidRPr="00EA31F5">
        <w:tab/>
        <w:t>West</w:t>
      </w:r>
    </w:p>
    <w:p w:rsidR="007D2E0E" w:rsidRPr="00EA31F5"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7D2E0E" w:rsidRPr="00EA31F5" w:rsidRDefault="000B3DE9"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007D2E0E" w:rsidRPr="00EA31F5">
        <w:t>RECORD METRO STATUS FROM SAMPLE</w:t>
      </w:r>
    </w:p>
    <w:p w:rsidR="007D2E0E" w:rsidRDefault="001B212B"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METRO</w:t>
      </w:r>
    </w:p>
    <w:p w:rsidR="001B212B" w:rsidRPr="001B212B" w:rsidRDefault="001B212B" w:rsidP="001B21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tab/>
      </w:r>
      <w:r w:rsidRPr="001B212B">
        <w:t xml:space="preserve">1 </w:t>
      </w:r>
      <w:r>
        <w:tab/>
        <w:t xml:space="preserve">Urban- </w:t>
      </w:r>
      <w:smartTag w:uri="urn:schemas-microsoft-com:office:smarttags" w:element="place">
        <w:smartTag w:uri="urn:schemas-microsoft-com:office:smarttags" w:element="PlaceType">
          <w:r>
            <w:t>Center</w:t>
          </w:r>
        </w:smartTag>
        <w:r>
          <w:t xml:space="preserve"> </w:t>
        </w:r>
        <w:smartTag w:uri="urn:schemas-microsoft-com:office:smarttags" w:element="PlaceType">
          <w:r>
            <w:t>City</w:t>
          </w:r>
        </w:smartTag>
      </w:smartTag>
      <w:r>
        <w:t xml:space="preserve"> (Metro)</w:t>
      </w:r>
    </w:p>
    <w:p w:rsidR="001B212B" w:rsidRPr="001B212B" w:rsidRDefault="001B212B" w:rsidP="001B21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1B212B">
        <w:t xml:space="preserve"> </w:t>
      </w:r>
      <w:r>
        <w:tab/>
      </w:r>
      <w:r>
        <w:tab/>
      </w:r>
      <w:r w:rsidRPr="001B212B">
        <w:t xml:space="preserve">2 </w:t>
      </w:r>
      <w:r>
        <w:tab/>
      </w:r>
      <w:r w:rsidRPr="001B212B">
        <w:t>Ur</w:t>
      </w:r>
      <w:r>
        <w:t xml:space="preserve">ban- </w:t>
      </w:r>
      <w:smartTag w:uri="urn:schemas-microsoft-com:office:smarttags" w:element="place">
        <w:smartTag w:uri="urn:schemas-microsoft-com:office:smarttags" w:element="PlaceType">
          <w:r>
            <w:t>Center</w:t>
          </w:r>
        </w:smartTag>
        <w:r>
          <w:t xml:space="preserve"> </w:t>
        </w:r>
        <w:smartTag w:uri="urn:schemas-microsoft-com:office:smarttags" w:element="PlaceType">
          <w:r>
            <w:t>City</w:t>
          </w:r>
        </w:smartTag>
        <w:r>
          <w:t xml:space="preserve"> </w:t>
        </w:r>
        <w:smartTag w:uri="urn:schemas-microsoft-com:office:smarttags" w:element="PlaceType">
          <w:r>
            <w:t>County</w:t>
          </w:r>
        </w:smartTag>
      </w:smartTag>
      <w:r>
        <w:t xml:space="preserve"> (Metro)</w:t>
      </w:r>
    </w:p>
    <w:p w:rsidR="001B212B" w:rsidRPr="001B212B" w:rsidRDefault="001B212B" w:rsidP="001B21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1B212B">
        <w:t xml:space="preserve"> </w:t>
      </w:r>
      <w:r>
        <w:tab/>
      </w:r>
      <w:r>
        <w:tab/>
      </w:r>
      <w:r w:rsidRPr="001B212B">
        <w:t xml:space="preserve">3 </w:t>
      </w:r>
      <w:r>
        <w:tab/>
        <w:t>Suburban (Metro)</w:t>
      </w:r>
    </w:p>
    <w:p w:rsidR="001B212B" w:rsidRPr="001B212B" w:rsidRDefault="001B212B" w:rsidP="001B21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1B212B">
        <w:t xml:space="preserve"> </w:t>
      </w:r>
      <w:r>
        <w:tab/>
      </w:r>
      <w:r>
        <w:tab/>
      </w:r>
      <w:r w:rsidRPr="001B212B">
        <w:t xml:space="preserve">4 </w:t>
      </w:r>
      <w:r>
        <w:tab/>
      </w:r>
      <w:smartTag w:uri="urn:schemas-microsoft-com:office:smarttags" w:element="place">
        <w:smartTag w:uri="urn:schemas-microsoft-com:office:smarttags" w:element="PlaceName">
          <w:r w:rsidRPr="001B212B">
            <w:t>Su</w:t>
          </w:r>
          <w:r>
            <w:t>burban- Non-Center</w:t>
          </w:r>
        </w:smartTag>
        <w:r>
          <w:t xml:space="preserve"> </w:t>
        </w:r>
        <w:smartTag w:uri="urn:schemas-microsoft-com:office:smarttags" w:element="PlaceType">
          <w:r>
            <w:t>City</w:t>
          </w:r>
        </w:smartTag>
      </w:smartTag>
      <w:r>
        <w:t xml:space="preserve"> (Metro)</w:t>
      </w:r>
    </w:p>
    <w:p w:rsidR="001B212B" w:rsidRPr="001B212B" w:rsidRDefault="001B212B" w:rsidP="001B212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1B212B">
        <w:t xml:space="preserve"> </w:t>
      </w:r>
      <w:r>
        <w:tab/>
      </w:r>
      <w:r>
        <w:tab/>
      </w:r>
      <w:r w:rsidRPr="001B212B">
        <w:t xml:space="preserve">5 </w:t>
      </w:r>
      <w:r>
        <w:tab/>
        <w:t>Rural- Non-Metro</w:t>
      </w:r>
    </w:p>
    <w:p w:rsidR="007D2E0E" w:rsidRDefault="007D2E0E"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EA31F5">
        <w:tab/>
      </w:r>
      <w:r w:rsidRPr="00EA31F5">
        <w:tab/>
      </w:r>
    </w:p>
    <w:p w:rsidR="001B212B" w:rsidRPr="001B212B" w:rsidRDefault="00F3016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ab/>
      </w:r>
      <w:r>
        <w:t>PRIMARY LANGUAGE</w:t>
      </w:r>
    </w:p>
    <w:p w:rsidR="007C38F8" w:rsidRDefault="00F30161" w:rsidP="00C35E0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r>
        <w:rPr>
          <w:b/>
        </w:rPr>
        <w:t>LANGUAGE</w:t>
      </w:r>
    </w:p>
    <w:p w:rsidR="00F30161" w:rsidRP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30161">
        <w:t xml:space="preserve"> </w:t>
      </w:r>
      <w:r>
        <w:tab/>
      </w:r>
      <w:r>
        <w:tab/>
      </w:r>
      <w:r w:rsidRPr="00F30161">
        <w:t xml:space="preserve">1 </w:t>
      </w:r>
      <w:r>
        <w:tab/>
        <w:t>English dominant</w:t>
      </w:r>
    </w:p>
    <w:p w:rsidR="00F30161" w:rsidRP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30161">
        <w:t xml:space="preserve"> </w:t>
      </w:r>
      <w:r>
        <w:tab/>
      </w:r>
      <w:r>
        <w:tab/>
      </w:r>
      <w:r w:rsidRPr="00F30161">
        <w:t xml:space="preserve">2 </w:t>
      </w:r>
      <w:r>
        <w:tab/>
        <w:t>Bilingual</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F30161">
        <w:t xml:space="preserve"> </w:t>
      </w:r>
      <w:r>
        <w:tab/>
      </w:r>
      <w:r>
        <w:tab/>
      </w:r>
      <w:r w:rsidRPr="00F30161">
        <w:t xml:space="preserve">3 </w:t>
      </w:r>
      <w:r>
        <w:tab/>
        <w:t>Spanish dominant</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IDENT2A</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01</w:t>
      </w:r>
      <w:r>
        <w:tab/>
        <w:t>Dominican</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02 </w:t>
      </w:r>
      <w:r>
        <w:tab/>
        <w:t>South American</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03 </w:t>
      </w:r>
      <w:r>
        <w:tab/>
        <w:t>Central American</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04 </w:t>
      </w:r>
      <w:r>
        <w:tab/>
        <w:t>Cuban</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05 </w:t>
      </w:r>
      <w:r>
        <w:tab/>
        <w:t>Puerto Rican</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06 </w:t>
      </w:r>
      <w:r>
        <w:tab/>
        <w:t>Mexican</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07 </w:t>
      </w:r>
      <w:r>
        <w:tab/>
        <w:t>Hispanic</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99 </w:t>
      </w:r>
      <w:r>
        <w:tab/>
        <w:t>Pretest</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IDENT3A</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1 </w:t>
      </w:r>
      <w:r>
        <w:tab/>
        <w:t>High</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2 </w:t>
      </w:r>
      <w:r>
        <w:tab/>
        <w:t>Med</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3 </w:t>
      </w:r>
      <w:r>
        <w:tab/>
        <w:t>Low</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9 </w:t>
      </w:r>
      <w:r>
        <w:tab/>
        <w:t>Pretest</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IDENT4A</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1 </w:t>
      </w:r>
      <w:r>
        <w:tab/>
        <w:t>RDD</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2 </w:t>
      </w:r>
      <w:r>
        <w:tab/>
        <w:t>SURNAME</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9 </w:t>
      </w:r>
      <w:r>
        <w:tab/>
        <w:t>Pretest</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IDENT</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1 </w:t>
      </w:r>
      <w:r>
        <w:tab/>
        <w:t>NE</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2 </w:t>
      </w:r>
      <w:r>
        <w:tab/>
        <w:t>NC</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3 </w:t>
      </w:r>
      <w:r>
        <w:tab/>
        <w:t>SOUTH</w:t>
      </w:r>
    </w:p>
    <w:p w:rsidR="00F30161" w:rsidRDefault="00F30161"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 xml:space="preserve"> </w:t>
      </w:r>
      <w:r>
        <w:tab/>
        <w:t xml:space="preserve">4 </w:t>
      </w:r>
      <w:r>
        <w:tab/>
        <w:t>WEST</w:t>
      </w:r>
    </w:p>
    <w:p w:rsidR="006C52A8" w:rsidRDefault="006C52A8"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
    <w:p w:rsidR="006C52A8" w:rsidRPr="006C52A8" w:rsidRDefault="006C52A8"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Pr>
          <w:b/>
        </w:rPr>
        <w:t>WEIGHT</w:t>
      </w:r>
      <w:r>
        <w:rPr>
          <w:b/>
        </w:rPr>
        <w:tab/>
      </w:r>
      <w:r>
        <w:t>Sample weight</w:t>
      </w:r>
    </w:p>
    <w:p w:rsidR="006C52A8" w:rsidRPr="006C52A8" w:rsidRDefault="006C52A8" w:rsidP="00F301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b/>
        </w:rPr>
      </w:pPr>
    </w:p>
    <w:sectPr w:rsidR="006C52A8" w:rsidRPr="006C52A8" w:rsidSect="008F2524">
      <w:footerReference w:type="default" r:id="rId7"/>
      <w:headerReference w:type="first" r:id="rId8"/>
      <w:footerReference w:type="first" r:id="rId9"/>
      <w:endnotePr>
        <w:numFmt w:val="decimal"/>
      </w:endnotePr>
      <w:pgSz w:w="12240" w:h="15840" w:code="1"/>
      <w:pgMar w:top="965" w:right="1440" w:bottom="475" w:left="1440" w:header="965" w:footer="47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5FB6" w:rsidRDefault="006E5FB6">
      <w:pPr>
        <w:spacing w:line="20" w:lineRule="exact"/>
      </w:pPr>
    </w:p>
  </w:endnote>
  <w:endnote w:type="continuationSeparator" w:id="0">
    <w:p w:rsidR="006E5FB6" w:rsidRDefault="006E5FB6">
      <w:r>
        <w:t xml:space="preserve"> </w:t>
      </w:r>
    </w:p>
  </w:endnote>
  <w:endnote w:type="continuationNotice" w:id="1">
    <w:p w:rsidR="006E5FB6" w:rsidRDefault="006E5FB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8F8" w:rsidRDefault="007C38F8" w:rsidP="008F2524">
    <w:pPr>
      <w:pBdr>
        <w:top w:val="single" w:sz="6" w:space="1" w:color="auto"/>
      </w:pBdr>
      <w:tabs>
        <w:tab w:val="center" w:pos="4680"/>
        <w:tab w:val="right" w:pos="9360"/>
      </w:tabs>
      <w:suppressAutoHyphens/>
      <w:jc w:val="both"/>
    </w:pPr>
    <w:r>
      <w:rPr>
        <w:spacing w:val="-3"/>
      </w:rPr>
      <w:tab/>
      <w:t>-</w:t>
    </w:r>
    <w:r>
      <w:rPr>
        <w:spacing w:val="-3"/>
      </w:rPr>
      <w:fldChar w:fldCharType="begin"/>
    </w:r>
    <w:r>
      <w:rPr>
        <w:spacing w:val="-3"/>
      </w:rPr>
      <w:instrText>page \* arabic</w:instrText>
    </w:r>
    <w:r>
      <w:rPr>
        <w:spacing w:val="-3"/>
      </w:rPr>
      <w:fldChar w:fldCharType="separate"/>
    </w:r>
    <w:r w:rsidR="006C52A8">
      <w:rPr>
        <w:noProof/>
        <w:spacing w:val="-3"/>
      </w:rPr>
      <w:t>34</w:t>
    </w:r>
    <w:r>
      <w:rPr>
        <w:spacing w:val="-3"/>
      </w:rPr>
      <w:fldChar w:fldCharType="end"/>
    </w:r>
    <w:r>
      <w:rPr>
        <w:spacing w:val="-3"/>
      </w:rPr>
      <w:t>-</w:t>
    </w:r>
    <w:r>
      <w:rPr>
        <w:spacing w:val="-3"/>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9.5pt" fillcolor="window">
          <v:imagedata r:id="rId1" o:title="ICRlogo"/>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8F8" w:rsidRPr="00CC7F8B" w:rsidRDefault="007C38F8" w:rsidP="00CC7F8B">
    <w:pPr>
      <w:pStyle w:val="Footer"/>
      <w:jc w:val="right"/>
      <w:rPr>
        <w:sz w:val="16"/>
        <w:szCs w:val="16"/>
      </w:rPr>
    </w:pPr>
    <w:r>
      <w:rPr>
        <w:noProof/>
        <w:sz w:val="16"/>
        <w:szCs w:val="16"/>
      </w:rPr>
      <w:pict>
        <v:shapetype id="_x0000_t202" coordsize="21600,21600" o:spt="202" path="m,l,21600r21600,l21600,xe">
          <v:stroke joinstyle="miter"/>
          <v:path gradientshapeok="t" o:connecttype="rect"/>
        </v:shapetype>
        <v:shape id="_x0000_s2062" type="#_x0000_t202" style="position:absolute;left:0;text-align:left;margin-left:193.05pt;margin-top:-20.3pt;width:90pt;height:37.3pt;z-index:251659264;mso-wrap-style:none" filled="f" stroked="f">
          <v:textbox style="mso-fit-shape-to-text:t">
            <w:txbxContent>
              <w:p w:rsidR="007C38F8" w:rsidRDefault="007C38F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75pt;height:30pt">
                      <v:imagedata r:id="rId1" o:title="CASROMember2C(logo)2"/>
                    </v:shape>
                  </w:pict>
                </w:r>
              </w:p>
            </w:txbxContent>
          </v:textbox>
        </v:shape>
      </w:pict>
    </w:r>
    <w:r>
      <w:rPr>
        <w:noProof/>
        <w:sz w:val="16"/>
        <w:szCs w:val="16"/>
      </w:rPr>
      <w:pict>
        <v:shape id="_x0000_s2056" type="#_x0000_t202" style="position:absolute;left:0;text-align:left;margin-left:202.05pt;margin-top:-65.3pt;width:69.5pt;height:64.7pt;z-index:251656192;mso-wrap-style:none" filled="f" stroked="f">
          <v:textbox style="mso-next-textbox:#_x0000_s2056;mso-fit-shape-to-text:t">
            <w:txbxContent>
              <w:p w:rsidR="007C38F8" w:rsidRDefault="007C38F8">
                <w:r>
                  <w:pict>
                    <v:shape id="_x0000_i1027" type="#_x0000_t75" style="width:55.5pt;height:57.75pt">
                      <v:imagedata r:id="rId2" o:title="Globe_only_DkBlueRGB" gain="19661f" blacklevel="22938f" grayscale="t"/>
                    </v:shape>
                  </w:pict>
                </w:r>
              </w:p>
            </w:txbxContent>
          </v:textbox>
        </v:shape>
      </w:pict>
    </w:r>
    <w:r>
      <w:rPr>
        <w:noProof/>
        <w:sz w:val="16"/>
        <w:szCs w:val="16"/>
      </w:rPr>
      <w:pict>
        <v:shape id="_x0000_s2053" type="#_x0000_t202" style="position:absolute;left:0;text-align:left;margin-left:-76.95pt;margin-top:-47.55pt;width:612pt;height:36pt;z-index:251658240" o:regroupid="1" filled="f" stroked="f">
          <v:textbox style="mso-next-textbox:#_x0000_s2053">
            <w:txbxContent>
              <w:p w:rsidR="007C38F8" w:rsidRPr="000E6D79" w:rsidRDefault="007C38F8" w:rsidP="002A1A1E">
                <w:pPr>
                  <w:jc w:val="center"/>
                  <w:rPr>
                    <w:color w:val="000099"/>
                    <w:spacing w:val="56"/>
                    <w:sz w:val="18"/>
                    <w:szCs w:val="18"/>
                  </w:rPr>
                </w:pPr>
                <w:r w:rsidRPr="000E6D79">
                  <w:rPr>
                    <w:color w:val="000099"/>
                    <w:spacing w:val="56"/>
                    <w:sz w:val="18"/>
                    <w:szCs w:val="18"/>
                  </w:rPr>
                  <w:t>International Communications Research</w:t>
                </w:r>
              </w:p>
              <w:p w:rsidR="007C38F8" w:rsidRPr="000E6D79" w:rsidRDefault="007C38F8" w:rsidP="002A1A1E">
                <w:pPr>
                  <w:jc w:val="center"/>
                  <w:rPr>
                    <w:color w:val="000099"/>
                    <w:spacing w:val="20"/>
                    <w:sz w:val="13"/>
                    <w:szCs w:val="13"/>
                  </w:rPr>
                </w:pPr>
                <w:r w:rsidRPr="000E6D79">
                  <w:rPr>
                    <w:color w:val="000099"/>
                    <w:spacing w:val="20"/>
                    <w:sz w:val="13"/>
                    <w:szCs w:val="13"/>
                  </w:rPr>
                  <w:t xml:space="preserve">53 West </w:t>
                </w:r>
                <w:smartTag w:uri="urn:schemas-microsoft-com:office:smarttags" w:element="City">
                  <w:smartTag w:uri="urn:schemas-microsoft-com:office:smarttags" w:element="place">
                    <w:r w:rsidRPr="000E6D79">
                      <w:rPr>
                        <w:color w:val="000099"/>
                        <w:spacing w:val="20"/>
                        <w:sz w:val="13"/>
                        <w:szCs w:val="13"/>
                      </w:rPr>
                      <w:t>Baltimore</w:t>
                    </w:r>
                  </w:smartTag>
                </w:smartTag>
                <w:r w:rsidRPr="000E6D79">
                  <w:rPr>
                    <w:color w:val="000099"/>
                    <w:spacing w:val="20"/>
                    <w:sz w:val="13"/>
                    <w:szCs w:val="13"/>
                  </w:rPr>
                  <w:t xml:space="preserve"> Pike  </w:t>
                </w:r>
                <w:r w:rsidRPr="000E6D79">
                  <w:rPr>
                    <w:color w:val="000099"/>
                    <w:spacing w:val="20"/>
                    <w:sz w:val="13"/>
                    <w:szCs w:val="13"/>
                  </w:rPr>
                  <w:sym w:font="Symbol" w:char="F0B7"/>
                </w:r>
                <w:r w:rsidRPr="000E6D79">
                  <w:rPr>
                    <w:color w:val="000099"/>
                    <w:spacing w:val="20"/>
                    <w:sz w:val="13"/>
                    <w:szCs w:val="13"/>
                  </w:rPr>
                  <w:t xml:space="preserve">  Media, PA 19063-5698  </w:t>
                </w:r>
                <w:r w:rsidRPr="000E6D79">
                  <w:rPr>
                    <w:color w:val="000099"/>
                    <w:spacing w:val="20"/>
                    <w:sz w:val="13"/>
                    <w:szCs w:val="13"/>
                  </w:rPr>
                  <w:sym w:font="Symbol" w:char="F0B7"/>
                </w:r>
                <w:r w:rsidRPr="000E6D79">
                  <w:rPr>
                    <w:color w:val="000099"/>
                    <w:spacing w:val="20"/>
                    <w:sz w:val="13"/>
                    <w:szCs w:val="13"/>
                  </w:rPr>
                  <w:t xml:space="preserve">  </w:t>
                </w:r>
                <w:smartTag w:uri="urn:schemas-microsoft-com:office:smarttags" w:element="phone">
                  <w:smartTagPr>
                    <w:attr w:uri="urn:schemas-microsoft-com:office:office" w:name="ls" w:val="trans"/>
                    <w:attr w:name="phonenumber" w:val="$6840$$$"/>
                  </w:smartTagPr>
                  <w:r w:rsidRPr="000E6D79">
                    <w:rPr>
                      <w:color w:val="000099"/>
                      <w:spacing w:val="20"/>
                      <w:sz w:val="13"/>
                      <w:szCs w:val="13"/>
                    </w:rPr>
                    <w:t>484-840-4300</w:t>
                  </w:r>
                </w:smartTag>
                <w:r w:rsidRPr="000E6D79">
                  <w:rPr>
                    <w:color w:val="000099"/>
                    <w:spacing w:val="20"/>
                    <w:sz w:val="13"/>
                    <w:szCs w:val="13"/>
                  </w:rPr>
                  <w:t xml:space="preserve">  </w:t>
                </w:r>
                <w:r w:rsidRPr="000E6D79">
                  <w:rPr>
                    <w:color w:val="000099"/>
                    <w:spacing w:val="20"/>
                    <w:sz w:val="13"/>
                    <w:szCs w:val="13"/>
                  </w:rPr>
                  <w:sym w:font="Symbol" w:char="F0B7"/>
                </w:r>
                <w:r w:rsidRPr="000E6D79">
                  <w:rPr>
                    <w:color w:val="000099"/>
                    <w:spacing w:val="20"/>
                    <w:sz w:val="13"/>
                    <w:szCs w:val="13"/>
                  </w:rPr>
                  <w:t xml:space="preserve">  </w:t>
                </w:r>
                <w:hyperlink r:id="rId3" w:history="1">
                  <w:r w:rsidRPr="000E6D79">
                    <w:rPr>
                      <w:rStyle w:val="Hyperlink"/>
                      <w:color w:val="000099"/>
                      <w:spacing w:val="20"/>
                      <w:sz w:val="13"/>
                      <w:szCs w:val="13"/>
                    </w:rPr>
                    <w:t>info@icrsurvey.com</w:t>
                  </w:r>
                </w:hyperlink>
                <w:r w:rsidRPr="000E6D79">
                  <w:rPr>
                    <w:color w:val="000099"/>
                    <w:spacing w:val="20"/>
                    <w:sz w:val="13"/>
                    <w:szCs w:val="13"/>
                  </w:rPr>
                  <w:t xml:space="preserve">  </w:t>
                </w:r>
                <w:r w:rsidRPr="000E6D79">
                  <w:rPr>
                    <w:color w:val="000099"/>
                    <w:spacing w:val="20"/>
                    <w:sz w:val="13"/>
                    <w:szCs w:val="13"/>
                  </w:rPr>
                  <w:sym w:font="Symbol" w:char="F0B7"/>
                </w:r>
                <w:r w:rsidRPr="000E6D79">
                  <w:rPr>
                    <w:color w:val="000099"/>
                    <w:spacing w:val="20"/>
                    <w:sz w:val="13"/>
                    <w:szCs w:val="13"/>
                  </w:rPr>
                  <w:t xml:space="preserve">  www.icrsurvey.com</w:t>
                </w:r>
              </w:p>
            </w:txbxContent>
          </v:textbox>
        </v:shape>
      </w:pict>
    </w:r>
    <w:r>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5FB6" w:rsidRDefault="006E5FB6">
      <w:r>
        <w:separator/>
      </w:r>
    </w:p>
  </w:footnote>
  <w:footnote w:type="continuationSeparator" w:id="0">
    <w:p w:rsidR="006E5FB6" w:rsidRDefault="006E5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8F8" w:rsidRDefault="007C38F8">
    <w:pPr>
      <w:pStyle w:val="Heade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73.75pt;height:25.45pt;z-index:-251659264;mso-position-horizontal:center">
          <v:imagedata r:id="rId1" o:title="ICR Globe PMS 072 051205"/>
        </v:shape>
      </w:pict>
    </w:r>
    <w:fldSimple w:instr=" SAVEDATE  \* MERGEFORMAT ">
      <w:r w:rsidR="00822FFC">
        <w:rPr>
          <w:noProof/>
        </w:rPr>
        <w:t>6/30/2006 2:45:00 PM</w:t>
      </w:r>
    </w:fldSimple>
  </w:p>
  <w:p w:rsidR="007C38F8" w:rsidRDefault="007C38F8">
    <w:pPr>
      <w:pStyle w:val="Header"/>
      <w:jc w:val="right"/>
    </w:pPr>
    <w:fldSimple w:instr=" FILENAME ">
      <w:r>
        <w:rPr>
          <w:noProof/>
        </w:rPr>
        <w:t>f1171col.doc</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264"/>
    <w:multiLevelType w:val="hybridMultilevel"/>
    <w:tmpl w:val="30CE9B7A"/>
    <w:lvl w:ilvl="0" w:tplc="04090019">
      <w:start w:val="1"/>
      <w:numFmt w:val="lowerLetter"/>
      <w:lvlText w:val="%1."/>
      <w:lvlJc w:val="left"/>
      <w:pPr>
        <w:tabs>
          <w:tab w:val="num" w:pos="2880"/>
        </w:tabs>
        <w:ind w:left="288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1415861"/>
    <w:multiLevelType w:val="hybridMultilevel"/>
    <w:tmpl w:val="11EC11EC"/>
    <w:lvl w:ilvl="0" w:tplc="04090019">
      <w:start w:val="1"/>
      <w:numFmt w:val="lowerLetter"/>
      <w:lvlText w:val="%1."/>
      <w:lvlJc w:val="left"/>
      <w:pPr>
        <w:tabs>
          <w:tab w:val="num" w:pos="720"/>
        </w:tabs>
        <w:ind w:left="720" w:hanging="36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AD448E"/>
    <w:multiLevelType w:val="singleLevel"/>
    <w:tmpl w:val="824AE818"/>
    <w:lvl w:ilvl="0">
      <w:start w:val="99"/>
      <w:numFmt w:val="decimal"/>
      <w:lvlText w:val="%1)"/>
      <w:lvlJc w:val="left"/>
      <w:pPr>
        <w:tabs>
          <w:tab w:val="num" w:pos="1440"/>
        </w:tabs>
        <w:ind w:left="1440" w:hanging="720"/>
      </w:pPr>
      <w:rPr>
        <w:rFonts w:hint="default"/>
      </w:rPr>
    </w:lvl>
  </w:abstractNum>
  <w:abstractNum w:abstractNumId="3" w15:restartNumberingAfterBreak="0">
    <w:nsid w:val="0B600C07"/>
    <w:multiLevelType w:val="hybridMultilevel"/>
    <w:tmpl w:val="18A869C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C77E5F"/>
    <w:multiLevelType w:val="hybridMultilevel"/>
    <w:tmpl w:val="7CF0838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AD47EB"/>
    <w:multiLevelType w:val="hybridMultilevel"/>
    <w:tmpl w:val="73D05638"/>
    <w:lvl w:ilvl="0" w:tplc="ED6C06BA">
      <w:start w:val="1"/>
      <w:numFmt w:val="lowerLetter"/>
      <w:lvlText w:val="%1."/>
      <w:legacy w:legacy="1" w:legacySpace="360" w:legacyIndent="360"/>
      <w:lvlJc w:val="left"/>
      <w:pPr>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3032C"/>
    <w:multiLevelType w:val="hybridMultilevel"/>
    <w:tmpl w:val="2DC0A636"/>
    <w:lvl w:ilvl="0" w:tplc="EAFAF700">
      <w:start w:val="1"/>
      <w:numFmt w:val="decimal"/>
      <w:lvlText w:val="%1."/>
      <w:lvlJc w:val="left"/>
      <w:pPr>
        <w:tabs>
          <w:tab w:val="num" w:pos="720"/>
        </w:tabs>
        <w:ind w:left="720" w:hanging="360"/>
      </w:pPr>
      <w:rPr>
        <w:b/>
        <w:i w:val="0"/>
        <w:sz w:val="28"/>
        <w:szCs w:val="28"/>
      </w:rPr>
    </w:lvl>
    <w:lvl w:ilvl="1" w:tplc="2AAC571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E02728"/>
    <w:multiLevelType w:val="hybridMultilevel"/>
    <w:tmpl w:val="C43603F2"/>
    <w:lvl w:ilvl="0" w:tplc="ED6C06BA">
      <w:start w:val="1"/>
      <w:numFmt w:val="lowerLetter"/>
      <w:lvlText w:val="%1."/>
      <w:legacy w:legacy="1" w:legacySpace="120" w:legacyIndent="360"/>
      <w:lvlJc w:val="left"/>
      <w:pPr>
        <w:ind w:left="1230" w:hanging="360"/>
      </w:p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8" w15:restartNumberingAfterBreak="0">
    <w:nsid w:val="334816D8"/>
    <w:multiLevelType w:val="hybridMultilevel"/>
    <w:tmpl w:val="D004CD22"/>
    <w:lvl w:ilvl="0" w:tplc="0DA4B0B6">
      <w:start w:val="1"/>
      <w:numFmt w:val="lowerLetter"/>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AF56AE6"/>
    <w:multiLevelType w:val="hybridMultilevel"/>
    <w:tmpl w:val="0616E274"/>
    <w:lvl w:ilvl="0" w:tplc="D8F23F8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B25134A"/>
    <w:multiLevelType w:val="hybridMultilevel"/>
    <w:tmpl w:val="AF108646"/>
    <w:lvl w:ilvl="0" w:tplc="36B669D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D090B1B"/>
    <w:multiLevelType w:val="hybridMultilevel"/>
    <w:tmpl w:val="953CAACC"/>
    <w:lvl w:ilvl="0" w:tplc="6D24883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F0659C1"/>
    <w:multiLevelType w:val="hybridMultilevel"/>
    <w:tmpl w:val="61209A28"/>
    <w:lvl w:ilvl="0" w:tplc="04090019">
      <w:start w:val="1"/>
      <w:numFmt w:val="lowerLetter"/>
      <w:lvlText w:val="%1."/>
      <w:lvlJc w:val="left"/>
      <w:pPr>
        <w:tabs>
          <w:tab w:val="num" w:pos="2880"/>
        </w:tabs>
        <w:ind w:left="28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D77FB7"/>
    <w:multiLevelType w:val="singleLevel"/>
    <w:tmpl w:val="B628B556"/>
    <w:lvl w:ilvl="0">
      <w:start w:val="1"/>
      <w:numFmt w:val="decimal"/>
      <w:lvlText w:val="%1."/>
      <w:lvlJc w:val="left"/>
      <w:pPr>
        <w:tabs>
          <w:tab w:val="num" w:pos="645"/>
        </w:tabs>
        <w:ind w:left="645" w:hanging="360"/>
      </w:pPr>
      <w:rPr>
        <w:rFonts w:hint="default"/>
      </w:rPr>
    </w:lvl>
  </w:abstractNum>
  <w:abstractNum w:abstractNumId="14" w15:restartNumberingAfterBreak="0">
    <w:nsid w:val="615D07B5"/>
    <w:multiLevelType w:val="hybridMultilevel"/>
    <w:tmpl w:val="98EE4D66"/>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6E2F56"/>
    <w:multiLevelType w:val="hybridMultilevel"/>
    <w:tmpl w:val="45F8CBEE"/>
    <w:lvl w:ilvl="0" w:tplc="36B669D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8F5E3C"/>
    <w:multiLevelType w:val="hybridMultilevel"/>
    <w:tmpl w:val="C3E823EA"/>
    <w:lvl w:ilvl="0" w:tplc="6D24883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B8103F"/>
    <w:multiLevelType w:val="hybridMultilevel"/>
    <w:tmpl w:val="0ADAC01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8" w15:restartNumberingAfterBreak="0">
    <w:nsid w:val="70F947F8"/>
    <w:multiLevelType w:val="hybridMultilevel"/>
    <w:tmpl w:val="18E43E4E"/>
    <w:lvl w:ilvl="0" w:tplc="53EE3E2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79F50E5"/>
    <w:multiLevelType w:val="hybridMultilevel"/>
    <w:tmpl w:val="4ECC5C36"/>
    <w:lvl w:ilvl="0" w:tplc="B6FA02D6">
      <w:start w:val="1"/>
      <w:numFmt w:val="decimal"/>
      <w:lvlText w:val="%1"/>
      <w:lvlJc w:val="left"/>
      <w:pPr>
        <w:tabs>
          <w:tab w:val="num" w:pos="1290"/>
        </w:tabs>
        <w:ind w:left="1290" w:hanging="435"/>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num w:numId="1">
    <w:abstractNumId w:val="2"/>
  </w:num>
  <w:num w:numId="2">
    <w:abstractNumId w:val="10"/>
  </w:num>
  <w:num w:numId="3">
    <w:abstractNumId w:val="7"/>
  </w:num>
  <w:num w:numId="4">
    <w:abstractNumId w:val="9"/>
  </w:num>
  <w:num w:numId="5">
    <w:abstractNumId w:val="5"/>
  </w:num>
  <w:num w:numId="6">
    <w:abstractNumId w:val="8"/>
  </w:num>
  <w:num w:numId="7">
    <w:abstractNumId w:val="3"/>
  </w:num>
  <w:num w:numId="8">
    <w:abstractNumId w:val="18"/>
  </w:num>
  <w:num w:numId="9">
    <w:abstractNumId w:val="11"/>
  </w:num>
  <w:num w:numId="10">
    <w:abstractNumId w:val="14"/>
  </w:num>
  <w:num w:numId="11">
    <w:abstractNumId w:val="1"/>
  </w:num>
  <w:num w:numId="12">
    <w:abstractNumId w:val="0"/>
  </w:num>
  <w:num w:numId="13">
    <w:abstractNumId w:val="15"/>
  </w:num>
  <w:num w:numId="14">
    <w:abstractNumId w:val="12"/>
  </w:num>
  <w:num w:numId="15">
    <w:abstractNumId w:val="17"/>
  </w:num>
  <w:num w:numId="16">
    <w:abstractNumId w:val="16"/>
  </w:num>
  <w:num w:numId="17">
    <w:abstractNumId w:val="19"/>
  </w:num>
  <w:num w:numId="18">
    <w:abstractNumId w:val="13"/>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3074"/>
    <o:shapelayout v:ext="edit">
      <o:idmap v:ext="edit" data="2"/>
      <o:regrouptable v:ext="edit">
        <o:entry new="1" old="0"/>
      </o:regrouptable>
    </o:shapelayout>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5022"/>
    <w:rsid w:val="00000F7E"/>
    <w:rsid w:val="000150A4"/>
    <w:rsid w:val="00016806"/>
    <w:rsid w:val="00021D6C"/>
    <w:rsid w:val="00054D83"/>
    <w:rsid w:val="0006742F"/>
    <w:rsid w:val="00067D3B"/>
    <w:rsid w:val="00074C6E"/>
    <w:rsid w:val="00076200"/>
    <w:rsid w:val="000A36C1"/>
    <w:rsid w:val="000A768E"/>
    <w:rsid w:val="000B0B70"/>
    <w:rsid w:val="000B3DE9"/>
    <w:rsid w:val="000D0D37"/>
    <w:rsid w:val="000E6D79"/>
    <w:rsid w:val="000F01DA"/>
    <w:rsid w:val="000F4FDD"/>
    <w:rsid w:val="000F5C38"/>
    <w:rsid w:val="001111A2"/>
    <w:rsid w:val="00120F9D"/>
    <w:rsid w:val="00121495"/>
    <w:rsid w:val="001463A3"/>
    <w:rsid w:val="00180B8E"/>
    <w:rsid w:val="00184492"/>
    <w:rsid w:val="00186905"/>
    <w:rsid w:val="00187608"/>
    <w:rsid w:val="001B0229"/>
    <w:rsid w:val="001B212B"/>
    <w:rsid w:val="001C17F6"/>
    <w:rsid w:val="001D1155"/>
    <w:rsid w:val="001D3DD0"/>
    <w:rsid w:val="001D58FA"/>
    <w:rsid w:val="001E4A7F"/>
    <w:rsid w:val="00205E9C"/>
    <w:rsid w:val="00210A5B"/>
    <w:rsid w:val="002155DC"/>
    <w:rsid w:val="00217440"/>
    <w:rsid w:val="00245E97"/>
    <w:rsid w:val="00253535"/>
    <w:rsid w:val="002643DC"/>
    <w:rsid w:val="00271331"/>
    <w:rsid w:val="002778A4"/>
    <w:rsid w:val="00285A1F"/>
    <w:rsid w:val="0029013D"/>
    <w:rsid w:val="0029713A"/>
    <w:rsid w:val="002A1A1E"/>
    <w:rsid w:val="002A4DB7"/>
    <w:rsid w:val="002C45CC"/>
    <w:rsid w:val="002E1A32"/>
    <w:rsid w:val="002E4AD2"/>
    <w:rsid w:val="002F5920"/>
    <w:rsid w:val="0030040E"/>
    <w:rsid w:val="00311078"/>
    <w:rsid w:val="0032472B"/>
    <w:rsid w:val="00325206"/>
    <w:rsid w:val="00334FB3"/>
    <w:rsid w:val="0034507B"/>
    <w:rsid w:val="00355681"/>
    <w:rsid w:val="00355689"/>
    <w:rsid w:val="00360656"/>
    <w:rsid w:val="00362CB6"/>
    <w:rsid w:val="00364009"/>
    <w:rsid w:val="0037250B"/>
    <w:rsid w:val="003A795F"/>
    <w:rsid w:val="003C38B7"/>
    <w:rsid w:val="003C5545"/>
    <w:rsid w:val="003D0524"/>
    <w:rsid w:val="003D1842"/>
    <w:rsid w:val="003E38E2"/>
    <w:rsid w:val="003E7DF4"/>
    <w:rsid w:val="003F3A0E"/>
    <w:rsid w:val="003F5B78"/>
    <w:rsid w:val="004149AC"/>
    <w:rsid w:val="00433B19"/>
    <w:rsid w:val="004409D9"/>
    <w:rsid w:val="00440EB2"/>
    <w:rsid w:val="00441BE8"/>
    <w:rsid w:val="00450580"/>
    <w:rsid w:val="004511A0"/>
    <w:rsid w:val="004662A6"/>
    <w:rsid w:val="00467FC2"/>
    <w:rsid w:val="0048383A"/>
    <w:rsid w:val="00484670"/>
    <w:rsid w:val="004B5133"/>
    <w:rsid w:val="004C2F5A"/>
    <w:rsid w:val="004D086F"/>
    <w:rsid w:val="004E0B9D"/>
    <w:rsid w:val="004E474B"/>
    <w:rsid w:val="004F5460"/>
    <w:rsid w:val="0050076E"/>
    <w:rsid w:val="00515D62"/>
    <w:rsid w:val="00517A56"/>
    <w:rsid w:val="00530175"/>
    <w:rsid w:val="0053478E"/>
    <w:rsid w:val="00534FC1"/>
    <w:rsid w:val="00554E6E"/>
    <w:rsid w:val="00566D4C"/>
    <w:rsid w:val="00567163"/>
    <w:rsid w:val="00580971"/>
    <w:rsid w:val="005841C5"/>
    <w:rsid w:val="005851A5"/>
    <w:rsid w:val="00596575"/>
    <w:rsid w:val="005D2F33"/>
    <w:rsid w:val="005E6EC5"/>
    <w:rsid w:val="005F1C21"/>
    <w:rsid w:val="00601523"/>
    <w:rsid w:val="006074B0"/>
    <w:rsid w:val="00633ED8"/>
    <w:rsid w:val="006403FA"/>
    <w:rsid w:val="00640852"/>
    <w:rsid w:val="00641E96"/>
    <w:rsid w:val="00654E7A"/>
    <w:rsid w:val="006550DD"/>
    <w:rsid w:val="00663331"/>
    <w:rsid w:val="00664095"/>
    <w:rsid w:val="00672CD9"/>
    <w:rsid w:val="00673D29"/>
    <w:rsid w:val="006755F6"/>
    <w:rsid w:val="00686F6F"/>
    <w:rsid w:val="006A5488"/>
    <w:rsid w:val="006C52A8"/>
    <w:rsid w:val="006D5DA8"/>
    <w:rsid w:val="006E46D5"/>
    <w:rsid w:val="006E5FB6"/>
    <w:rsid w:val="006F0F6C"/>
    <w:rsid w:val="0071343C"/>
    <w:rsid w:val="0072230D"/>
    <w:rsid w:val="00725C98"/>
    <w:rsid w:val="00726ABC"/>
    <w:rsid w:val="00731DDD"/>
    <w:rsid w:val="00735022"/>
    <w:rsid w:val="0073674A"/>
    <w:rsid w:val="007429C7"/>
    <w:rsid w:val="00744BE4"/>
    <w:rsid w:val="00751A38"/>
    <w:rsid w:val="00757AF5"/>
    <w:rsid w:val="0076245A"/>
    <w:rsid w:val="0078231B"/>
    <w:rsid w:val="007859B0"/>
    <w:rsid w:val="007A3FDF"/>
    <w:rsid w:val="007B2831"/>
    <w:rsid w:val="007B5126"/>
    <w:rsid w:val="007C01A8"/>
    <w:rsid w:val="007C38F8"/>
    <w:rsid w:val="007D2514"/>
    <w:rsid w:val="007D2E0E"/>
    <w:rsid w:val="007E2832"/>
    <w:rsid w:val="007F4400"/>
    <w:rsid w:val="007F62F8"/>
    <w:rsid w:val="00801B89"/>
    <w:rsid w:val="008077FF"/>
    <w:rsid w:val="00811A1E"/>
    <w:rsid w:val="00813569"/>
    <w:rsid w:val="008225D8"/>
    <w:rsid w:val="00822FFC"/>
    <w:rsid w:val="00826542"/>
    <w:rsid w:val="008561B5"/>
    <w:rsid w:val="00856F9B"/>
    <w:rsid w:val="00866A35"/>
    <w:rsid w:val="00870066"/>
    <w:rsid w:val="00870CCB"/>
    <w:rsid w:val="008746C4"/>
    <w:rsid w:val="008A0711"/>
    <w:rsid w:val="008A44BB"/>
    <w:rsid w:val="008B291E"/>
    <w:rsid w:val="008C44B2"/>
    <w:rsid w:val="008D27EF"/>
    <w:rsid w:val="008D5A35"/>
    <w:rsid w:val="008D6155"/>
    <w:rsid w:val="008D676C"/>
    <w:rsid w:val="008E4C3F"/>
    <w:rsid w:val="008F12B4"/>
    <w:rsid w:val="008F2524"/>
    <w:rsid w:val="008F68B4"/>
    <w:rsid w:val="009034FA"/>
    <w:rsid w:val="009154BD"/>
    <w:rsid w:val="00917714"/>
    <w:rsid w:val="00917B70"/>
    <w:rsid w:val="009465DB"/>
    <w:rsid w:val="00946622"/>
    <w:rsid w:val="0095666F"/>
    <w:rsid w:val="00962540"/>
    <w:rsid w:val="0098619A"/>
    <w:rsid w:val="00994149"/>
    <w:rsid w:val="00995CDC"/>
    <w:rsid w:val="00996999"/>
    <w:rsid w:val="00997A47"/>
    <w:rsid w:val="009B0AFD"/>
    <w:rsid w:val="009B208D"/>
    <w:rsid w:val="009C3823"/>
    <w:rsid w:val="009E5C48"/>
    <w:rsid w:val="009F080D"/>
    <w:rsid w:val="00A013A4"/>
    <w:rsid w:val="00A02C00"/>
    <w:rsid w:val="00A1130D"/>
    <w:rsid w:val="00A16F15"/>
    <w:rsid w:val="00A5652A"/>
    <w:rsid w:val="00A62D94"/>
    <w:rsid w:val="00A97C49"/>
    <w:rsid w:val="00AA1819"/>
    <w:rsid w:val="00AA5598"/>
    <w:rsid w:val="00AA74A1"/>
    <w:rsid w:val="00AB2350"/>
    <w:rsid w:val="00AE3B5A"/>
    <w:rsid w:val="00B03B66"/>
    <w:rsid w:val="00B20A74"/>
    <w:rsid w:val="00B36398"/>
    <w:rsid w:val="00B479E2"/>
    <w:rsid w:val="00B67A3D"/>
    <w:rsid w:val="00B74317"/>
    <w:rsid w:val="00B77CDA"/>
    <w:rsid w:val="00B819CA"/>
    <w:rsid w:val="00B87418"/>
    <w:rsid w:val="00BA7636"/>
    <w:rsid w:val="00BB5B77"/>
    <w:rsid w:val="00BC23B0"/>
    <w:rsid w:val="00BD0D9A"/>
    <w:rsid w:val="00BD7509"/>
    <w:rsid w:val="00BF3484"/>
    <w:rsid w:val="00C02A2D"/>
    <w:rsid w:val="00C05760"/>
    <w:rsid w:val="00C160A0"/>
    <w:rsid w:val="00C166E3"/>
    <w:rsid w:val="00C35E00"/>
    <w:rsid w:val="00C41B18"/>
    <w:rsid w:val="00C61520"/>
    <w:rsid w:val="00C65014"/>
    <w:rsid w:val="00C72EC5"/>
    <w:rsid w:val="00C75C33"/>
    <w:rsid w:val="00C9195E"/>
    <w:rsid w:val="00C92FB6"/>
    <w:rsid w:val="00C94DD5"/>
    <w:rsid w:val="00CA2E47"/>
    <w:rsid w:val="00CA48BC"/>
    <w:rsid w:val="00CC6DA8"/>
    <w:rsid w:val="00CC7F8B"/>
    <w:rsid w:val="00CF23C9"/>
    <w:rsid w:val="00CF699C"/>
    <w:rsid w:val="00D030F6"/>
    <w:rsid w:val="00D0462C"/>
    <w:rsid w:val="00D16261"/>
    <w:rsid w:val="00D2483F"/>
    <w:rsid w:val="00D24CE7"/>
    <w:rsid w:val="00D32A17"/>
    <w:rsid w:val="00D377FA"/>
    <w:rsid w:val="00D56323"/>
    <w:rsid w:val="00D70AF1"/>
    <w:rsid w:val="00D87632"/>
    <w:rsid w:val="00DA0805"/>
    <w:rsid w:val="00DC7890"/>
    <w:rsid w:val="00DF10AB"/>
    <w:rsid w:val="00E02CE4"/>
    <w:rsid w:val="00E1574C"/>
    <w:rsid w:val="00E228AF"/>
    <w:rsid w:val="00E266BD"/>
    <w:rsid w:val="00E27809"/>
    <w:rsid w:val="00E41E35"/>
    <w:rsid w:val="00E420FE"/>
    <w:rsid w:val="00E51D76"/>
    <w:rsid w:val="00E63539"/>
    <w:rsid w:val="00E71BF6"/>
    <w:rsid w:val="00E73EA0"/>
    <w:rsid w:val="00E83B68"/>
    <w:rsid w:val="00E85DD7"/>
    <w:rsid w:val="00E94D66"/>
    <w:rsid w:val="00EA18C0"/>
    <w:rsid w:val="00EA31F5"/>
    <w:rsid w:val="00EC1A30"/>
    <w:rsid w:val="00EC6333"/>
    <w:rsid w:val="00ED6D89"/>
    <w:rsid w:val="00EE130E"/>
    <w:rsid w:val="00EE1AF5"/>
    <w:rsid w:val="00F0094E"/>
    <w:rsid w:val="00F068FE"/>
    <w:rsid w:val="00F07D98"/>
    <w:rsid w:val="00F132D2"/>
    <w:rsid w:val="00F30161"/>
    <w:rsid w:val="00F37A5A"/>
    <w:rsid w:val="00F4091D"/>
    <w:rsid w:val="00F41E51"/>
    <w:rsid w:val="00F43BA9"/>
    <w:rsid w:val="00F5378D"/>
    <w:rsid w:val="00F66C3F"/>
    <w:rsid w:val="00F67BF6"/>
    <w:rsid w:val="00F72FAE"/>
    <w:rsid w:val="00F86935"/>
    <w:rsid w:val="00FA198B"/>
    <w:rsid w:val="00FC2033"/>
    <w:rsid w:val="00FE4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phon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15:chartTrackingRefBased/>
  <w15:docId w15:val="{F6A7E7FA-5182-45D1-B6FB-2193382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rsid w:val="00B3639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21D6C"/>
    <w:pPr>
      <w:keepNext/>
      <w:outlineLvl w:val="1"/>
    </w:pPr>
    <w:rPr>
      <w:rFonts w:ascii="Times New Roman" w:hAnsi="Times New Roman"/>
    </w:rPr>
  </w:style>
  <w:style w:type="paragraph" w:styleId="Heading3">
    <w:name w:val="heading 3"/>
    <w:basedOn w:val="Normal"/>
    <w:next w:val="Normal"/>
    <w:qFormat/>
    <w:rsid w:val="00B36398"/>
    <w:pPr>
      <w:keepNext/>
      <w:spacing w:before="240" w:after="60"/>
      <w:outlineLvl w:val="2"/>
    </w:pPr>
    <w:rPr>
      <w:rFonts w:ascii="Arial" w:hAnsi="Arial" w:cs="Arial"/>
      <w:b/>
      <w:bCs/>
      <w:sz w:val="26"/>
      <w:szCs w:val="26"/>
    </w:rPr>
  </w:style>
  <w:style w:type="paragraph" w:styleId="Heading6">
    <w:name w:val="heading 6"/>
    <w:basedOn w:val="Normal"/>
    <w:next w:val="Normal"/>
    <w:qFormat/>
    <w:rsid w:val="00C35E00"/>
    <w:pPr>
      <w:keepN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outlineLvl w:val="5"/>
    </w:pPr>
    <w:rPr>
      <w:b/>
      <w:color w:val="000000"/>
    </w:rPr>
  </w:style>
  <w:style w:type="paragraph" w:styleId="Heading9">
    <w:name w:val="heading 9"/>
    <w:basedOn w:val="Normal"/>
    <w:next w:val="Normal"/>
    <w:qFormat/>
    <w:rsid w:val="00021D6C"/>
    <w:pPr>
      <w:keepNext/>
      <w:tabs>
        <w:tab w:val="left" w:pos="-1080"/>
        <w:tab w:val="left" w:pos="-720"/>
        <w:tab w:val="left" w:pos="0"/>
        <w:tab w:val="left" w:pos="720"/>
        <w:tab w:val="left" w:pos="1080"/>
      </w:tabs>
      <w:outlineLvl w:val="8"/>
    </w:pPr>
    <w:rPr>
      <w:rFonts w:ascii="Times New Roman" w:hAnsi="Times New Roman"/>
      <w:b/>
      <w:snapToGrid w:val="0"/>
      <w:sz w:val="22"/>
    </w:rPr>
  </w:style>
  <w:style w:type="character" w:default="1" w:styleId="DefaultParagraphFont">
    <w:name w:val="Default Paragraph Font"/>
    <w:link w:val="DefaultParagraphFontPara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
    <w:name w:val="Default Paragraph Font Para Char"/>
    <w:basedOn w:val="Normal"/>
    <w:link w:val="DefaultParagraphFont"/>
    <w:rsid w:val="00C35E00"/>
    <w:rPr>
      <w:rFonts w:ascii="Tahoma" w:hAnsi="Tahoma"/>
      <w:sz w:val="22"/>
      <w:szCs w:val="22"/>
    </w:rPr>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
    <w:name w:val="Body Text"/>
    <w:basedOn w:val="Normal"/>
    <w:rPr>
      <w:rFonts w:ascii="Courier" w:hAnsi="Courier"/>
      <w:color w:val="000080"/>
      <w:sz w:val="18"/>
    </w:rPr>
  </w:style>
  <w:style w:type="table" w:styleId="TableGrid">
    <w:name w:val="Table Grid"/>
    <w:basedOn w:val="TableNormal"/>
    <w:rsid w:val="00584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841C5"/>
    <w:rPr>
      <w:rFonts w:ascii="Tahoma" w:hAnsi="Tahoma" w:cs="Tahoma"/>
      <w:sz w:val="16"/>
      <w:szCs w:val="16"/>
    </w:rPr>
  </w:style>
  <w:style w:type="character" w:styleId="Hyperlink">
    <w:name w:val="Hyperlink"/>
    <w:basedOn w:val="DefaultParagraphFont"/>
    <w:rsid w:val="002A1A1E"/>
    <w:rPr>
      <w:color w:val="0000FF"/>
      <w:u w:val="single"/>
    </w:rPr>
  </w:style>
  <w:style w:type="paragraph" w:styleId="BodyTextIndent3">
    <w:name w:val="Body Text Indent 3"/>
    <w:basedOn w:val="Normal"/>
    <w:rsid w:val="00021D6C"/>
    <w:pPr>
      <w:spacing w:after="120"/>
      <w:ind w:left="360"/>
    </w:pPr>
    <w:rPr>
      <w:sz w:val="16"/>
      <w:szCs w:val="16"/>
    </w:rPr>
  </w:style>
  <w:style w:type="paragraph" w:styleId="BodyTextIndent">
    <w:name w:val="Body Text Indent"/>
    <w:basedOn w:val="Normal"/>
    <w:rsid w:val="00021D6C"/>
    <w:pPr>
      <w:spacing w:after="120"/>
      <w:ind w:left="360"/>
    </w:pPr>
  </w:style>
  <w:style w:type="paragraph" w:customStyle="1" w:styleId="4Document">
    <w:name w:val="4Document"/>
    <w:rsid w:val="00021D6C"/>
    <w:pPr>
      <w:widowControl w:val="0"/>
    </w:pPr>
    <w:rPr>
      <w:sz w:val="24"/>
    </w:rPr>
  </w:style>
  <w:style w:type="paragraph" w:customStyle="1" w:styleId="ToplineText">
    <w:name w:val="Topline Text"/>
    <w:basedOn w:val="Normal"/>
    <w:rsid w:val="00021D6C"/>
    <w:rPr>
      <w:rFonts w:ascii="Times New Roman" w:hAnsi="Times New Roman"/>
      <w:sz w:val="22"/>
    </w:rPr>
  </w:style>
  <w:style w:type="paragraph" w:customStyle="1" w:styleId="QuestionResponse">
    <w:name w:val="Question Response"/>
    <w:basedOn w:val="Normal"/>
    <w:rsid w:val="00021D6C"/>
    <w:pPr>
      <w:keepNext/>
      <w:keepLines/>
      <w:ind w:left="1440" w:hanging="720"/>
    </w:pPr>
    <w:rPr>
      <w:rFonts w:ascii="Times New Roman" w:hAnsi="Times New Roman"/>
      <w:sz w:val="22"/>
      <w:szCs w:val="24"/>
    </w:rPr>
  </w:style>
  <w:style w:type="paragraph" w:customStyle="1" w:styleId="QUE">
    <w:name w:val="QUE"/>
    <w:basedOn w:val="Normal"/>
    <w:rsid w:val="00021D6C"/>
    <w:pPr>
      <w:ind w:left="720" w:hanging="720"/>
    </w:pPr>
    <w:rPr>
      <w:rFonts w:ascii="Times New Roman" w:hAnsi="Times New Roman"/>
      <w:szCs w:val="24"/>
    </w:rPr>
  </w:style>
  <w:style w:type="paragraph" w:customStyle="1" w:styleId="HPRQUE">
    <w:name w:val="HPR QUE"/>
    <w:basedOn w:val="4Document"/>
    <w:rsid w:val="00021D6C"/>
    <w:pPr>
      <w:widowControl/>
      <w:ind w:left="720" w:hanging="720"/>
    </w:pPr>
    <w:rPr>
      <w:bCs/>
      <w:sz w:val="22"/>
    </w:rPr>
  </w:style>
  <w:style w:type="paragraph" w:styleId="BodyTextIndent2">
    <w:name w:val="Body Text Indent 2"/>
    <w:basedOn w:val="Normal"/>
    <w:rsid w:val="00C35E00"/>
    <w:pPr>
      <w:spacing w:after="120" w:line="480" w:lineRule="auto"/>
      <w:ind w:left="360"/>
    </w:pPr>
  </w:style>
  <w:style w:type="paragraph" w:styleId="PlainText">
    <w:name w:val="Plain Text"/>
    <w:basedOn w:val="Normal"/>
    <w:rsid w:val="00C35E00"/>
    <w:rPr>
      <w:rFonts w:ascii="Courier New" w:hAnsi="Courier New"/>
      <w:sz w:val="20"/>
    </w:rPr>
  </w:style>
  <w:style w:type="character" w:styleId="CommentReference">
    <w:name w:val="annotation reference"/>
    <w:basedOn w:val="DefaultParagraphFont"/>
    <w:semiHidden/>
    <w:rsid w:val="00C35E00"/>
    <w:rPr>
      <w:sz w:val="16"/>
      <w:szCs w:val="16"/>
    </w:rPr>
  </w:style>
  <w:style w:type="paragraph" w:styleId="CommentText">
    <w:name w:val="annotation text"/>
    <w:basedOn w:val="Normal"/>
    <w:semiHidden/>
    <w:rsid w:val="00C35E00"/>
    <w:rPr>
      <w:sz w:val="20"/>
    </w:rPr>
  </w:style>
  <w:style w:type="character" w:customStyle="1" w:styleId="QuestionLabel">
    <w:name w:val="Question Label"/>
    <w:basedOn w:val="DefaultParagraphFont"/>
    <w:rsid w:val="00995CDC"/>
    <w:rPr>
      <w:rFonts w:ascii="Tahoma" w:hAnsi="Tahoma"/>
      <w:b/>
      <w:sz w:val="17"/>
    </w:rPr>
  </w:style>
  <w:style w:type="paragraph" w:customStyle="1" w:styleId="AnswerCategory">
    <w:name w:val="Answer Category"/>
    <w:basedOn w:val="Normal"/>
    <w:rsid w:val="00995CDC"/>
    <w:pPr>
      <w:keepNext/>
      <w:keepLines/>
      <w:ind w:left="1440" w:hanging="720"/>
    </w:pPr>
    <w:rPr>
      <w:rFonts w:ascii="Tahoma" w:hAnsi="Tahoma"/>
      <w:sz w:val="22"/>
    </w:rPr>
  </w:style>
  <w:style w:type="paragraph" w:customStyle="1" w:styleId="Question">
    <w:name w:val="Question"/>
    <w:basedOn w:val="Normal"/>
    <w:rsid w:val="00995CDC"/>
    <w:pPr>
      <w:keepLines/>
      <w:spacing w:after="240"/>
      <w:ind w:left="720" w:hanging="720"/>
    </w:pPr>
    <w:rPr>
      <w:rFonts w:ascii="Tahoma" w:hAnsi="Tahoma"/>
      <w:sz w:val="22"/>
    </w:rPr>
  </w:style>
  <w:style w:type="paragraph" w:customStyle="1" w:styleId="ProgrammingInstruction">
    <w:name w:val="Programming Instruction"/>
    <w:basedOn w:val="Normal"/>
    <w:rsid w:val="00995CDC"/>
    <w:pPr>
      <w:keepNext/>
      <w:keepLines/>
      <w:ind w:left="720" w:hanging="720"/>
    </w:pPr>
    <w:rPr>
      <w:rFonts w:ascii="Tahoma" w:hAnsi="Tahoma"/>
      <w:b/>
      <w:sz w:val="22"/>
      <w:szCs w:val="22"/>
    </w:rPr>
  </w:style>
  <w:style w:type="paragraph" w:customStyle="1" w:styleId="Char">
    <w:name w:val=" Char"/>
    <w:basedOn w:val="Normal"/>
    <w:rsid w:val="00F132D2"/>
    <w:rPr>
      <w:rFonts w:ascii="Tahoma" w:hAnsi="Tahoma"/>
      <w:sz w:val="22"/>
      <w:szCs w:val="22"/>
      <w:lang w:val="es-ES"/>
    </w:rPr>
  </w:style>
  <w:style w:type="character" w:customStyle="1" w:styleId="ajenning">
    <w:name w:val="ajenning"/>
    <w:basedOn w:val="DefaultParagraphFont"/>
    <w:semiHidden/>
    <w:rsid w:val="00F132D2"/>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21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3" Type="http://schemas.openxmlformats.org/officeDocument/2006/relationships/hyperlink" Target="mailto:info@icrsurvey.com" TargetMode="External"/><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ICR_SERVER-1\DATA\JOBS\FORMS\QNAI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QNAIRE</Template>
  <TotalTime>0</TotalTime>
  <Pages>2</Pages>
  <Words>5995</Words>
  <Characters>34173</Characters>
  <Application>Microsoft Office Word</Application>
  <DocSecurity>4</DocSecurity>
  <Lines>284</Lines>
  <Paragraphs>80</Paragraphs>
  <ScaleCrop>false</ScaleCrop>
  <HeadingPairs>
    <vt:vector size="2" baseType="variant">
      <vt:variant>
        <vt:lpstr>Title</vt:lpstr>
      </vt:variant>
      <vt:variant>
        <vt:i4>1</vt:i4>
      </vt:variant>
    </vt:vector>
  </HeadingPairs>
  <TitlesOfParts>
    <vt:vector size="1" baseType="lpstr">
      <vt:lpstr> </vt:lpstr>
    </vt:vector>
  </TitlesOfParts>
  <Company>ICR</Company>
  <LinksUpToDate>false</LinksUpToDate>
  <CharactersWithSpaces>40088</CharactersWithSpaces>
  <SharedDoc>false</SharedDoc>
  <HLinks>
    <vt:vector size="6" baseType="variant">
      <vt:variant>
        <vt:i4>7012425</vt:i4>
      </vt:variant>
      <vt:variant>
        <vt:i4>0</vt:i4>
      </vt:variant>
      <vt:variant>
        <vt:i4>0</vt:i4>
      </vt:variant>
      <vt:variant>
        <vt:i4>5</vt:i4>
      </vt:variant>
      <vt:variant>
        <vt:lpwstr>mailto:info@icrsurvey.com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cwilliam</dc:creator>
  <cp:keywords/>
  <cp:lastModifiedBy>cloudconvert_3</cp:lastModifiedBy>
  <cp:revision>2</cp:revision>
  <cp:lastPrinted>2006-06-08T11:53:00Z</cp:lastPrinted>
  <dcterms:created xsi:type="dcterms:W3CDTF">2025-07-19T20:36:00Z</dcterms:created>
  <dcterms:modified xsi:type="dcterms:W3CDTF">2025-07-19T20:36:00Z</dcterms:modified>
</cp:coreProperties>
</file>